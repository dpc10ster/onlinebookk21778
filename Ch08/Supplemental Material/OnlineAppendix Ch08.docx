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66C28" w14:textId="1835E3E2" w:rsidR="0089393A" w:rsidRPr="00F160B2" w:rsidRDefault="00F160B2" w:rsidP="00F160B2">
      <w:pPr>
        <w:pStyle w:val="ListParagraph"/>
        <w:numPr>
          <w:ilvl w:val="0"/>
          <w:numId w:val="0"/>
        </w:numPr>
        <w:rPr>
          <w:b/>
          <w:sz w:val="36"/>
          <w:szCs w:val="36"/>
        </w:rPr>
      </w:pPr>
      <w:r w:rsidRPr="00F160B2">
        <w:rPr>
          <w:b/>
          <w:sz w:val="36"/>
          <w:szCs w:val="36"/>
        </w:rPr>
        <w:t xml:space="preserve">Title of relevant chapter: </w:t>
      </w:r>
      <w:r w:rsidR="0026538B">
        <w:rPr>
          <w:b/>
          <w:sz w:val="36"/>
          <w:szCs w:val="36"/>
        </w:rPr>
        <w:t>Hypothesis Testing</w:t>
      </w:r>
    </w:p>
    <w:p w14:paraId="2528E1CA" w14:textId="756FFF74" w:rsidR="004516D0" w:rsidRDefault="002B17EA" w:rsidP="004516D0">
      <w:pPr>
        <w:pStyle w:val="Heading1"/>
      </w:pPr>
      <w:r w:rsidRPr="002B17EA">
        <w:t>Online Appendix 7.A</w:t>
      </w:r>
      <w:r w:rsidR="000D5AA4">
        <w:t xml:space="preserve">: </w:t>
      </w:r>
      <w:r w:rsidR="0026538B">
        <w:t>Hypothesis Testing Single-Modality Single-Reader</w:t>
      </w:r>
    </w:p>
    <w:p w14:paraId="7636652E" w14:textId="2FCC0023" w:rsidR="0026538B" w:rsidRPr="0026538B" w:rsidRDefault="0026538B" w:rsidP="0026538B">
      <w:r>
        <w:t>The following code relates to book Section 8.2.</w:t>
      </w:r>
    </w:p>
    <w:p w14:paraId="55EA3C22" w14:textId="1904FF35" w:rsidR="000D5AA4" w:rsidRDefault="002B17EA" w:rsidP="001B103D">
      <w:pPr>
        <w:pStyle w:val="Heading3"/>
      </w:pPr>
      <w:r w:rsidRPr="002B17EA">
        <w:t xml:space="preserve">Online Appendix </w:t>
      </w:r>
      <w:r w:rsidR="0026538B">
        <w:t>8</w:t>
      </w:r>
      <w:r w:rsidRPr="002B17EA">
        <w:t>.A</w:t>
      </w:r>
      <w:r>
        <w:t>.1</w:t>
      </w:r>
      <w:r w:rsidR="00BD3DCA">
        <w:t xml:space="preserve">: </w:t>
      </w:r>
      <w:r w:rsidR="000D5AA4">
        <w:t>Code Listing</w:t>
      </w:r>
    </w:p>
    <w:p w14:paraId="0748EB4B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26538B">
        <w:rPr>
          <w:rStyle w:val="code2"/>
        </w:rPr>
        <w:t>rm</w:t>
      </w:r>
      <w:proofErr w:type="spellEnd"/>
      <w:proofErr w:type="gramEnd"/>
      <w:r w:rsidRPr="0026538B">
        <w:rPr>
          <w:rStyle w:val="code2"/>
        </w:rPr>
        <w:t xml:space="preserve">(list = </w:t>
      </w:r>
      <w:proofErr w:type="spellStart"/>
      <w:r w:rsidRPr="0026538B">
        <w:rPr>
          <w:rStyle w:val="code2"/>
        </w:rPr>
        <w:t>ls</w:t>
      </w:r>
      <w:proofErr w:type="spellEnd"/>
      <w:r w:rsidRPr="0026538B">
        <w:rPr>
          <w:rStyle w:val="code2"/>
        </w:rPr>
        <w:t>()) #mainHT1R1M.R</w:t>
      </w:r>
    </w:p>
    <w:p w14:paraId="13776142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source</w:t>
      </w:r>
      <w:proofErr w:type="gramEnd"/>
      <w:r w:rsidRPr="0026538B">
        <w:rPr>
          <w:rStyle w:val="code2"/>
        </w:rPr>
        <w:t>("</w:t>
      </w:r>
      <w:proofErr w:type="spellStart"/>
      <w:r w:rsidRPr="0026538B">
        <w:rPr>
          <w:rStyle w:val="code2"/>
        </w:rPr>
        <w:t>Wilcoxon.R</w:t>
      </w:r>
      <w:proofErr w:type="spellEnd"/>
      <w:r w:rsidRPr="0026538B">
        <w:rPr>
          <w:rStyle w:val="code2"/>
        </w:rPr>
        <w:t>")</w:t>
      </w:r>
    </w:p>
    <w:p w14:paraId="65DADF9D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18C1848C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seed</w:t>
      </w:r>
      <w:proofErr w:type="gramEnd"/>
      <w:r w:rsidRPr="0026538B">
        <w:rPr>
          <w:rStyle w:val="code2"/>
        </w:rPr>
        <w:t xml:space="preserve"> &lt;- 1;set.seed(seed)</w:t>
      </w:r>
    </w:p>
    <w:p w14:paraId="5306A1A9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mu</w:t>
      </w:r>
      <w:proofErr w:type="gramEnd"/>
      <w:r w:rsidRPr="0026538B">
        <w:rPr>
          <w:rStyle w:val="code2"/>
        </w:rPr>
        <w:t xml:space="preserve"> &lt;- 1.5;sigma &lt;- 1.3;K1 &lt;- 50;K2 &lt;- 52</w:t>
      </w:r>
    </w:p>
    <w:p w14:paraId="4074B014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5793C761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# </w:t>
      </w:r>
      <w:proofErr w:type="gramStart"/>
      <w:r w:rsidRPr="0026538B">
        <w:rPr>
          <w:rStyle w:val="code2"/>
        </w:rPr>
        <w:t>cheat</w:t>
      </w:r>
      <w:proofErr w:type="gramEnd"/>
      <w:r w:rsidRPr="0026538B">
        <w:rPr>
          <w:rStyle w:val="code2"/>
        </w:rPr>
        <w:t xml:space="preserve"> to find the population mean and std. dev.</w:t>
      </w:r>
    </w:p>
    <w:p w14:paraId="5B54C574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AUC &lt;- </w:t>
      </w:r>
      <w:proofErr w:type="gramStart"/>
      <w:r w:rsidRPr="0026538B">
        <w:rPr>
          <w:rStyle w:val="code2"/>
        </w:rPr>
        <w:t>array(</w:t>
      </w:r>
      <w:proofErr w:type="gramEnd"/>
      <w:r w:rsidRPr="0026538B">
        <w:rPr>
          <w:rStyle w:val="code2"/>
        </w:rPr>
        <w:t>dim = 10000)</w:t>
      </w:r>
    </w:p>
    <w:p w14:paraId="5E27DE96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for</w:t>
      </w:r>
      <w:proofErr w:type="gramEnd"/>
      <w:r w:rsidRPr="0026538B">
        <w:rPr>
          <w:rStyle w:val="code2"/>
        </w:rPr>
        <w:t xml:space="preserve"> (</w:t>
      </w:r>
      <w:proofErr w:type="spellStart"/>
      <w:r w:rsidRPr="0026538B">
        <w:rPr>
          <w:rStyle w:val="code2"/>
        </w:rPr>
        <w:t>i</w:t>
      </w:r>
      <w:proofErr w:type="spellEnd"/>
      <w:r w:rsidRPr="0026538B">
        <w:rPr>
          <w:rStyle w:val="code2"/>
        </w:rPr>
        <w:t xml:space="preserve"> in 1:length(AUC)) {</w:t>
      </w:r>
    </w:p>
    <w:p w14:paraId="3A930C77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  </w:t>
      </w:r>
      <w:proofErr w:type="gramStart"/>
      <w:r w:rsidRPr="0026538B">
        <w:rPr>
          <w:rStyle w:val="code2"/>
        </w:rPr>
        <w:t>zk1</w:t>
      </w:r>
      <w:proofErr w:type="gramEnd"/>
      <w:r w:rsidRPr="0026538B">
        <w:rPr>
          <w:rStyle w:val="code2"/>
        </w:rPr>
        <w:t xml:space="preserve"> &lt;- </w:t>
      </w:r>
      <w:proofErr w:type="spellStart"/>
      <w:r w:rsidRPr="0026538B">
        <w:rPr>
          <w:rStyle w:val="code2"/>
        </w:rPr>
        <w:t>rnorm</w:t>
      </w:r>
      <w:proofErr w:type="spellEnd"/>
      <w:r w:rsidRPr="0026538B">
        <w:rPr>
          <w:rStyle w:val="code2"/>
        </w:rPr>
        <w:t>(K1)</w:t>
      </w:r>
    </w:p>
    <w:p w14:paraId="36520141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  </w:t>
      </w:r>
      <w:proofErr w:type="gramStart"/>
      <w:r w:rsidRPr="0026538B">
        <w:rPr>
          <w:rStyle w:val="code2"/>
        </w:rPr>
        <w:t>zk2</w:t>
      </w:r>
      <w:proofErr w:type="gramEnd"/>
      <w:r w:rsidRPr="0026538B">
        <w:rPr>
          <w:rStyle w:val="code2"/>
        </w:rPr>
        <w:t xml:space="preserve"> &lt;- </w:t>
      </w:r>
      <w:proofErr w:type="spellStart"/>
      <w:r w:rsidRPr="0026538B">
        <w:rPr>
          <w:rStyle w:val="code2"/>
        </w:rPr>
        <w:t>rnorm</w:t>
      </w:r>
      <w:proofErr w:type="spellEnd"/>
      <w:r w:rsidRPr="0026538B">
        <w:rPr>
          <w:rStyle w:val="code2"/>
        </w:rPr>
        <w:t xml:space="preserve">(K2, mean = mu, </w:t>
      </w:r>
      <w:proofErr w:type="spellStart"/>
      <w:r w:rsidRPr="0026538B">
        <w:rPr>
          <w:rStyle w:val="code2"/>
        </w:rPr>
        <w:t>sd</w:t>
      </w:r>
      <w:proofErr w:type="spellEnd"/>
      <w:r w:rsidRPr="0026538B">
        <w:rPr>
          <w:rStyle w:val="code2"/>
        </w:rPr>
        <w:t xml:space="preserve"> = sigma)  </w:t>
      </w:r>
    </w:p>
    <w:p w14:paraId="0306F428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  </w:t>
      </w:r>
      <w:proofErr w:type="gramStart"/>
      <w:r w:rsidRPr="0026538B">
        <w:rPr>
          <w:rStyle w:val="code2"/>
        </w:rPr>
        <w:t>AUC[</w:t>
      </w:r>
      <w:proofErr w:type="spellStart"/>
      <w:proofErr w:type="gramEnd"/>
      <w:r w:rsidRPr="0026538B">
        <w:rPr>
          <w:rStyle w:val="code2"/>
        </w:rPr>
        <w:t>i</w:t>
      </w:r>
      <w:proofErr w:type="spellEnd"/>
      <w:r w:rsidRPr="0026538B">
        <w:rPr>
          <w:rStyle w:val="code2"/>
        </w:rPr>
        <w:t>] &lt;- Wilcoxon(zk1, zk2)</w:t>
      </w:r>
    </w:p>
    <w:p w14:paraId="3CD15855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>}</w:t>
      </w:r>
    </w:p>
    <w:p w14:paraId="46367864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26538B">
        <w:rPr>
          <w:rStyle w:val="code2"/>
        </w:rPr>
        <w:t>meanAUC</w:t>
      </w:r>
      <w:proofErr w:type="spellEnd"/>
      <w:proofErr w:type="gramEnd"/>
      <w:r w:rsidRPr="0026538B">
        <w:rPr>
          <w:rStyle w:val="code2"/>
        </w:rPr>
        <w:t xml:space="preserve">   &lt;-  mean(AUC);</w:t>
      </w:r>
      <w:proofErr w:type="spellStart"/>
      <w:r w:rsidRPr="0026538B">
        <w:rPr>
          <w:rStyle w:val="code2"/>
        </w:rPr>
        <w:t>sigmaAUC</w:t>
      </w:r>
      <w:proofErr w:type="spellEnd"/>
      <w:r w:rsidRPr="0026538B">
        <w:rPr>
          <w:rStyle w:val="code2"/>
        </w:rPr>
        <w:t xml:space="preserve">  &lt;-  </w:t>
      </w:r>
      <w:proofErr w:type="spellStart"/>
      <w:r w:rsidRPr="0026538B">
        <w:rPr>
          <w:rStyle w:val="code2"/>
        </w:rPr>
        <w:t>sd</w:t>
      </w:r>
      <w:proofErr w:type="spellEnd"/>
      <w:r w:rsidRPr="0026538B">
        <w:rPr>
          <w:rStyle w:val="code2"/>
        </w:rPr>
        <w:t>(AUC)</w:t>
      </w:r>
    </w:p>
    <w:p w14:paraId="32B5780F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cat</w:t>
      </w:r>
      <w:proofErr w:type="gramEnd"/>
      <w:r w:rsidRPr="0026538B">
        <w:rPr>
          <w:rStyle w:val="code2"/>
        </w:rPr>
        <w:t xml:space="preserve">("pop mean AUC = ", </w:t>
      </w:r>
      <w:proofErr w:type="spellStart"/>
      <w:r w:rsidRPr="0026538B">
        <w:rPr>
          <w:rStyle w:val="code2"/>
        </w:rPr>
        <w:t>meanAUC</w:t>
      </w:r>
      <w:proofErr w:type="spellEnd"/>
      <w:r w:rsidRPr="0026538B">
        <w:rPr>
          <w:rStyle w:val="code2"/>
        </w:rPr>
        <w:t xml:space="preserve">, </w:t>
      </w:r>
    </w:p>
    <w:p w14:paraId="76CBA838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    "\</w:t>
      </w:r>
      <w:proofErr w:type="spellStart"/>
      <w:proofErr w:type="gramStart"/>
      <w:r w:rsidRPr="0026538B">
        <w:rPr>
          <w:rStyle w:val="code2"/>
        </w:rPr>
        <w:t>npop</w:t>
      </w:r>
      <w:proofErr w:type="spellEnd"/>
      <w:proofErr w:type="gramEnd"/>
      <w:r w:rsidRPr="0026538B">
        <w:rPr>
          <w:rStyle w:val="code2"/>
        </w:rPr>
        <w:t xml:space="preserve"> sigma AUC = ", </w:t>
      </w:r>
      <w:proofErr w:type="spellStart"/>
      <w:r w:rsidRPr="0026538B">
        <w:rPr>
          <w:rStyle w:val="code2"/>
        </w:rPr>
        <w:t>sigmaAUC</w:t>
      </w:r>
      <w:proofErr w:type="spellEnd"/>
      <w:r w:rsidRPr="0026538B">
        <w:rPr>
          <w:rStyle w:val="code2"/>
        </w:rPr>
        <w:t>, "\n")</w:t>
      </w:r>
    </w:p>
    <w:p w14:paraId="7E016533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16945548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# </w:t>
      </w:r>
      <w:proofErr w:type="gramStart"/>
      <w:r w:rsidRPr="0026538B">
        <w:rPr>
          <w:rStyle w:val="code2"/>
        </w:rPr>
        <w:t>one</w:t>
      </w:r>
      <w:proofErr w:type="gramEnd"/>
      <w:r w:rsidRPr="0026538B">
        <w:rPr>
          <w:rStyle w:val="code2"/>
        </w:rPr>
        <w:t xml:space="preserve"> more trial, this is the one we want </w:t>
      </w:r>
    </w:p>
    <w:p w14:paraId="53987975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# </w:t>
      </w:r>
      <w:proofErr w:type="gramStart"/>
      <w:r w:rsidRPr="0026538B">
        <w:rPr>
          <w:rStyle w:val="code2"/>
        </w:rPr>
        <w:t>to</w:t>
      </w:r>
      <w:proofErr w:type="gramEnd"/>
      <w:r w:rsidRPr="0026538B">
        <w:rPr>
          <w:rStyle w:val="code2"/>
        </w:rPr>
        <w:t xml:space="preserve"> compare to </w:t>
      </w:r>
      <w:proofErr w:type="spellStart"/>
      <w:r w:rsidRPr="0026538B">
        <w:rPr>
          <w:rStyle w:val="code2"/>
        </w:rPr>
        <w:t>meanAUC</w:t>
      </w:r>
      <w:proofErr w:type="spellEnd"/>
      <w:r w:rsidRPr="0026538B">
        <w:rPr>
          <w:rStyle w:val="code2"/>
        </w:rPr>
        <w:t xml:space="preserve">, </w:t>
      </w:r>
    </w:p>
    <w:p w14:paraId="1B78503A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zk1</w:t>
      </w:r>
      <w:proofErr w:type="gramEnd"/>
      <w:r w:rsidRPr="0026538B">
        <w:rPr>
          <w:rStyle w:val="code2"/>
        </w:rPr>
        <w:t xml:space="preserve"> &lt;- </w:t>
      </w:r>
      <w:proofErr w:type="spellStart"/>
      <w:r w:rsidRPr="0026538B">
        <w:rPr>
          <w:rStyle w:val="code2"/>
        </w:rPr>
        <w:t>rnorm</w:t>
      </w:r>
      <w:proofErr w:type="spellEnd"/>
      <w:r w:rsidRPr="0026538B">
        <w:rPr>
          <w:rStyle w:val="code2"/>
        </w:rPr>
        <w:t xml:space="preserve">(K1);zk2 &lt;- </w:t>
      </w:r>
      <w:proofErr w:type="spellStart"/>
      <w:r w:rsidRPr="0026538B">
        <w:rPr>
          <w:rStyle w:val="code2"/>
        </w:rPr>
        <w:t>rnorm</w:t>
      </w:r>
      <w:proofErr w:type="spellEnd"/>
      <w:r w:rsidRPr="0026538B">
        <w:rPr>
          <w:rStyle w:val="code2"/>
        </w:rPr>
        <w:t xml:space="preserve">(K2, mean = mu, </w:t>
      </w:r>
      <w:proofErr w:type="spellStart"/>
      <w:r w:rsidRPr="0026538B">
        <w:rPr>
          <w:rStyle w:val="code2"/>
        </w:rPr>
        <w:t>sd</w:t>
      </w:r>
      <w:proofErr w:type="spellEnd"/>
      <w:r w:rsidRPr="0026538B">
        <w:rPr>
          <w:rStyle w:val="code2"/>
        </w:rPr>
        <w:t xml:space="preserve"> = sigma) </w:t>
      </w:r>
    </w:p>
    <w:p w14:paraId="71AA88ED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AUC &lt;- </w:t>
      </w:r>
      <w:proofErr w:type="gramStart"/>
      <w:r w:rsidRPr="0026538B">
        <w:rPr>
          <w:rStyle w:val="code2"/>
        </w:rPr>
        <w:t>Wilcoxon(</w:t>
      </w:r>
      <w:proofErr w:type="gramEnd"/>
      <w:r w:rsidRPr="0026538B">
        <w:rPr>
          <w:rStyle w:val="code2"/>
        </w:rPr>
        <w:t>zk1, zk2)</w:t>
      </w:r>
    </w:p>
    <w:p w14:paraId="3653CD5B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cat</w:t>
      </w:r>
      <w:proofErr w:type="gramEnd"/>
      <w:r w:rsidRPr="0026538B">
        <w:rPr>
          <w:rStyle w:val="code2"/>
        </w:rPr>
        <w:t>("New AUC = ", AUC, "\n")</w:t>
      </w:r>
    </w:p>
    <w:p w14:paraId="47F9ED35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5A0DD93A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z</w:t>
      </w:r>
      <w:proofErr w:type="gramEnd"/>
      <w:r w:rsidRPr="0026538B">
        <w:rPr>
          <w:rStyle w:val="code2"/>
        </w:rPr>
        <w:t xml:space="preserve"> &lt;- (AUC - </w:t>
      </w:r>
      <w:proofErr w:type="spellStart"/>
      <w:r w:rsidRPr="0026538B">
        <w:rPr>
          <w:rStyle w:val="code2"/>
        </w:rPr>
        <w:t>meanAUC</w:t>
      </w:r>
      <w:proofErr w:type="spellEnd"/>
      <w:r w:rsidRPr="0026538B">
        <w:rPr>
          <w:rStyle w:val="code2"/>
        </w:rPr>
        <w:t>)/</w:t>
      </w:r>
      <w:proofErr w:type="spellStart"/>
      <w:r w:rsidRPr="0026538B">
        <w:rPr>
          <w:rStyle w:val="code2"/>
        </w:rPr>
        <w:t>sigmaAUC</w:t>
      </w:r>
      <w:proofErr w:type="spellEnd"/>
    </w:p>
    <w:p w14:paraId="60537124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>#</w:t>
      </w:r>
      <w:proofErr w:type="gramStart"/>
      <w:r w:rsidRPr="0026538B">
        <w:rPr>
          <w:rStyle w:val="code2"/>
        </w:rPr>
        <w:t>z</w:t>
      </w:r>
      <w:proofErr w:type="gramEnd"/>
      <w:r w:rsidRPr="0026538B">
        <w:rPr>
          <w:rStyle w:val="code2"/>
        </w:rPr>
        <w:t xml:space="preserve"> &lt;- </w:t>
      </w:r>
      <w:proofErr w:type="spellStart"/>
      <w:r w:rsidRPr="0026538B">
        <w:rPr>
          <w:rStyle w:val="code2"/>
        </w:rPr>
        <w:t>qnorm</w:t>
      </w:r>
      <w:proofErr w:type="spellEnd"/>
      <w:r w:rsidRPr="0026538B">
        <w:rPr>
          <w:rStyle w:val="code2"/>
        </w:rPr>
        <w:t>(0.05/2)</w:t>
      </w:r>
    </w:p>
    <w:p w14:paraId="7C286191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cat</w:t>
      </w:r>
      <w:proofErr w:type="gramEnd"/>
      <w:r w:rsidRPr="0026538B">
        <w:rPr>
          <w:rStyle w:val="code2"/>
        </w:rPr>
        <w:t>("z-statistic = ", z, "\n")</w:t>
      </w:r>
    </w:p>
    <w:p w14:paraId="343402AB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4A5731DD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# </w:t>
      </w:r>
      <w:proofErr w:type="gramStart"/>
      <w:r w:rsidRPr="0026538B">
        <w:rPr>
          <w:rStyle w:val="code2"/>
        </w:rPr>
        <w:t>p</w:t>
      </w:r>
      <w:proofErr w:type="gramEnd"/>
      <w:r w:rsidRPr="0026538B">
        <w:rPr>
          <w:rStyle w:val="code2"/>
        </w:rPr>
        <w:t xml:space="preserve"> value for two-sided AH</w:t>
      </w:r>
    </w:p>
    <w:p w14:paraId="0E20B9AA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p2tailed</w:t>
      </w:r>
      <w:proofErr w:type="gramEnd"/>
      <w:r w:rsidRPr="0026538B">
        <w:rPr>
          <w:rStyle w:val="code2"/>
        </w:rPr>
        <w:t xml:space="preserve"> &lt;- </w:t>
      </w:r>
      <w:proofErr w:type="spellStart"/>
      <w:r w:rsidRPr="0026538B">
        <w:rPr>
          <w:rStyle w:val="code2"/>
        </w:rPr>
        <w:t>pnorm</w:t>
      </w:r>
      <w:proofErr w:type="spellEnd"/>
      <w:r w:rsidRPr="0026538B">
        <w:rPr>
          <w:rStyle w:val="code2"/>
        </w:rPr>
        <w:t>(-abs(z)) + (1-pnorm(abs(z)))</w:t>
      </w:r>
    </w:p>
    <w:p w14:paraId="187F6216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# </w:t>
      </w:r>
      <w:proofErr w:type="gramStart"/>
      <w:r w:rsidRPr="0026538B">
        <w:rPr>
          <w:rStyle w:val="code2"/>
        </w:rPr>
        <w:t>p</w:t>
      </w:r>
      <w:proofErr w:type="gramEnd"/>
      <w:r w:rsidRPr="0026538B">
        <w:rPr>
          <w:rStyle w:val="code2"/>
        </w:rPr>
        <w:t xml:space="preserve"> value for one-sided AH &gt; 0</w:t>
      </w:r>
    </w:p>
    <w:p w14:paraId="69E2A9BA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p1tailedGT</w:t>
      </w:r>
      <w:proofErr w:type="gramEnd"/>
      <w:r w:rsidRPr="0026538B">
        <w:rPr>
          <w:rStyle w:val="code2"/>
        </w:rPr>
        <w:t xml:space="preserve"> &lt;- 1-pnorm(z)</w:t>
      </w:r>
    </w:p>
    <w:p w14:paraId="37962634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# </w:t>
      </w:r>
      <w:proofErr w:type="gramStart"/>
      <w:r w:rsidRPr="0026538B">
        <w:rPr>
          <w:rStyle w:val="code2"/>
        </w:rPr>
        <w:t>p</w:t>
      </w:r>
      <w:proofErr w:type="gramEnd"/>
      <w:r w:rsidRPr="0026538B">
        <w:rPr>
          <w:rStyle w:val="code2"/>
        </w:rPr>
        <w:t xml:space="preserve"> value for one-sided AH &lt; 0 </w:t>
      </w:r>
    </w:p>
    <w:p w14:paraId="1644665F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p1tailedLT</w:t>
      </w:r>
      <w:proofErr w:type="gramEnd"/>
      <w:r w:rsidRPr="0026538B">
        <w:rPr>
          <w:rStyle w:val="code2"/>
        </w:rPr>
        <w:t xml:space="preserve"> &lt;- </w:t>
      </w:r>
      <w:proofErr w:type="spellStart"/>
      <w:r w:rsidRPr="0026538B">
        <w:rPr>
          <w:rStyle w:val="code2"/>
        </w:rPr>
        <w:t>pnorm</w:t>
      </w:r>
      <w:proofErr w:type="spellEnd"/>
      <w:r w:rsidRPr="0026538B">
        <w:rPr>
          <w:rStyle w:val="code2"/>
        </w:rPr>
        <w:t>(z)</w:t>
      </w:r>
    </w:p>
    <w:p w14:paraId="5917F6F1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alpha</w:t>
      </w:r>
      <w:proofErr w:type="gramEnd"/>
      <w:r w:rsidRPr="0026538B">
        <w:rPr>
          <w:rStyle w:val="code2"/>
        </w:rPr>
        <w:t xml:space="preserve">  &lt;- 0.05</w:t>
      </w:r>
    </w:p>
    <w:p w14:paraId="076970BE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7316DFCB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# </w:t>
      </w:r>
      <w:proofErr w:type="gramStart"/>
      <w:r w:rsidRPr="0026538B">
        <w:rPr>
          <w:rStyle w:val="code2"/>
        </w:rPr>
        <w:t>critical</w:t>
      </w:r>
      <w:proofErr w:type="gramEnd"/>
      <w:r w:rsidRPr="0026538B">
        <w:rPr>
          <w:rStyle w:val="code2"/>
        </w:rPr>
        <w:t xml:space="preserve"> value for two-sided AH: </w:t>
      </w:r>
    </w:p>
    <w:p w14:paraId="4F94667B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# AUC not equal to </w:t>
      </w:r>
      <w:proofErr w:type="spellStart"/>
      <w:r w:rsidRPr="0026538B">
        <w:rPr>
          <w:rStyle w:val="code2"/>
        </w:rPr>
        <w:t>meanAUC</w:t>
      </w:r>
      <w:proofErr w:type="spellEnd"/>
    </w:p>
    <w:p w14:paraId="0B2C60B7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z2tailed</w:t>
      </w:r>
      <w:proofErr w:type="gramEnd"/>
      <w:r w:rsidRPr="0026538B">
        <w:rPr>
          <w:rStyle w:val="code2"/>
        </w:rPr>
        <w:t xml:space="preserve"> &lt;- -</w:t>
      </w:r>
      <w:proofErr w:type="spellStart"/>
      <w:r w:rsidRPr="0026538B">
        <w:rPr>
          <w:rStyle w:val="code2"/>
        </w:rPr>
        <w:t>qnorm</w:t>
      </w:r>
      <w:proofErr w:type="spellEnd"/>
      <w:r w:rsidRPr="0026538B">
        <w:rPr>
          <w:rStyle w:val="code2"/>
        </w:rPr>
        <w:t>(alpha/2)</w:t>
      </w:r>
    </w:p>
    <w:p w14:paraId="408712C3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# </w:t>
      </w:r>
      <w:proofErr w:type="gramStart"/>
      <w:r w:rsidRPr="0026538B">
        <w:rPr>
          <w:rStyle w:val="code2"/>
        </w:rPr>
        <w:t>critical</w:t>
      </w:r>
      <w:proofErr w:type="gramEnd"/>
      <w:r w:rsidRPr="0026538B">
        <w:rPr>
          <w:rStyle w:val="code2"/>
        </w:rPr>
        <w:t xml:space="preserve"> value for one-sided AH: </w:t>
      </w:r>
    </w:p>
    <w:p w14:paraId="18E7AB38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# AUC &gt; </w:t>
      </w:r>
      <w:proofErr w:type="spellStart"/>
      <w:r w:rsidRPr="0026538B">
        <w:rPr>
          <w:rStyle w:val="code2"/>
        </w:rPr>
        <w:t>meanAUC</w:t>
      </w:r>
      <w:proofErr w:type="spellEnd"/>
    </w:p>
    <w:p w14:paraId="0AA037CC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z1tailedGT</w:t>
      </w:r>
      <w:proofErr w:type="gramEnd"/>
      <w:r w:rsidRPr="0026538B">
        <w:rPr>
          <w:rStyle w:val="code2"/>
        </w:rPr>
        <w:t xml:space="preserve"> &lt;- </w:t>
      </w:r>
      <w:proofErr w:type="spellStart"/>
      <w:r w:rsidRPr="0026538B">
        <w:rPr>
          <w:rStyle w:val="code2"/>
        </w:rPr>
        <w:t>qnorm</w:t>
      </w:r>
      <w:proofErr w:type="spellEnd"/>
      <w:r w:rsidRPr="0026538B">
        <w:rPr>
          <w:rStyle w:val="code2"/>
        </w:rPr>
        <w:t>(1-alpha)</w:t>
      </w:r>
    </w:p>
    <w:p w14:paraId="3F894648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# </w:t>
      </w:r>
      <w:proofErr w:type="gramStart"/>
      <w:r w:rsidRPr="0026538B">
        <w:rPr>
          <w:rStyle w:val="code2"/>
        </w:rPr>
        <w:t>critical</w:t>
      </w:r>
      <w:proofErr w:type="gramEnd"/>
      <w:r w:rsidRPr="0026538B">
        <w:rPr>
          <w:rStyle w:val="code2"/>
        </w:rPr>
        <w:t xml:space="preserve"> value for one-sided AH: </w:t>
      </w:r>
    </w:p>
    <w:p w14:paraId="105A0257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26538B">
        <w:rPr>
          <w:rStyle w:val="code2"/>
        </w:rPr>
        <w:t xml:space="preserve"># AUC &lt; </w:t>
      </w:r>
      <w:proofErr w:type="spellStart"/>
      <w:r w:rsidRPr="0026538B">
        <w:rPr>
          <w:rStyle w:val="code2"/>
        </w:rPr>
        <w:t>meanAUC</w:t>
      </w:r>
      <w:proofErr w:type="spellEnd"/>
    </w:p>
    <w:p w14:paraId="68187056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z1tailedLT</w:t>
      </w:r>
      <w:proofErr w:type="gramEnd"/>
      <w:r w:rsidRPr="0026538B">
        <w:rPr>
          <w:rStyle w:val="code2"/>
        </w:rPr>
        <w:t xml:space="preserve"> &lt;- </w:t>
      </w:r>
      <w:proofErr w:type="spellStart"/>
      <w:r w:rsidRPr="0026538B">
        <w:rPr>
          <w:rStyle w:val="code2"/>
        </w:rPr>
        <w:t>qnorm</w:t>
      </w:r>
      <w:proofErr w:type="spellEnd"/>
      <w:r w:rsidRPr="0026538B">
        <w:rPr>
          <w:rStyle w:val="code2"/>
        </w:rPr>
        <w:t>(alpha)</w:t>
      </w:r>
    </w:p>
    <w:p w14:paraId="0C9A7DF2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1DDE5334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cat</w:t>
      </w:r>
      <w:proofErr w:type="gramEnd"/>
      <w:r w:rsidRPr="0026538B">
        <w:rPr>
          <w:rStyle w:val="code2"/>
        </w:rPr>
        <w:t>("alpha of test = ", alpha, "\n")</w:t>
      </w:r>
    </w:p>
    <w:p w14:paraId="752AC4C2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cat</w:t>
      </w:r>
      <w:proofErr w:type="gramEnd"/>
      <w:r w:rsidRPr="0026538B">
        <w:rPr>
          <w:rStyle w:val="code2"/>
        </w:rPr>
        <w:t>("\</w:t>
      </w:r>
      <w:proofErr w:type="spellStart"/>
      <w:r w:rsidRPr="0026538B">
        <w:rPr>
          <w:rStyle w:val="code2"/>
        </w:rPr>
        <w:t>nTwo</w:t>
      </w:r>
      <w:proofErr w:type="spellEnd"/>
      <w:r w:rsidRPr="0026538B">
        <w:rPr>
          <w:rStyle w:val="code2"/>
        </w:rPr>
        <w:t xml:space="preserve">-sided AH: AUC not equal to </w:t>
      </w:r>
      <w:proofErr w:type="spellStart"/>
      <w:r w:rsidRPr="0026538B">
        <w:rPr>
          <w:rStyle w:val="code2"/>
        </w:rPr>
        <w:t>meanAUC</w:t>
      </w:r>
      <w:proofErr w:type="spellEnd"/>
      <w:r w:rsidRPr="0026538B">
        <w:rPr>
          <w:rStyle w:val="code2"/>
        </w:rPr>
        <w:t>", "\n")</w:t>
      </w:r>
    </w:p>
    <w:p w14:paraId="04CB42A3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cat</w:t>
      </w:r>
      <w:proofErr w:type="gramEnd"/>
      <w:r w:rsidRPr="0026538B">
        <w:rPr>
          <w:rStyle w:val="code2"/>
        </w:rPr>
        <w:t>("Critical value for two-sided AH:", z2tailed, "\n")</w:t>
      </w:r>
    </w:p>
    <w:p w14:paraId="04C819F2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cat</w:t>
      </w:r>
      <w:proofErr w:type="gramEnd"/>
      <w:r w:rsidRPr="0026538B">
        <w:rPr>
          <w:rStyle w:val="code2"/>
        </w:rPr>
        <w:t>("p value for two-sided AH:", p2tailed, "\n")</w:t>
      </w:r>
    </w:p>
    <w:p w14:paraId="0B980B45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62F50BF0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cat</w:t>
      </w:r>
      <w:proofErr w:type="gramEnd"/>
      <w:r w:rsidRPr="0026538B">
        <w:rPr>
          <w:rStyle w:val="code2"/>
        </w:rPr>
        <w:t>("\</w:t>
      </w:r>
      <w:proofErr w:type="spellStart"/>
      <w:r w:rsidRPr="0026538B">
        <w:rPr>
          <w:rStyle w:val="code2"/>
        </w:rPr>
        <w:t>nOne</w:t>
      </w:r>
      <w:proofErr w:type="spellEnd"/>
      <w:r w:rsidRPr="0026538B">
        <w:rPr>
          <w:rStyle w:val="code2"/>
        </w:rPr>
        <w:t xml:space="preserve">-sided AH: AUC &gt; </w:t>
      </w:r>
      <w:proofErr w:type="spellStart"/>
      <w:r w:rsidRPr="0026538B">
        <w:rPr>
          <w:rStyle w:val="code2"/>
        </w:rPr>
        <w:t>meanAUC</w:t>
      </w:r>
      <w:proofErr w:type="spellEnd"/>
      <w:r w:rsidRPr="0026538B">
        <w:rPr>
          <w:rStyle w:val="code2"/>
        </w:rPr>
        <w:t>", "\n")</w:t>
      </w:r>
    </w:p>
    <w:p w14:paraId="6DD7E707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cat</w:t>
      </w:r>
      <w:proofErr w:type="gramEnd"/>
      <w:r w:rsidRPr="0026538B">
        <w:rPr>
          <w:rStyle w:val="code2"/>
        </w:rPr>
        <w:t>("Critical value for one-sided AH:", z1tailedGT, "\n")</w:t>
      </w:r>
    </w:p>
    <w:p w14:paraId="0EC6E684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cat</w:t>
      </w:r>
      <w:proofErr w:type="gramEnd"/>
      <w:r w:rsidRPr="0026538B">
        <w:rPr>
          <w:rStyle w:val="code2"/>
        </w:rPr>
        <w:t>("p value for two-sided AH:", p1tailedGT, "\n")</w:t>
      </w:r>
    </w:p>
    <w:p w14:paraId="7F8609E0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5435D1DB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cat</w:t>
      </w:r>
      <w:proofErr w:type="gramEnd"/>
      <w:r w:rsidRPr="0026538B">
        <w:rPr>
          <w:rStyle w:val="code2"/>
        </w:rPr>
        <w:t>("\</w:t>
      </w:r>
      <w:proofErr w:type="spellStart"/>
      <w:r w:rsidRPr="0026538B">
        <w:rPr>
          <w:rStyle w:val="code2"/>
        </w:rPr>
        <w:t>nOne</w:t>
      </w:r>
      <w:proofErr w:type="spellEnd"/>
      <w:r w:rsidRPr="0026538B">
        <w:rPr>
          <w:rStyle w:val="code2"/>
        </w:rPr>
        <w:t xml:space="preserve">-sided AH: AUC &lt; </w:t>
      </w:r>
      <w:proofErr w:type="spellStart"/>
      <w:r w:rsidRPr="0026538B">
        <w:rPr>
          <w:rStyle w:val="code2"/>
        </w:rPr>
        <w:t>meanAUC</w:t>
      </w:r>
      <w:proofErr w:type="spellEnd"/>
      <w:r w:rsidRPr="0026538B">
        <w:rPr>
          <w:rStyle w:val="code2"/>
        </w:rPr>
        <w:t>", "\n")</w:t>
      </w:r>
    </w:p>
    <w:p w14:paraId="2FC0A596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cat</w:t>
      </w:r>
      <w:proofErr w:type="gramEnd"/>
      <w:r w:rsidRPr="0026538B">
        <w:rPr>
          <w:rStyle w:val="code2"/>
        </w:rPr>
        <w:t>("Critical value for one-sided AH:", z1tailedLT, "\n")</w:t>
      </w:r>
    </w:p>
    <w:p w14:paraId="0C9D3BF8" w14:textId="77777777" w:rsidR="0026538B" w:rsidRPr="0026538B" w:rsidRDefault="0026538B" w:rsidP="0026538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26538B">
        <w:rPr>
          <w:rStyle w:val="code2"/>
        </w:rPr>
        <w:t>cat</w:t>
      </w:r>
      <w:proofErr w:type="gramEnd"/>
      <w:r w:rsidRPr="0026538B">
        <w:rPr>
          <w:rStyle w:val="code2"/>
        </w:rPr>
        <w:t>("p value for two-sided AH:", p1tailedLT, "\n")</w:t>
      </w:r>
    </w:p>
    <w:p w14:paraId="28DD113A" w14:textId="2CD1CA41" w:rsidR="000D5AA4" w:rsidRPr="00D278C1" w:rsidRDefault="000D5AA4" w:rsidP="0049350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PT Mono" w:hAnsi="PT Mono"/>
          <w:b/>
          <w:sz w:val="18"/>
          <w:szCs w:val="18"/>
        </w:rPr>
      </w:pPr>
    </w:p>
    <w:p w14:paraId="1F3C1F30" w14:textId="77777777" w:rsidR="00BD3DCA" w:rsidRDefault="00BD3DCA" w:rsidP="00193A43"/>
    <w:p w14:paraId="41358FBF" w14:textId="6B1E10DA" w:rsidR="0026538B" w:rsidRDefault="0026538B" w:rsidP="00193A43">
      <w:r>
        <w:t>Line 5 sets the parameters of the binormal simulation model. Line 8 – 16 "cheats"</w:t>
      </w:r>
      <w:r w:rsidR="002D1EFA">
        <w:t>, i.e., or uses "brute-force" method</w:t>
      </w:r>
      <w:r>
        <w:t xml:space="preserve"> to find the mean and standard deviation of the population AUC. Since empirical AUC is being used it would be incorrect to use formula</w:t>
      </w:r>
      <w:r w:rsidR="002D1EFA">
        <w:t>, book Section 6.4.4,</w:t>
      </w:r>
      <w:r>
        <w:t xml:space="preserve"> for the </w:t>
      </w:r>
      <w:r w:rsidR="002D1EFA">
        <w:t xml:space="preserve">standard deviation of the </w:t>
      </w:r>
      <w:r>
        <w:t xml:space="preserve">parametric area under the </w:t>
      </w:r>
      <w:r w:rsidR="002D1EFA">
        <w:t xml:space="preserve">binormal </w:t>
      </w:r>
      <w:r>
        <w:t>ROC curve. Line 20 generates a new dataset and line 21 calculates the</w:t>
      </w:r>
      <w:r w:rsidR="002D1EFA">
        <w:t xml:space="preserve"> corresponding</w:t>
      </w:r>
      <w:r>
        <w:t xml:space="preserve"> empirical </w:t>
      </w:r>
      <w:r>
        <w:lastRenderedPageBreak/>
        <w:t xml:space="preserve">AUC. Line 24 calculates the z-statistic, which is </w:t>
      </w:r>
      <w:r w:rsidR="002D1EFA">
        <w:t>distributed</w:t>
      </w:r>
      <w:r>
        <w:t xml:space="preserve"> </w:t>
      </w:r>
      <w:proofErr w:type="gramStart"/>
      <w:r>
        <w:t>N(</w:t>
      </w:r>
      <w:proofErr w:type="gramEnd"/>
      <w:r>
        <w:t>0,1), book Equation 8.3. Line 29 calculates</w:t>
      </w:r>
      <w:r w:rsidR="002D1EFA">
        <w:t xml:space="preserve">, </w:t>
      </w:r>
      <w:r w:rsidR="002D1EFA">
        <w:t>book Equation 8.4</w:t>
      </w:r>
      <w:r w:rsidR="002D1EFA">
        <w:t>,</w:t>
      </w:r>
      <w:r>
        <w:t xml:space="preserve"> the p-value for the t</w:t>
      </w:r>
      <w:r w:rsidR="002D1EFA">
        <w:t>wo-sided alternative hypothesis</w:t>
      </w:r>
      <w:r>
        <w:t>. Line 31 calculates the p-value for the one-sided alternative hypothesis, where large values lead to rejection of the NH, while line 33 calculates the p-value for the one-sided alternative hypothesis, where small values lead to rejection of the NH. Lines 38, 41 and 43 calculate the corresponding critical values of the z-statistic. The remaining statements print values.</w:t>
      </w:r>
      <w:r>
        <w:br/>
        <w:t xml:space="preserve"> </w:t>
      </w:r>
    </w:p>
    <w:p w14:paraId="4F9034F2" w14:textId="4435F2F8" w:rsidR="00953DD3" w:rsidRDefault="002B17EA" w:rsidP="00953DD3">
      <w:pPr>
        <w:pStyle w:val="Heading3"/>
      </w:pPr>
      <w:r w:rsidRPr="002B17EA">
        <w:t xml:space="preserve">Online Appendix </w:t>
      </w:r>
      <w:r w:rsidR="0026538B">
        <w:t>8</w:t>
      </w:r>
      <w:r w:rsidRPr="002B17EA">
        <w:t>.A</w:t>
      </w:r>
      <w:r>
        <w:t>.2</w:t>
      </w:r>
      <w:r w:rsidR="00BD3DCA">
        <w:t xml:space="preserve">: Code </w:t>
      </w:r>
      <w:r w:rsidR="0026538B">
        <w:t>Output</w:t>
      </w:r>
    </w:p>
    <w:p w14:paraId="31A730DD" w14:textId="7851E987" w:rsidR="006E63D0" w:rsidRPr="0026538B" w:rsidRDefault="006E63D0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6E63D0">
        <w:rPr>
          <w:rStyle w:val="code2"/>
        </w:rPr>
        <w:t xml:space="preserve">&gt; </w:t>
      </w:r>
      <w:proofErr w:type="gramStart"/>
      <w:r w:rsidRPr="006E63D0">
        <w:rPr>
          <w:rStyle w:val="code2"/>
        </w:rPr>
        <w:t>source</w:t>
      </w:r>
      <w:proofErr w:type="gramEnd"/>
      <w:r w:rsidRPr="006E63D0">
        <w:rPr>
          <w:rStyle w:val="code2"/>
        </w:rPr>
        <w:t>(...)</w:t>
      </w:r>
    </w:p>
    <w:p w14:paraId="7A3B5D37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26538B">
        <w:rPr>
          <w:rStyle w:val="code2"/>
        </w:rPr>
        <w:t>pop</w:t>
      </w:r>
      <w:proofErr w:type="gramEnd"/>
      <w:r w:rsidRPr="0026538B">
        <w:rPr>
          <w:rStyle w:val="code2"/>
        </w:rPr>
        <w:t xml:space="preserve"> mean AUC =  0.819178 </w:t>
      </w:r>
    </w:p>
    <w:p w14:paraId="5273FA98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26538B">
        <w:rPr>
          <w:rStyle w:val="code2"/>
        </w:rPr>
        <w:t>pop</w:t>
      </w:r>
      <w:proofErr w:type="gramEnd"/>
      <w:r w:rsidRPr="0026538B">
        <w:rPr>
          <w:rStyle w:val="code2"/>
        </w:rPr>
        <w:t xml:space="preserve"> sigma AUC =  0.04176683 </w:t>
      </w:r>
    </w:p>
    <w:p w14:paraId="46617D8C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26538B">
        <w:rPr>
          <w:rStyle w:val="code2"/>
        </w:rPr>
        <w:t xml:space="preserve">New AUC </w:t>
      </w:r>
      <w:proofErr w:type="gramStart"/>
      <w:r w:rsidRPr="0026538B">
        <w:rPr>
          <w:rStyle w:val="code2"/>
        </w:rPr>
        <w:t>=  0.8626923</w:t>
      </w:r>
      <w:proofErr w:type="gramEnd"/>
      <w:r w:rsidRPr="0026538B">
        <w:rPr>
          <w:rStyle w:val="code2"/>
        </w:rPr>
        <w:t xml:space="preserve"> </w:t>
      </w:r>
    </w:p>
    <w:p w14:paraId="251A4604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26538B">
        <w:rPr>
          <w:rStyle w:val="code2"/>
        </w:rPr>
        <w:t>z</w:t>
      </w:r>
      <w:proofErr w:type="gramEnd"/>
      <w:r w:rsidRPr="0026538B">
        <w:rPr>
          <w:rStyle w:val="code2"/>
        </w:rPr>
        <w:t xml:space="preserve">-statistic =  1.04184 </w:t>
      </w:r>
    </w:p>
    <w:p w14:paraId="7BFCDF57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26538B">
        <w:rPr>
          <w:rStyle w:val="code2"/>
        </w:rPr>
        <w:t>alpha</w:t>
      </w:r>
      <w:proofErr w:type="gramEnd"/>
      <w:r w:rsidRPr="0026538B">
        <w:rPr>
          <w:rStyle w:val="code2"/>
        </w:rPr>
        <w:t xml:space="preserve"> of test =  0.05 </w:t>
      </w:r>
    </w:p>
    <w:p w14:paraId="2F110F48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3C840E9B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26538B">
        <w:rPr>
          <w:rStyle w:val="code2"/>
        </w:rPr>
        <w:t xml:space="preserve">Two-sided AH: AUC not equal to </w:t>
      </w:r>
      <w:proofErr w:type="spellStart"/>
      <w:r w:rsidRPr="0026538B">
        <w:rPr>
          <w:rStyle w:val="code2"/>
        </w:rPr>
        <w:t>meanAUC</w:t>
      </w:r>
      <w:proofErr w:type="spellEnd"/>
      <w:r w:rsidRPr="0026538B">
        <w:rPr>
          <w:rStyle w:val="code2"/>
        </w:rPr>
        <w:t xml:space="preserve"> </w:t>
      </w:r>
    </w:p>
    <w:p w14:paraId="313114CB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26538B">
        <w:rPr>
          <w:rStyle w:val="code2"/>
        </w:rPr>
        <w:t xml:space="preserve">Critical value for two-sided AH: 1.959964 </w:t>
      </w:r>
    </w:p>
    <w:p w14:paraId="42F78A56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26538B">
        <w:rPr>
          <w:rStyle w:val="code2"/>
        </w:rPr>
        <w:t>p</w:t>
      </w:r>
      <w:proofErr w:type="gramEnd"/>
      <w:r w:rsidRPr="0026538B">
        <w:rPr>
          <w:rStyle w:val="code2"/>
        </w:rPr>
        <w:t xml:space="preserve"> value for two-sided AH: 0.297486 </w:t>
      </w:r>
    </w:p>
    <w:p w14:paraId="2D82CFDF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0E6D748F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26538B">
        <w:rPr>
          <w:rStyle w:val="code2"/>
        </w:rPr>
        <w:t xml:space="preserve">One-sided AH: AUC &gt; </w:t>
      </w:r>
      <w:proofErr w:type="spellStart"/>
      <w:r w:rsidRPr="0026538B">
        <w:rPr>
          <w:rStyle w:val="code2"/>
        </w:rPr>
        <w:t>meanAUC</w:t>
      </w:r>
      <w:proofErr w:type="spellEnd"/>
      <w:r w:rsidRPr="0026538B">
        <w:rPr>
          <w:rStyle w:val="code2"/>
        </w:rPr>
        <w:t xml:space="preserve"> </w:t>
      </w:r>
    </w:p>
    <w:p w14:paraId="181D3D8F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26538B">
        <w:rPr>
          <w:rStyle w:val="code2"/>
        </w:rPr>
        <w:t xml:space="preserve">Critical value for one-sided AH: 1.644854 </w:t>
      </w:r>
    </w:p>
    <w:p w14:paraId="34CF65DA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26538B">
        <w:rPr>
          <w:rStyle w:val="code2"/>
        </w:rPr>
        <w:t>p</w:t>
      </w:r>
      <w:proofErr w:type="gramEnd"/>
      <w:r w:rsidRPr="0026538B">
        <w:rPr>
          <w:rStyle w:val="code2"/>
        </w:rPr>
        <w:t xml:space="preserve"> value for two-sided AH: 0.148743 </w:t>
      </w:r>
    </w:p>
    <w:p w14:paraId="138319F0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2786D971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26538B">
        <w:rPr>
          <w:rStyle w:val="code2"/>
        </w:rPr>
        <w:t xml:space="preserve">One-sided AH: AUC &lt; </w:t>
      </w:r>
      <w:proofErr w:type="spellStart"/>
      <w:r w:rsidRPr="0026538B">
        <w:rPr>
          <w:rStyle w:val="code2"/>
        </w:rPr>
        <w:t>meanAUC</w:t>
      </w:r>
      <w:proofErr w:type="spellEnd"/>
      <w:r w:rsidRPr="0026538B">
        <w:rPr>
          <w:rStyle w:val="code2"/>
        </w:rPr>
        <w:t xml:space="preserve"> </w:t>
      </w:r>
    </w:p>
    <w:p w14:paraId="7B5081F0" w14:textId="77777777" w:rsidR="0026538B" w:rsidRPr="0026538B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26538B">
        <w:rPr>
          <w:rStyle w:val="code2"/>
        </w:rPr>
        <w:t xml:space="preserve">Critical value for one-sided AH: -1.644854 </w:t>
      </w:r>
    </w:p>
    <w:p w14:paraId="2A57DFF4" w14:textId="5A95D5BD" w:rsidR="00953DD3" w:rsidRDefault="0026538B" w:rsidP="0026538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</w:pPr>
      <w:proofErr w:type="gramStart"/>
      <w:r w:rsidRPr="0026538B">
        <w:rPr>
          <w:rStyle w:val="code2"/>
        </w:rPr>
        <w:t>p</w:t>
      </w:r>
      <w:proofErr w:type="gramEnd"/>
      <w:r w:rsidRPr="0026538B">
        <w:rPr>
          <w:rStyle w:val="code2"/>
        </w:rPr>
        <w:t xml:space="preserve"> value for two-sided AH: 0.851257</w:t>
      </w:r>
    </w:p>
    <w:p w14:paraId="68316CA8" w14:textId="77777777" w:rsidR="00953DD3" w:rsidRDefault="00953DD3" w:rsidP="00193A43"/>
    <w:p w14:paraId="4A9B0923" w14:textId="4AD4C944" w:rsidR="009D7D4D" w:rsidRDefault="009D7D4D" w:rsidP="00193A43">
      <w:r>
        <w:t xml:space="preserve">None of the tests reject the null hypothesis. The p-values of one-sided tests are half that for the two-sided test.  </w:t>
      </w:r>
    </w:p>
    <w:p w14:paraId="0D7C26D4" w14:textId="629E3672" w:rsidR="004516D0" w:rsidRDefault="002B17EA" w:rsidP="004516D0">
      <w:pPr>
        <w:pStyle w:val="Heading1"/>
      </w:pPr>
      <w:r w:rsidRPr="002B17EA">
        <w:t xml:space="preserve">Online Appendix </w:t>
      </w:r>
      <w:r w:rsidR="0026538B">
        <w:t>8</w:t>
      </w:r>
      <w:r w:rsidRPr="002B17EA">
        <w:t>.</w:t>
      </w:r>
      <w:r>
        <w:t>B</w:t>
      </w:r>
      <w:r w:rsidR="00717C7E">
        <w:t xml:space="preserve">: </w:t>
      </w:r>
      <w:r w:rsidR="0026538B">
        <w:t>Type I errors</w:t>
      </w:r>
    </w:p>
    <w:p w14:paraId="0D4DFFD4" w14:textId="5AB4982C" w:rsidR="0026538B" w:rsidRPr="0026538B" w:rsidRDefault="0026538B" w:rsidP="0026538B">
      <w:r>
        <w:t>The following code relates to book Section 8.3.</w:t>
      </w:r>
    </w:p>
    <w:p w14:paraId="5D3EAB2C" w14:textId="77777777" w:rsidR="0026538B" w:rsidRDefault="0026538B" w:rsidP="00FF4CB0"/>
    <w:p w14:paraId="3055FE39" w14:textId="52166154" w:rsidR="00717C7E" w:rsidRDefault="002B17EA" w:rsidP="001B103D">
      <w:pPr>
        <w:pStyle w:val="Heading3"/>
      </w:pPr>
      <w:r w:rsidRPr="002B17EA">
        <w:t xml:space="preserve">Online Appendix </w:t>
      </w:r>
      <w:r w:rsidR="00FF4CB0">
        <w:t>8</w:t>
      </w:r>
      <w:r w:rsidRPr="002B17EA">
        <w:t>.</w:t>
      </w:r>
      <w:r>
        <w:t>B.1</w:t>
      </w:r>
      <w:r w:rsidR="00BD3DCA">
        <w:t xml:space="preserve">: </w:t>
      </w:r>
      <w:r w:rsidR="00717C7E">
        <w:t>Code Listing</w:t>
      </w:r>
    </w:p>
    <w:p w14:paraId="272E3DB3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6E63D0">
        <w:rPr>
          <w:rStyle w:val="code2"/>
        </w:rPr>
        <w:t>rm</w:t>
      </w:r>
      <w:proofErr w:type="spellEnd"/>
      <w:proofErr w:type="gramEnd"/>
      <w:r w:rsidRPr="006E63D0">
        <w:rPr>
          <w:rStyle w:val="code2"/>
        </w:rPr>
        <w:t xml:space="preserve">(list = </w:t>
      </w:r>
      <w:proofErr w:type="spellStart"/>
      <w:r w:rsidRPr="006E63D0">
        <w:rPr>
          <w:rStyle w:val="code2"/>
        </w:rPr>
        <w:t>ls</w:t>
      </w:r>
      <w:proofErr w:type="spellEnd"/>
      <w:r w:rsidRPr="006E63D0">
        <w:rPr>
          <w:rStyle w:val="code2"/>
        </w:rPr>
        <w:t xml:space="preserve">()) # </w:t>
      </w:r>
      <w:proofErr w:type="spellStart"/>
      <w:r w:rsidRPr="006E63D0">
        <w:rPr>
          <w:rStyle w:val="code2"/>
        </w:rPr>
        <w:t>mainTypeIErrors.R</w:t>
      </w:r>
      <w:proofErr w:type="spellEnd"/>
    </w:p>
    <w:p w14:paraId="3401B4E6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t>source</w:t>
      </w:r>
      <w:proofErr w:type="gramEnd"/>
      <w:r w:rsidRPr="006E63D0">
        <w:rPr>
          <w:rStyle w:val="code2"/>
        </w:rPr>
        <w:t>("</w:t>
      </w:r>
      <w:proofErr w:type="spellStart"/>
      <w:r w:rsidRPr="006E63D0">
        <w:rPr>
          <w:rStyle w:val="code2"/>
        </w:rPr>
        <w:t>Wilcoxon.R</w:t>
      </w:r>
      <w:proofErr w:type="spellEnd"/>
      <w:r w:rsidRPr="006E63D0">
        <w:rPr>
          <w:rStyle w:val="code2"/>
        </w:rPr>
        <w:t>")</w:t>
      </w:r>
    </w:p>
    <w:p w14:paraId="4085B039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63C65E49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t>seed</w:t>
      </w:r>
      <w:proofErr w:type="gramEnd"/>
      <w:r w:rsidRPr="006E63D0">
        <w:rPr>
          <w:rStyle w:val="code2"/>
        </w:rPr>
        <w:t xml:space="preserve"> &lt;- 1;set.seed(seed)</w:t>
      </w:r>
    </w:p>
    <w:p w14:paraId="4C1BFFB8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t>mu</w:t>
      </w:r>
      <w:proofErr w:type="gramEnd"/>
      <w:r w:rsidRPr="006E63D0">
        <w:rPr>
          <w:rStyle w:val="code2"/>
        </w:rPr>
        <w:t xml:space="preserve"> &lt;- 1.5;sigma &lt;- 1.3;K1 &lt;- 50;K2 &lt;- 52</w:t>
      </w:r>
    </w:p>
    <w:p w14:paraId="692E1094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273EFCB2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 xml:space="preserve"># </w:t>
      </w:r>
      <w:proofErr w:type="gramStart"/>
      <w:r w:rsidRPr="006E63D0">
        <w:rPr>
          <w:rStyle w:val="code2"/>
        </w:rPr>
        <w:t>cheat</w:t>
      </w:r>
      <w:proofErr w:type="gramEnd"/>
      <w:r w:rsidRPr="006E63D0">
        <w:rPr>
          <w:rStyle w:val="code2"/>
        </w:rPr>
        <w:t xml:space="preserve"> to find the population mean and std. dev.</w:t>
      </w:r>
    </w:p>
    <w:p w14:paraId="367106F7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 xml:space="preserve">AUC &lt;- </w:t>
      </w:r>
      <w:proofErr w:type="gramStart"/>
      <w:r w:rsidRPr="006E63D0">
        <w:rPr>
          <w:rStyle w:val="code2"/>
        </w:rPr>
        <w:t>array(</w:t>
      </w:r>
      <w:proofErr w:type="gramEnd"/>
      <w:r w:rsidRPr="006E63D0">
        <w:rPr>
          <w:rStyle w:val="code2"/>
        </w:rPr>
        <w:t>dim = 10000)</w:t>
      </w:r>
    </w:p>
    <w:p w14:paraId="29250474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t>for</w:t>
      </w:r>
      <w:proofErr w:type="gramEnd"/>
      <w:r w:rsidRPr="006E63D0">
        <w:rPr>
          <w:rStyle w:val="code2"/>
        </w:rPr>
        <w:t xml:space="preserve"> (</w:t>
      </w:r>
      <w:proofErr w:type="spellStart"/>
      <w:r w:rsidRPr="006E63D0">
        <w:rPr>
          <w:rStyle w:val="code2"/>
        </w:rPr>
        <w:t>i</w:t>
      </w:r>
      <w:proofErr w:type="spellEnd"/>
      <w:r w:rsidRPr="006E63D0">
        <w:rPr>
          <w:rStyle w:val="code2"/>
        </w:rPr>
        <w:t xml:space="preserve"> in 1:length(AUC)) {</w:t>
      </w:r>
    </w:p>
    <w:p w14:paraId="0C289E00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 xml:space="preserve">  </w:t>
      </w:r>
      <w:proofErr w:type="gramStart"/>
      <w:r w:rsidRPr="006E63D0">
        <w:rPr>
          <w:rStyle w:val="code2"/>
        </w:rPr>
        <w:t>zk1</w:t>
      </w:r>
      <w:proofErr w:type="gramEnd"/>
      <w:r w:rsidRPr="006E63D0">
        <w:rPr>
          <w:rStyle w:val="code2"/>
        </w:rPr>
        <w:t xml:space="preserve"> &lt;- </w:t>
      </w:r>
      <w:proofErr w:type="spellStart"/>
      <w:r w:rsidRPr="006E63D0">
        <w:rPr>
          <w:rStyle w:val="code2"/>
        </w:rPr>
        <w:t>rnorm</w:t>
      </w:r>
      <w:proofErr w:type="spellEnd"/>
      <w:r w:rsidRPr="006E63D0">
        <w:rPr>
          <w:rStyle w:val="code2"/>
        </w:rPr>
        <w:t xml:space="preserve">(K1);zk2 &lt;- </w:t>
      </w:r>
      <w:proofErr w:type="spellStart"/>
      <w:r w:rsidRPr="006E63D0">
        <w:rPr>
          <w:rStyle w:val="code2"/>
        </w:rPr>
        <w:t>rnorm</w:t>
      </w:r>
      <w:proofErr w:type="spellEnd"/>
      <w:r w:rsidRPr="006E63D0">
        <w:rPr>
          <w:rStyle w:val="code2"/>
        </w:rPr>
        <w:t xml:space="preserve">(K2, mean = mu, </w:t>
      </w:r>
      <w:proofErr w:type="spellStart"/>
      <w:r w:rsidRPr="006E63D0">
        <w:rPr>
          <w:rStyle w:val="code2"/>
        </w:rPr>
        <w:t>sd</w:t>
      </w:r>
      <w:proofErr w:type="spellEnd"/>
      <w:r w:rsidRPr="006E63D0">
        <w:rPr>
          <w:rStyle w:val="code2"/>
        </w:rPr>
        <w:t xml:space="preserve"> = sigma)  </w:t>
      </w:r>
    </w:p>
    <w:p w14:paraId="0D4220E6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 xml:space="preserve">  </w:t>
      </w:r>
      <w:proofErr w:type="gramStart"/>
      <w:r w:rsidRPr="006E63D0">
        <w:rPr>
          <w:rStyle w:val="code2"/>
        </w:rPr>
        <w:t>AUC[</w:t>
      </w:r>
      <w:proofErr w:type="spellStart"/>
      <w:proofErr w:type="gramEnd"/>
      <w:r w:rsidRPr="006E63D0">
        <w:rPr>
          <w:rStyle w:val="code2"/>
        </w:rPr>
        <w:t>i</w:t>
      </w:r>
      <w:proofErr w:type="spellEnd"/>
      <w:r w:rsidRPr="006E63D0">
        <w:rPr>
          <w:rStyle w:val="code2"/>
        </w:rPr>
        <w:t>] &lt;- Wilcoxon(zk1, zk2)</w:t>
      </w:r>
    </w:p>
    <w:p w14:paraId="3CF4C230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>}</w:t>
      </w:r>
    </w:p>
    <w:p w14:paraId="14CA92D7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6E63D0">
        <w:rPr>
          <w:rStyle w:val="code2"/>
        </w:rPr>
        <w:t>sigmaAUC</w:t>
      </w:r>
      <w:proofErr w:type="spellEnd"/>
      <w:proofErr w:type="gramEnd"/>
      <w:r w:rsidRPr="006E63D0">
        <w:rPr>
          <w:rStyle w:val="code2"/>
        </w:rPr>
        <w:t xml:space="preserve">  &lt;-  </w:t>
      </w:r>
      <w:proofErr w:type="spellStart"/>
      <w:r w:rsidRPr="006E63D0">
        <w:rPr>
          <w:rStyle w:val="code2"/>
        </w:rPr>
        <w:t>sqrt</w:t>
      </w:r>
      <w:proofErr w:type="spellEnd"/>
      <w:r w:rsidRPr="006E63D0">
        <w:rPr>
          <w:rStyle w:val="code2"/>
        </w:rPr>
        <w:t>(</w:t>
      </w:r>
      <w:proofErr w:type="spellStart"/>
      <w:r w:rsidRPr="006E63D0">
        <w:rPr>
          <w:rStyle w:val="code2"/>
        </w:rPr>
        <w:t>var</w:t>
      </w:r>
      <w:proofErr w:type="spellEnd"/>
      <w:r w:rsidRPr="006E63D0">
        <w:rPr>
          <w:rStyle w:val="code2"/>
        </w:rPr>
        <w:t>(AUC));</w:t>
      </w:r>
      <w:proofErr w:type="spellStart"/>
      <w:r w:rsidRPr="006E63D0">
        <w:rPr>
          <w:rStyle w:val="code2"/>
        </w:rPr>
        <w:t>muAUC</w:t>
      </w:r>
      <w:proofErr w:type="spellEnd"/>
      <w:r w:rsidRPr="006E63D0">
        <w:rPr>
          <w:rStyle w:val="code2"/>
        </w:rPr>
        <w:t xml:space="preserve">   &lt;-  mean(AUC)</w:t>
      </w:r>
    </w:p>
    <w:p w14:paraId="3A700F0F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77FE7AD4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6E63D0">
        <w:rPr>
          <w:rStyle w:val="code2"/>
        </w:rPr>
        <w:t>nTrials</w:t>
      </w:r>
      <w:proofErr w:type="spellEnd"/>
      <w:proofErr w:type="gramEnd"/>
      <w:r w:rsidRPr="006E63D0">
        <w:rPr>
          <w:rStyle w:val="code2"/>
        </w:rPr>
        <w:t xml:space="preserve"> &lt;- 2000</w:t>
      </w:r>
    </w:p>
    <w:p w14:paraId="78BB02AF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t>alpha</w:t>
      </w:r>
      <w:proofErr w:type="gramEnd"/>
      <w:r w:rsidRPr="006E63D0">
        <w:rPr>
          <w:rStyle w:val="code2"/>
        </w:rPr>
        <w:t xml:space="preserve"> &lt;- 0.05 # size of test</w:t>
      </w:r>
    </w:p>
    <w:p w14:paraId="3962F487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t>reject</w:t>
      </w:r>
      <w:proofErr w:type="gramEnd"/>
      <w:r w:rsidRPr="006E63D0">
        <w:rPr>
          <w:rStyle w:val="code2"/>
        </w:rPr>
        <w:t xml:space="preserve"> = array(0, dim = </w:t>
      </w:r>
      <w:proofErr w:type="spellStart"/>
      <w:r w:rsidRPr="006E63D0">
        <w:rPr>
          <w:rStyle w:val="code2"/>
        </w:rPr>
        <w:t>nTrials</w:t>
      </w:r>
      <w:proofErr w:type="spellEnd"/>
      <w:r w:rsidRPr="006E63D0">
        <w:rPr>
          <w:rStyle w:val="code2"/>
        </w:rPr>
        <w:t>)</w:t>
      </w:r>
    </w:p>
    <w:p w14:paraId="244BA9C0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t>for</w:t>
      </w:r>
      <w:proofErr w:type="gramEnd"/>
      <w:r w:rsidRPr="006E63D0">
        <w:rPr>
          <w:rStyle w:val="code2"/>
        </w:rPr>
        <w:t xml:space="preserve"> (trial in 1:length(reject)) {  </w:t>
      </w:r>
    </w:p>
    <w:p w14:paraId="05BBE1E7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 xml:space="preserve">  </w:t>
      </w:r>
      <w:proofErr w:type="gramStart"/>
      <w:r w:rsidRPr="006E63D0">
        <w:rPr>
          <w:rStyle w:val="code2"/>
        </w:rPr>
        <w:t>zk1</w:t>
      </w:r>
      <w:proofErr w:type="gramEnd"/>
      <w:r w:rsidRPr="006E63D0">
        <w:rPr>
          <w:rStyle w:val="code2"/>
        </w:rPr>
        <w:t xml:space="preserve"> &lt;- </w:t>
      </w:r>
      <w:proofErr w:type="spellStart"/>
      <w:r w:rsidRPr="006E63D0">
        <w:rPr>
          <w:rStyle w:val="code2"/>
        </w:rPr>
        <w:t>rnorm</w:t>
      </w:r>
      <w:proofErr w:type="spellEnd"/>
      <w:r w:rsidRPr="006E63D0">
        <w:rPr>
          <w:rStyle w:val="code2"/>
        </w:rPr>
        <w:t xml:space="preserve">(K1);zk2 &lt;- </w:t>
      </w:r>
      <w:proofErr w:type="spellStart"/>
      <w:r w:rsidRPr="006E63D0">
        <w:rPr>
          <w:rStyle w:val="code2"/>
        </w:rPr>
        <w:t>rnorm</w:t>
      </w:r>
      <w:proofErr w:type="spellEnd"/>
      <w:r w:rsidRPr="006E63D0">
        <w:rPr>
          <w:rStyle w:val="code2"/>
        </w:rPr>
        <w:t xml:space="preserve">(K2, mean = mu, </w:t>
      </w:r>
      <w:proofErr w:type="spellStart"/>
      <w:r w:rsidRPr="006E63D0">
        <w:rPr>
          <w:rStyle w:val="code2"/>
        </w:rPr>
        <w:t>sd</w:t>
      </w:r>
      <w:proofErr w:type="spellEnd"/>
      <w:r w:rsidRPr="006E63D0">
        <w:rPr>
          <w:rStyle w:val="code2"/>
        </w:rPr>
        <w:t xml:space="preserve"> = sigma)  </w:t>
      </w:r>
    </w:p>
    <w:p w14:paraId="13D60269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 xml:space="preserve">  AUC &lt;- </w:t>
      </w:r>
      <w:proofErr w:type="gramStart"/>
      <w:r w:rsidRPr="006E63D0">
        <w:rPr>
          <w:rStyle w:val="code2"/>
        </w:rPr>
        <w:t>Wilcoxon(</w:t>
      </w:r>
      <w:proofErr w:type="gramEnd"/>
      <w:r w:rsidRPr="006E63D0">
        <w:rPr>
          <w:rStyle w:val="code2"/>
        </w:rPr>
        <w:t xml:space="preserve">zk1, zk2)  </w:t>
      </w:r>
    </w:p>
    <w:p w14:paraId="14271F0F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 xml:space="preserve">  </w:t>
      </w:r>
      <w:proofErr w:type="gramStart"/>
      <w:r w:rsidRPr="006E63D0">
        <w:rPr>
          <w:rStyle w:val="code2"/>
        </w:rPr>
        <w:t>z</w:t>
      </w:r>
      <w:proofErr w:type="gramEnd"/>
      <w:r w:rsidRPr="006E63D0">
        <w:rPr>
          <w:rStyle w:val="code2"/>
        </w:rPr>
        <w:t xml:space="preserve"> &lt;- (AUC - </w:t>
      </w:r>
      <w:proofErr w:type="spellStart"/>
      <w:r w:rsidRPr="006E63D0">
        <w:rPr>
          <w:rStyle w:val="code2"/>
        </w:rPr>
        <w:t>muAUC</w:t>
      </w:r>
      <w:proofErr w:type="spellEnd"/>
      <w:r w:rsidRPr="006E63D0">
        <w:rPr>
          <w:rStyle w:val="code2"/>
        </w:rPr>
        <w:t>)/</w:t>
      </w:r>
      <w:proofErr w:type="spellStart"/>
      <w:r w:rsidRPr="006E63D0">
        <w:rPr>
          <w:rStyle w:val="code2"/>
        </w:rPr>
        <w:t>sigmaAUC</w:t>
      </w:r>
      <w:proofErr w:type="spellEnd"/>
    </w:p>
    <w:p w14:paraId="3BDF3CAB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 xml:space="preserve">  </w:t>
      </w:r>
      <w:proofErr w:type="gramStart"/>
      <w:r w:rsidRPr="006E63D0">
        <w:rPr>
          <w:rStyle w:val="code2"/>
        </w:rPr>
        <w:t>p</w:t>
      </w:r>
      <w:proofErr w:type="gramEnd"/>
      <w:r w:rsidRPr="006E63D0">
        <w:rPr>
          <w:rStyle w:val="code2"/>
        </w:rPr>
        <w:t xml:space="preserve"> &lt;- 2*</w:t>
      </w:r>
      <w:proofErr w:type="spellStart"/>
      <w:r w:rsidRPr="006E63D0">
        <w:rPr>
          <w:rStyle w:val="code2"/>
        </w:rPr>
        <w:t>pnorm</w:t>
      </w:r>
      <w:proofErr w:type="spellEnd"/>
      <w:r w:rsidRPr="006E63D0">
        <w:rPr>
          <w:rStyle w:val="code2"/>
        </w:rPr>
        <w:t>(-abs(z)) # p value for individual trial</w:t>
      </w:r>
    </w:p>
    <w:p w14:paraId="7E274B20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 xml:space="preserve">  </w:t>
      </w:r>
      <w:proofErr w:type="gramStart"/>
      <w:r w:rsidRPr="006E63D0">
        <w:rPr>
          <w:rStyle w:val="code2"/>
        </w:rPr>
        <w:t>if</w:t>
      </w:r>
      <w:proofErr w:type="gramEnd"/>
      <w:r w:rsidRPr="006E63D0">
        <w:rPr>
          <w:rStyle w:val="code2"/>
        </w:rPr>
        <w:t xml:space="preserve"> (p &lt; alpha) reject[trial] = 1 </w:t>
      </w:r>
    </w:p>
    <w:p w14:paraId="447A171E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>}</w:t>
      </w:r>
    </w:p>
    <w:p w14:paraId="1AD5A38E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10F04745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 xml:space="preserve">CI &lt;- </w:t>
      </w:r>
      <w:proofErr w:type="gramStart"/>
      <w:r w:rsidRPr="006E63D0">
        <w:rPr>
          <w:rStyle w:val="code2"/>
        </w:rPr>
        <w:t>c(</w:t>
      </w:r>
      <w:proofErr w:type="gramEnd"/>
      <w:r w:rsidRPr="006E63D0">
        <w:rPr>
          <w:rStyle w:val="code2"/>
        </w:rPr>
        <w:t>0,0); width &lt;- -</w:t>
      </w:r>
      <w:proofErr w:type="spellStart"/>
      <w:r w:rsidRPr="006E63D0">
        <w:rPr>
          <w:rStyle w:val="code2"/>
        </w:rPr>
        <w:t>qnorm</w:t>
      </w:r>
      <w:proofErr w:type="spellEnd"/>
      <w:r w:rsidRPr="006E63D0">
        <w:rPr>
          <w:rStyle w:val="code2"/>
        </w:rPr>
        <w:t>(alpha/2)</w:t>
      </w:r>
    </w:p>
    <w:p w14:paraId="6CEADCE2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r w:rsidRPr="006E63D0">
        <w:rPr>
          <w:rStyle w:val="code2"/>
        </w:rPr>
        <w:t>ObsvdTypeIErrRate</w:t>
      </w:r>
      <w:proofErr w:type="spellEnd"/>
      <w:r w:rsidRPr="006E63D0">
        <w:rPr>
          <w:rStyle w:val="code2"/>
        </w:rPr>
        <w:t xml:space="preserve"> &lt;- </w:t>
      </w:r>
      <w:proofErr w:type="gramStart"/>
      <w:r w:rsidRPr="006E63D0">
        <w:rPr>
          <w:rStyle w:val="code2"/>
        </w:rPr>
        <w:t>sum(</w:t>
      </w:r>
      <w:proofErr w:type="gramEnd"/>
      <w:r w:rsidRPr="006E63D0">
        <w:rPr>
          <w:rStyle w:val="code2"/>
        </w:rPr>
        <w:t>reject)/length(reject)</w:t>
      </w:r>
    </w:p>
    <w:p w14:paraId="0928BA7F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t>CI[</w:t>
      </w:r>
      <w:proofErr w:type="gramEnd"/>
      <w:r w:rsidRPr="006E63D0">
        <w:rPr>
          <w:rStyle w:val="code2"/>
        </w:rPr>
        <w:t xml:space="preserve">1] &lt;- </w:t>
      </w:r>
      <w:proofErr w:type="spellStart"/>
      <w:r w:rsidRPr="006E63D0">
        <w:rPr>
          <w:rStyle w:val="code2"/>
        </w:rPr>
        <w:t>ObsvdTypeIErrRate</w:t>
      </w:r>
      <w:proofErr w:type="spellEnd"/>
      <w:r w:rsidRPr="006E63D0">
        <w:rPr>
          <w:rStyle w:val="code2"/>
        </w:rPr>
        <w:t xml:space="preserve"> - </w:t>
      </w:r>
    </w:p>
    <w:p w14:paraId="7A875F4B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 xml:space="preserve">  </w:t>
      </w:r>
      <w:proofErr w:type="gramStart"/>
      <w:r w:rsidRPr="006E63D0">
        <w:rPr>
          <w:rStyle w:val="code2"/>
        </w:rPr>
        <w:t>width</w:t>
      </w:r>
      <w:proofErr w:type="gramEnd"/>
      <w:r w:rsidRPr="006E63D0">
        <w:rPr>
          <w:rStyle w:val="code2"/>
        </w:rPr>
        <w:t>*</w:t>
      </w:r>
      <w:proofErr w:type="spellStart"/>
      <w:r w:rsidRPr="006E63D0">
        <w:rPr>
          <w:rStyle w:val="code2"/>
        </w:rPr>
        <w:t>sqrt</w:t>
      </w:r>
      <w:proofErr w:type="spellEnd"/>
      <w:r w:rsidRPr="006E63D0">
        <w:rPr>
          <w:rStyle w:val="code2"/>
        </w:rPr>
        <w:t>(</w:t>
      </w:r>
      <w:proofErr w:type="spellStart"/>
      <w:r w:rsidRPr="006E63D0">
        <w:rPr>
          <w:rStyle w:val="code2"/>
        </w:rPr>
        <w:t>ObsvdTypeIErrRate</w:t>
      </w:r>
      <w:proofErr w:type="spellEnd"/>
      <w:r w:rsidRPr="006E63D0">
        <w:rPr>
          <w:rStyle w:val="code2"/>
        </w:rPr>
        <w:t>*(1-ObsvdTypeIErrRate)/</w:t>
      </w:r>
      <w:proofErr w:type="spellStart"/>
      <w:r w:rsidRPr="006E63D0">
        <w:rPr>
          <w:rStyle w:val="code2"/>
        </w:rPr>
        <w:t>nTrials</w:t>
      </w:r>
      <w:proofErr w:type="spellEnd"/>
      <w:r w:rsidRPr="006E63D0">
        <w:rPr>
          <w:rStyle w:val="code2"/>
        </w:rPr>
        <w:t>)</w:t>
      </w:r>
    </w:p>
    <w:p w14:paraId="365FB330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t>CI[</w:t>
      </w:r>
      <w:proofErr w:type="gramEnd"/>
      <w:r w:rsidRPr="006E63D0">
        <w:rPr>
          <w:rStyle w:val="code2"/>
        </w:rPr>
        <w:t xml:space="preserve">2] &lt;- </w:t>
      </w:r>
      <w:proofErr w:type="spellStart"/>
      <w:r w:rsidRPr="006E63D0">
        <w:rPr>
          <w:rStyle w:val="code2"/>
        </w:rPr>
        <w:t>ObsvdTypeIErrRate</w:t>
      </w:r>
      <w:proofErr w:type="spellEnd"/>
      <w:r w:rsidRPr="006E63D0">
        <w:rPr>
          <w:rStyle w:val="code2"/>
        </w:rPr>
        <w:t xml:space="preserve"> </w:t>
      </w:r>
    </w:p>
    <w:p w14:paraId="106A047E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 xml:space="preserve">+ </w:t>
      </w:r>
      <w:proofErr w:type="gramStart"/>
      <w:r w:rsidRPr="006E63D0">
        <w:rPr>
          <w:rStyle w:val="code2"/>
        </w:rPr>
        <w:t>width</w:t>
      </w:r>
      <w:proofErr w:type="gramEnd"/>
      <w:r w:rsidRPr="006E63D0">
        <w:rPr>
          <w:rStyle w:val="code2"/>
        </w:rPr>
        <w:t>*</w:t>
      </w:r>
      <w:proofErr w:type="spellStart"/>
      <w:r w:rsidRPr="006E63D0">
        <w:rPr>
          <w:rStyle w:val="code2"/>
        </w:rPr>
        <w:t>sqrt</w:t>
      </w:r>
      <w:proofErr w:type="spellEnd"/>
      <w:r w:rsidRPr="006E63D0">
        <w:rPr>
          <w:rStyle w:val="code2"/>
        </w:rPr>
        <w:t>(</w:t>
      </w:r>
      <w:proofErr w:type="spellStart"/>
      <w:r w:rsidRPr="006E63D0">
        <w:rPr>
          <w:rStyle w:val="code2"/>
        </w:rPr>
        <w:t>ObsvdTypeIErrRate</w:t>
      </w:r>
      <w:proofErr w:type="spellEnd"/>
      <w:r w:rsidRPr="006E63D0">
        <w:rPr>
          <w:rStyle w:val="code2"/>
        </w:rPr>
        <w:t>*(1-ObsvdTypeIErrRate)/</w:t>
      </w:r>
      <w:proofErr w:type="spellStart"/>
      <w:r w:rsidRPr="006E63D0">
        <w:rPr>
          <w:rStyle w:val="code2"/>
        </w:rPr>
        <w:t>nTrials</w:t>
      </w:r>
      <w:proofErr w:type="spellEnd"/>
      <w:r w:rsidRPr="006E63D0">
        <w:rPr>
          <w:rStyle w:val="code2"/>
        </w:rPr>
        <w:t>)</w:t>
      </w:r>
    </w:p>
    <w:p w14:paraId="4E3B1743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t>cat</w:t>
      </w:r>
      <w:proofErr w:type="gramEnd"/>
      <w:r w:rsidRPr="006E63D0">
        <w:rPr>
          <w:rStyle w:val="code2"/>
        </w:rPr>
        <w:t>("alpha = ", alpha, "\n")</w:t>
      </w:r>
    </w:p>
    <w:p w14:paraId="4BF835BD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t>cat</w:t>
      </w:r>
      <w:proofErr w:type="gramEnd"/>
      <w:r w:rsidRPr="006E63D0">
        <w:rPr>
          <w:rStyle w:val="code2"/>
        </w:rPr>
        <w:t>("</w:t>
      </w:r>
      <w:proofErr w:type="spellStart"/>
      <w:r w:rsidRPr="006E63D0">
        <w:rPr>
          <w:rStyle w:val="code2"/>
        </w:rPr>
        <w:t>ObsvdTypeIErrRate</w:t>
      </w:r>
      <w:proofErr w:type="spellEnd"/>
      <w:r w:rsidRPr="006E63D0">
        <w:rPr>
          <w:rStyle w:val="code2"/>
        </w:rPr>
        <w:t xml:space="preserve"> = ", </w:t>
      </w:r>
    </w:p>
    <w:p w14:paraId="0C3269AE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6E63D0">
        <w:rPr>
          <w:rStyle w:val="code2"/>
        </w:rPr>
        <w:t xml:space="preserve">    </w:t>
      </w:r>
      <w:proofErr w:type="spellStart"/>
      <w:r w:rsidRPr="006E63D0">
        <w:rPr>
          <w:rStyle w:val="code2"/>
        </w:rPr>
        <w:t>ObsvdTypeIErrRate</w:t>
      </w:r>
      <w:proofErr w:type="spellEnd"/>
      <w:r w:rsidRPr="006E63D0">
        <w:rPr>
          <w:rStyle w:val="code2"/>
        </w:rPr>
        <w:t>, "\n95% confidence interval = ", CI, "\n")</w:t>
      </w:r>
    </w:p>
    <w:p w14:paraId="050CFFC5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lastRenderedPageBreak/>
        <w:t>exact</w:t>
      </w:r>
      <w:proofErr w:type="gramEnd"/>
      <w:r w:rsidRPr="006E63D0">
        <w:rPr>
          <w:rStyle w:val="code2"/>
        </w:rPr>
        <w:t xml:space="preserve"> &lt;- </w:t>
      </w:r>
      <w:proofErr w:type="spellStart"/>
      <w:r w:rsidRPr="006E63D0">
        <w:rPr>
          <w:rStyle w:val="code2"/>
        </w:rPr>
        <w:t>binom.test</w:t>
      </w:r>
      <w:proofErr w:type="spellEnd"/>
      <w:r w:rsidRPr="006E63D0">
        <w:rPr>
          <w:rStyle w:val="code2"/>
        </w:rPr>
        <w:t>(sum(reject),n = 2000,p = alpha)</w:t>
      </w:r>
    </w:p>
    <w:p w14:paraId="2F589A52" w14:textId="7D834C60" w:rsidR="00717C7E" w:rsidRPr="004A7BEE" w:rsidRDefault="006E63D0" w:rsidP="0071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t>cat</w:t>
      </w:r>
      <w:proofErr w:type="gramEnd"/>
      <w:r w:rsidRPr="006E63D0">
        <w:rPr>
          <w:rStyle w:val="code2"/>
        </w:rPr>
        <w:t xml:space="preserve">("exact 95% CI = ", </w:t>
      </w:r>
      <w:proofErr w:type="spellStart"/>
      <w:r w:rsidRPr="006E63D0">
        <w:rPr>
          <w:rStyle w:val="code2"/>
        </w:rPr>
        <w:t>as</w:t>
      </w:r>
      <w:r>
        <w:rPr>
          <w:rStyle w:val="code2"/>
        </w:rPr>
        <w:t>.numeric</w:t>
      </w:r>
      <w:proofErr w:type="spellEnd"/>
      <w:r>
        <w:rPr>
          <w:rStyle w:val="code2"/>
        </w:rPr>
        <w:t>(exact$conf.int), "\n")</w:t>
      </w:r>
    </w:p>
    <w:p w14:paraId="75250D29" w14:textId="77777777" w:rsidR="00717C7E" w:rsidRDefault="00717C7E" w:rsidP="00717C7E"/>
    <w:p w14:paraId="0F5A6467" w14:textId="1AEDFF73" w:rsidR="00D94428" w:rsidRDefault="00E24A4D" w:rsidP="00193A43">
      <w:r>
        <w:t xml:space="preserve">Lines 15 – 24 conduct 2000 trials under the NH condition, i.e., the </w:t>
      </w:r>
      <w:r w:rsidR="009D7D4D">
        <w:t>dataset</w:t>
      </w:r>
      <w:r>
        <w:t xml:space="preserve"> was obtained</w:t>
      </w:r>
      <w:r w:rsidR="009D7D4D">
        <w:t>, line 19,</w:t>
      </w:r>
      <w:r>
        <w:t xml:space="preserve"> from the same distribution</w:t>
      </w:r>
      <w:r w:rsidR="009D7D4D">
        <w:t>s</w:t>
      </w:r>
      <w:r>
        <w:t xml:space="preserve"> as the population. </w:t>
      </w:r>
      <w:r w:rsidR="004516D0">
        <w:t xml:space="preserve"> </w:t>
      </w:r>
      <w:r>
        <w:t>Line 20 calculates the AUC and line</w:t>
      </w:r>
      <w:r w:rsidR="009D7D4D">
        <w:t>s</w:t>
      </w:r>
      <w:r>
        <w:t xml:space="preserve"> 21-22 calculate the z-statistic and the p-value. If the p-value is smaller than the alpha of the test, currently set at 0.05, line 23 stores a 1 in a zero-initialized 2000 element array. Lines 26 – 36 calculate the observed rejection fraction and the corresponding exact </w:t>
      </w:r>
      <w:r w:rsidR="009D7D4D">
        <w:t>95%</w:t>
      </w:r>
      <w:r>
        <w:t xml:space="preserve"> confidence interval. If the hypothesis testing procedure is valid, the observed interval should include 0.05.  </w:t>
      </w:r>
    </w:p>
    <w:p w14:paraId="53E49D32" w14:textId="77777777" w:rsidR="00497BA8" w:rsidRDefault="00497BA8" w:rsidP="00193A43"/>
    <w:p w14:paraId="419E2161" w14:textId="4B6A4420" w:rsidR="00497BA8" w:rsidRDefault="00497BA8" w:rsidP="00497BA8">
      <w:pPr>
        <w:pStyle w:val="Heading3"/>
      </w:pPr>
      <w:r w:rsidRPr="002B17EA">
        <w:t xml:space="preserve">Online Appendix </w:t>
      </w:r>
      <w:r w:rsidR="006E63D0">
        <w:t>8</w:t>
      </w:r>
      <w:r w:rsidRPr="002B17EA">
        <w:t>.</w:t>
      </w:r>
      <w:r>
        <w:t>B.2:  Code output</w:t>
      </w:r>
    </w:p>
    <w:p w14:paraId="13BCBB42" w14:textId="1F47BB58" w:rsidR="00497BA8" w:rsidRPr="00497BA8" w:rsidRDefault="00497BA8" w:rsidP="00497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497BA8">
        <w:rPr>
          <w:rStyle w:val="code2"/>
        </w:rPr>
        <w:t xml:space="preserve">&gt; </w:t>
      </w:r>
      <w:proofErr w:type="gramStart"/>
      <w:r w:rsidRPr="00497BA8">
        <w:rPr>
          <w:rStyle w:val="code2"/>
        </w:rPr>
        <w:t>source</w:t>
      </w:r>
      <w:proofErr w:type="gramEnd"/>
      <w:r w:rsidRPr="00497BA8">
        <w:rPr>
          <w:rStyle w:val="code2"/>
        </w:rPr>
        <w:t>(</w:t>
      </w:r>
      <w:r>
        <w:rPr>
          <w:rStyle w:val="code2"/>
        </w:rPr>
        <w:t>...</w:t>
      </w:r>
      <w:r w:rsidRPr="00497BA8">
        <w:rPr>
          <w:rStyle w:val="code2"/>
        </w:rPr>
        <w:t>)</w:t>
      </w:r>
    </w:p>
    <w:p w14:paraId="2FDC0A10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t>alpha</w:t>
      </w:r>
      <w:proofErr w:type="gramEnd"/>
      <w:r w:rsidRPr="006E63D0">
        <w:rPr>
          <w:rStyle w:val="code2"/>
        </w:rPr>
        <w:t xml:space="preserve"> =  0.05 </w:t>
      </w:r>
    </w:p>
    <w:p w14:paraId="277ADA16" w14:textId="77777777" w:rsidR="006E63D0" w:rsidRPr="006E63D0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r w:rsidRPr="006E63D0">
        <w:rPr>
          <w:rStyle w:val="code2"/>
        </w:rPr>
        <w:t>ObsvdTypeIErrRate</w:t>
      </w:r>
      <w:proofErr w:type="spellEnd"/>
      <w:r w:rsidRPr="006E63D0">
        <w:rPr>
          <w:rStyle w:val="code2"/>
        </w:rPr>
        <w:t xml:space="preserve"> </w:t>
      </w:r>
      <w:proofErr w:type="gramStart"/>
      <w:r w:rsidRPr="006E63D0">
        <w:rPr>
          <w:rStyle w:val="code2"/>
        </w:rPr>
        <w:t>=  0.049</w:t>
      </w:r>
      <w:proofErr w:type="gramEnd"/>
      <w:r w:rsidRPr="006E63D0">
        <w:rPr>
          <w:rStyle w:val="code2"/>
        </w:rPr>
        <w:t xml:space="preserve"> </w:t>
      </w:r>
    </w:p>
    <w:p w14:paraId="2F0D4267" w14:textId="3D538582" w:rsidR="006E63D0" w:rsidRPr="006E63D0" w:rsidRDefault="00E24A4D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E24A4D">
        <w:rPr>
          <w:rStyle w:val="code2"/>
        </w:rPr>
        <w:t xml:space="preserve">95% confidence interval </w:t>
      </w:r>
      <w:proofErr w:type="gramStart"/>
      <w:r w:rsidRPr="00E24A4D">
        <w:rPr>
          <w:rStyle w:val="code2"/>
        </w:rPr>
        <w:t>=  0.03953934</w:t>
      </w:r>
      <w:proofErr w:type="gramEnd"/>
      <w:r w:rsidRPr="00E24A4D">
        <w:rPr>
          <w:rStyle w:val="code2"/>
        </w:rPr>
        <w:t xml:space="preserve"> 0.05846066</w:t>
      </w:r>
      <w:r w:rsidR="006E63D0" w:rsidRPr="006E63D0">
        <w:rPr>
          <w:rStyle w:val="code2"/>
        </w:rPr>
        <w:t xml:space="preserve"> </w:t>
      </w:r>
    </w:p>
    <w:p w14:paraId="701B38B5" w14:textId="2AB93D0A" w:rsidR="00497BA8" w:rsidRPr="00010EEF" w:rsidRDefault="006E63D0" w:rsidP="006E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6E63D0">
        <w:rPr>
          <w:rStyle w:val="code2"/>
        </w:rPr>
        <w:t>exact</w:t>
      </w:r>
      <w:proofErr w:type="gramEnd"/>
      <w:r w:rsidRPr="006E63D0">
        <w:rPr>
          <w:rStyle w:val="code2"/>
        </w:rPr>
        <w:t xml:space="preserve"> 95% CI =  0.03995676 0.05939265</w:t>
      </w:r>
    </w:p>
    <w:p w14:paraId="5F5B68D2" w14:textId="77777777" w:rsidR="00497BA8" w:rsidRDefault="00497BA8" w:rsidP="00497BA8"/>
    <w:p w14:paraId="1DEAF1EB" w14:textId="2CA38391" w:rsidR="00497BA8" w:rsidRDefault="009D7D4D" w:rsidP="00497BA8">
      <w:r>
        <w:t>T</w:t>
      </w:r>
      <w:r w:rsidR="00E24A4D">
        <w:t xml:space="preserve">he procedure passes the NH validation test. </w:t>
      </w:r>
      <w:r>
        <w:t xml:space="preserve">For the chosen value of alpha (0.05) the approximate and exact confidence intervals are similar. </w:t>
      </w:r>
    </w:p>
    <w:p w14:paraId="01653E1B" w14:textId="77777777" w:rsidR="00797106" w:rsidRDefault="00797106" w:rsidP="00497BA8"/>
    <w:p w14:paraId="04DF1DCD" w14:textId="6D18D2CD" w:rsidR="00797106" w:rsidRDefault="00797106" w:rsidP="00797106">
      <w:pPr>
        <w:pStyle w:val="Heading1"/>
      </w:pPr>
      <w:r w:rsidRPr="002B17EA">
        <w:t xml:space="preserve">Online Appendix </w:t>
      </w:r>
      <w:r w:rsidR="0072590D">
        <w:t>8</w:t>
      </w:r>
      <w:r w:rsidRPr="002B17EA">
        <w:t>.</w:t>
      </w:r>
      <w:r>
        <w:t xml:space="preserve">C: </w:t>
      </w:r>
      <w:r w:rsidR="0072590D">
        <w:t>Metz's ROC within an ROC</w:t>
      </w:r>
    </w:p>
    <w:p w14:paraId="26438129" w14:textId="1BFD6F8C" w:rsidR="00A93D0D" w:rsidRDefault="00A93D0D" w:rsidP="00A93D0D">
      <w:r>
        <w:t xml:space="preserve">This relates to book Section </w:t>
      </w:r>
      <w:r w:rsidR="0072590D">
        <w:t>8</w:t>
      </w:r>
      <w:r>
        <w:t>.</w:t>
      </w:r>
      <w:r w:rsidR="0072590D">
        <w:t>5.1</w:t>
      </w:r>
      <w:r>
        <w:t xml:space="preserve">. A listing of file </w:t>
      </w:r>
      <w:proofErr w:type="spellStart"/>
      <w:proofErr w:type="gramStart"/>
      <w:r w:rsidR="0072590D" w:rsidRPr="0072590D">
        <w:rPr>
          <w:rStyle w:val="InLineCode"/>
        </w:rPr>
        <w:t>mainRocWithinRoc</w:t>
      </w:r>
      <w:r w:rsidR="006207C6" w:rsidRPr="006207C6">
        <w:rPr>
          <w:rStyle w:val="InLineCode"/>
        </w:rPr>
        <w:t>.R</w:t>
      </w:r>
      <w:proofErr w:type="spellEnd"/>
      <w:proofErr w:type="gramEnd"/>
      <w:r>
        <w:t xml:space="preserve"> follows:</w:t>
      </w:r>
    </w:p>
    <w:p w14:paraId="06BEB67F" w14:textId="77777777" w:rsidR="00A93D0D" w:rsidRPr="00A32DA8" w:rsidRDefault="00A93D0D" w:rsidP="00A93D0D"/>
    <w:p w14:paraId="5D6BED3E" w14:textId="77777777" w:rsidR="00A93D0D" w:rsidRPr="00574ACA" w:rsidRDefault="00A93D0D" w:rsidP="00A93D0D">
      <w:pPr>
        <w:pStyle w:val="Heading3"/>
      </w:pPr>
      <w:r w:rsidRPr="002B17EA">
        <w:t>Online Appendix 7.</w:t>
      </w:r>
      <w:r>
        <w:t xml:space="preserve">C.1: Code Listing </w:t>
      </w:r>
    </w:p>
    <w:p w14:paraId="1764F40F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72590D">
        <w:rPr>
          <w:rStyle w:val="code2"/>
        </w:rPr>
        <w:t>rm</w:t>
      </w:r>
      <w:proofErr w:type="spellEnd"/>
      <w:proofErr w:type="gramEnd"/>
      <w:r w:rsidRPr="0072590D">
        <w:rPr>
          <w:rStyle w:val="code2"/>
        </w:rPr>
        <w:t xml:space="preserve">(list = </w:t>
      </w:r>
      <w:proofErr w:type="spellStart"/>
      <w:r w:rsidRPr="0072590D">
        <w:rPr>
          <w:rStyle w:val="code2"/>
        </w:rPr>
        <w:t>ls</w:t>
      </w:r>
      <w:proofErr w:type="spellEnd"/>
      <w:r w:rsidRPr="0072590D">
        <w:rPr>
          <w:rStyle w:val="code2"/>
        </w:rPr>
        <w:t xml:space="preserve">()) # </w:t>
      </w:r>
      <w:proofErr w:type="spellStart"/>
      <w:r w:rsidRPr="0072590D">
        <w:rPr>
          <w:rStyle w:val="code2"/>
        </w:rPr>
        <w:t>mainRocWithinRoc.R</w:t>
      </w:r>
      <w:proofErr w:type="spellEnd"/>
    </w:p>
    <w:p w14:paraId="16F39EF2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72590D">
        <w:rPr>
          <w:rStyle w:val="code2"/>
        </w:rPr>
        <w:t>library</w:t>
      </w:r>
      <w:proofErr w:type="gramEnd"/>
      <w:r w:rsidRPr="0072590D">
        <w:rPr>
          <w:rStyle w:val="code2"/>
        </w:rPr>
        <w:t>(ggplot2)</w:t>
      </w:r>
    </w:p>
    <w:p w14:paraId="1B2565EF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72590D">
        <w:rPr>
          <w:rStyle w:val="code2"/>
        </w:rPr>
        <w:t>source</w:t>
      </w:r>
      <w:proofErr w:type="gramEnd"/>
      <w:r w:rsidRPr="0072590D">
        <w:rPr>
          <w:rStyle w:val="code2"/>
        </w:rPr>
        <w:t>("</w:t>
      </w:r>
      <w:proofErr w:type="spellStart"/>
      <w:r w:rsidRPr="0072590D">
        <w:rPr>
          <w:rStyle w:val="code2"/>
        </w:rPr>
        <w:t>Wilcoxon.R</w:t>
      </w:r>
      <w:proofErr w:type="spellEnd"/>
      <w:r w:rsidRPr="0072590D">
        <w:rPr>
          <w:rStyle w:val="code2"/>
        </w:rPr>
        <w:t>")</w:t>
      </w:r>
    </w:p>
    <w:p w14:paraId="04C44843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7914DBEC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72590D">
        <w:rPr>
          <w:rStyle w:val="code2"/>
        </w:rPr>
        <w:t>seed</w:t>
      </w:r>
      <w:proofErr w:type="gramEnd"/>
      <w:r w:rsidRPr="0072590D">
        <w:rPr>
          <w:rStyle w:val="code2"/>
        </w:rPr>
        <w:t xml:space="preserve"> &lt;- 1;set.seed(seed)</w:t>
      </w:r>
    </w:p>
    <w:p w14:paraId="3045E5AC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72590D">
        <w:rPr>
          <w:rStyle w:val="code2"/>
        </w:rPr>
        <w:t>muNH</w:t>
      </w:r>
      <w:proofErr w:type="spellEnd"/>
      <w:proofErr w:type="gramEnd"/>
      <w:r w:rsidRPr="0072590D">
        <w:rPr>
          <w:rStyle w:val="code2"/>
        </w:rPr>
        <w:t xml:space="preserve"> &lt;- 1.5;muAH &lt;- 2.1;sigma &lt;- 1.3</w:t>
      </w:r>
    </w:p>
    <w:p w14:paraId="0488B18F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>K1 &lt;- 50;K2 &lt;- 52#</w:t>
      </w:r>
      <w:proofErr w:type="gramStart"/>
      <w:r w:rsidRPr="0072590D">
        <w:rPr>
          <w:rStyle w:val="code2"/>
        </w:rPr>
        <w:t>;K1</w:t>
      </w:r>
      <w:proofErr w:type="gramEnd"/>
      <w:r w:rsidRPr="0072590D">
        <w:rPr>
          <w:rStyle w:val="code2"/>
        </w:rPr>
        <w:t xml:space="preserve"> &lt;-K1*2;K2 &lt;- K2*2</w:t>
      </w:r>
    </w:p>
    <w:p w14:paraId="0B1065A9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0F18CC67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# </w:t>
      </w:r>
      <w:proofErr w:type="gramStart"/>
      <w:r w:rsidRPr="0072590D">
        <w:rPr>
          <w:rStyle w:val="code2"/>
        </w:rPr>
        <w:t>cheat</w:t>
      </w:r>
      <w:proofErr w:type="gramEnd"/>
      <w:r w:rsidRPr="0072590D">
        <w:rPr>
          <w:rStyle w:val="code2"/>
        </w:rPr>
        <w:t xml:space="preserve"> to find the population mean and std. dev.</w:t>
      </w:r>
    </w:p>
    <w:p w14:paraId="45665440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AUC &lt;- </w:t>
      </w:r>
      <w:proofErr w:type="gramStart"/>
      <w:r w:rsidRPr="0072590D">
        <w:rPr>
          <w:rStyle w:val="code2"/>
        </w:rPr>
        <w:t>array(</w:t>
      </w:r>
      <w:proofErr w:type="gramEnd"/>
      <w:r w:rsidRPr="0072590D">
        <w:rPr>
          <w:rStyle w:val="code2"/>
        </w:rPr>
        <w:t>dim = 10000)</w:t>
      </w:r>
    </w:p>
    <w:p w14:paraId="01BAE402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72590D">
        <w:rPr>
          <w:rStyle w:val="code2"/>
        </w:rPr>
        <w:t>for</w:t>
      </w:r>
      <w:proofErr w:type="gramEnd"/>
      <w:r w:rsidRPr="0072590D">
        <w:rPr>
          <w:rStyle w:val="code2"/>
        </w:rPr>
        <w:t xml:space="preserve"> (</w:t>
      </w:r>
      <w:proofErr w:type="spellStart"/>
      <w:r w:rsidRPr="0072590D">
        <w:rPr>
          <w:rStyle w:val="code2"/>
        </w:rPr>
        <w:t>i</w:t>
      </w:r>
      <w:proofErr w:type="spellEnd"/>
      <w:r w:rsidRPr="0072590D">
        <w:rPr>
          <w:rStyle w:val="code2"/>
        </w:rPr>
        <w:t xml:space="preserve"> in 1:length(AUC)) {</w:t>
      </w:r>
    </w:p>
    <w:p w14:paraId="79C9E283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</w:t>
      </w:r>
      <w:proofErr w:type="gramStart"/>
      <w:r w:rsidRPr="0072590D">
        <w:rPr>
          <w:rStyle w:val="code2"/>
        </w:rPr>
        <w:t>zk1</w:t>
      </w:r>
      <w:proofErr w:type="gramEnd"/>
      <w:r w:rsidRPr="0072590D">
        <w:rPr>
          <w:rStyle w:val="code2"/>
        </w:rPr>
        <w:t xml:space="preserve"> &lt;- </w:t>
      </w:r>
      <w:proofErr w:type="spellStart"/>
      <w:r w:rsidRPr="0072590D">
        <w:rPr>
          <w:rStyle w:val="code2"/>
        </w:rPr>
        <w:t>rnorm</w:t>
      </w:r>
      <w:proofErr w:type="spellEnd"/>
      <w:r w:rsidRPr="0072590D">
        <w:rPr>
          <w:rStyle w:val="code2"/>
        </w:rPr>
        <w:t xml:space="preserve">(K1);zk2 &lt;- </w:t>
      </w:r>
      <w:proofErr w:type="spellStart"/>
      <w:r w:rsidRPr="0072590D">
        <w:rPr>
          <w:rStyle w:val="code2"/>
        </w:rPr>
        <w:t>rnorm</w:t>
      </w:r>
      <w:proofErr w:type="spellEnd"/>
      <w:r w:rsidRPr="0072590D">
        <w:rPr>
          <w:rStyle w:val="code2"/>
        </w:rPr>
        <w:t xml:space="preserve">(K2, mean = </w:t>
      </w:r>
      <w:proofErr w:type="spellStart"/>
      <w:r w:rsidRPr="0072590D">
        <w:rPr>
          <w:rStyle w:val="code2"/>
        </w:rPr>
        <w:t>muNH</w:t>
      </w:r>
      <w:proofErr w:type="spellEnd"/>
      <w:r w:rsidRPr="0072590D">
        <w:rPr>
          <w:rStyle w:val="code2"/>
        </w:rPr>
        <w:t xml:space="preserve">, </w:t>
      </w:r>
      <w:proofErr w:type="spellStart"/>
      <w:r w:rsidRPr="0072590D">
        <w:rPr>
          <w:rStyle w:val="code2"/>
        </w:rPr>
        <w:t>sd</w:t>
      </w:r>
      <w:proofErr w:type="spellEnd"/>
      <w:r w:rsidRPr="0072590D">
        <w:rPr>
          <w:rStyle w:val="code2"/>
        </w:rPr>
        <w:t xml:space="preserve"> = sigma)</w:t>
      </w:r>
    </w:p>
    <w:p w14:paraId="5103A7DD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</w:t>
      </w:r>
      <w:proofErr w:type="gramStart"/>
      <w:r w:rsidRPr="0072590D">
        <w:rPr>
          <w:rStyle w:val="code2"/>
        </w:rPr>
        <w:t>AUC[</w:t>
      </w:r>
      <w:proofErr w:type="spellStart"/>
      <w:proofErr w:type="gramEnd"/>
      <w:r w:rsidRPr="0072590D">
        <w:rPr>
          <w:rStyle w:val="code2"/>
        </w:rPr>
        <w:t>i</w:t>
      </w:r>
      <w:proofErr w:type="spellEnd"/>
      <w:r w:rsidRPr="0072590D">
        <w:rPr>
          <w:rStyle w:val="code2"/>
        </w:rPr>
        <w:t>] &lt;- Wilcoxon(zk1, zk2)</w:t>
      </w:r>
    </w:p>
    <w:p w14:paraId="144BA5D3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>}</w:t>
      </w:r>
    </w:p>
    <w:p w14:paraId="35254FA4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72590D">
        <w:rPr>
          <w:rStyle w:val="code2"/>
        </w:rPr>
        <w:t>sigmaAUC</w:t>
      </w:r>
      <w:proofErr w:type="spellEnd"/>
      <w:proofErr w:type="gramEnd"/>
      <w:r w:rsidRPr="0072590D">
        <w:rPr>
          <w:rStyle w:val="code2"/>
        </w:rPr>
        <w:t xml:space="preserve"> &lt;- </w:t>
      </w:r>
      <w:proofErr w:type="spellStart"/>
      <w:r w:rsidRPr="0072590D">
        <w:rPr>
          <w:rStyle w:val="code2"/>
        </w:rPr>
        <w:t>sqrt</w:t>
      </w:r>
      <w:proofErr w:type="spellEnd"/>
      <w:r w:rsidRPr="0072590D">
        <w:rPr>
          <w:rStyle w:val="code2"/>
        </w:rPr>
        <w:t>(</w:t>
      </w:r>
      <w:proofErr w:type="spellStart"/>
      <w:r w:rsidRPr="0072590D">
        <w:rPr>
          <w:rStyle w:val="code2"/>
        </w:rPr>
        <w:t>var</w:t>
      </w:r>
      <w:proofErr w:type="spellEnd"/>
      <w:r w:rsidRPr="0072590D">
        <w:rPr>
          <w:rStyle w:val="code2"/>
        </w:rPr>
        <w:t>(AUC));</w:t>
      </w:r>
      <w:proofErr w:type="spellStart"/>
      <w:r w:rsidRPr="0072590D">
        <w:rPr>
          <w:rStyle w:val="code2"/>
        </w:rPr>
        <w:t>meanAUC</w:t>
      </w:r>
      <w:proofErr w:type="spellEnd"/>
      <w:r w:rsidRPr="0072590D">
        <w:rPr>
          <w:rStyle w:val="code2"/>
        </w:rPr>
        <w:t xml:space="preserve"> &lt;- mean(AUC)</w:t>
      </w:r>
    </w:p>
    <w:p w14:paraId="736D250F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3D33B286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>T &lt;- 2000</w:t>
      </w:r>
    </w:p>
    <w:p w14:paraId="0354A51C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72590D">
        <w:rPr>
          <w:rStyle w:val="code2"/>
        </w:rPr>
        <w:t>mu</w:t>
      </w:r>
      <w:proofErr w:type="gramEnd"/>
      <w:r w:rsidRPr="0072590D">
        <w:rPr>
          <w:rStyle w:val="code2"/>
        </w:rPr>
        <w:t xml:space="preserve"> &lt;- c(</w:t>
      </w:r>
      <w:proofErr w:type="spellStart"/>
      <w:r w:rsidRPr="0072590D">
        <w:rPr>
          <w:rStyle w:val="code2"/>
        </w:rPr>
        <w:t>muNH,muAH</w:t>
      </w:r>
      <w:proofErr w:type="spellEnd"/>
      <w:r w:rsidRPr="0072590D">
        <w:rPr>
          <w:rStyle w:val="code2"/>
        </w:rPr>
        <w:t>)</w:t>
      </w:r>
    </w:p>
    <w:p w14:paraId="614EE243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72590D">
        <w:rPr>
          <w:rStyle w:val="code2"/>
        </w:rPr>
        <w:t>alphaArr</w:t>
      </w:r>
      <w:proofErr w:type="spellEnd"/>
      <w:proofErr w:type="gramEnd"/>
      <w:r w:rsidRPr="0072590D">
        <w:rPr>
          <w:rStyle w:val="code2"/>
        </w:rPr>
        <w:t xml:space="preserve"> &lt;- </w:t>
      </w:r>
      <w:proofErr w:type="spellStart"/>
      <w:r w:rsidRPr="0072590D">
        <w:rPr>
          <w:rStyle w:val="code2"/>
        </w:rPr>
        <w:t>seq</w:t>
      </w:r>
      <w:proofErr w:type="spellEnd"/>
      <w:r w:rsidRPr="0072590D">
        <w:rPr>
          <w:rStyle w:val="code2"/>
        </w:rPr>
        <w:t xml:space="preserve">(0.05, 0.95, </w:t>
      </w:r>
      <w:proofErr w:type="spellStart"/>
      <w:r w:rsidRPr="0072590D">
        <w:rPr>
          <w:rStyle w:val="code2"/>
        </w:rPr>
        <w:t>length.out</w:t>
      </w:r>
      <w:proofErr w:type="spellEnd"/>
      <w:r w:rsidRPr="0072590D">
        <w:rPr>
          <w:rStyle w:val="code2"/>
        </w:rPr>
        <w:t xml:space="preserve"> = 10)</w:t>
      </w:r>
    </w:p>
    <w:p w14:paraId="2A4AFBEF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r w:rsidRPr="0072590D">
        <w:rPr>
          <w:rStyle w:val="code2"/>
        </w:rPr>
        <w:t>EmpAlpha</w:t>
      </w:r>
      <w:proofErr w:type="spellEnd"/>
      <w:r w:rsidRPr="0072590D">
        <w:rPr>
          <w:rStyle w:val="code2"/>
        </w:rPr>
        <w:t xml:space="preserve"> &lt;- </w:t>
      </w:r>
      <w:proofErr w:type="gramStart"/>
      <w:r w:rsidRPr="0072590D">
        <w:rPr>
          <w:rStyle w:val="code2"/>
        </w:rPr>
        <w:t>array(</w:t>
      </w:r>
      <w:proofErr w:type="gramEnd"/>
      <w:r w:rsidRPr="0072590D">
        <w:rPr>
          <w:rStyle w:val="code2"/>
        </w:rPr>
        <w:t>dim = length(</w:t>
      </w:r>
      <w:proofErr w:type="spellStart"/>
      <w:r w:rsidRPr="0072590D">
        <w:rPr>
          <w:rStyle w:val="code2"/>
        </w:rPr>
        <w:t>alphaArr</w:t>
      </w:r>
      <w:proofErr w:type="spellEnd"/>
      <w:r w:rsidRPr="0072590D">
        <w:rPr>
          <w:rStyle w:val="code2"/>
        </w:rPr>
        <w:t>))</w:t>
      </w:r>
    </w:p>
    <w:p w14:paraId="19AFD745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r w:rsidRPr="0072590D">
        <w:rPr>
          <w:rStyle w:val="code2"/>
        </w:rPr>
        <w:t>EmpPower</w:t>
      </w:r>
      <w:proofErr w:type="spellEnd"/>
      <w:r w:rsidRPr="0072590D">
        <w:rPr>
          <w:rStyle w:val="code2"/>
        </w:rPr>
        <w:t xml:space="preserve"> &lt;- </w:t>
      </w:r>
      <w:proofErr w:type="gramStart"/>
      <w:r w:rsidRPr="0072590D">
        <w:rPr>
          <w:rStyle w:val="code2"/>
        </w:rPr>
        <w:t>array(</w:t>
      </w:r>
      <w:proofErr w:type="gramEnd"/>
      <w:r w:rsidRPr="0072590D">
        <w:rPr>
          <w:rStyle w:val="code2"/>
        </w:rPr>
        <w:t>dim =length(</w:t>
      </w:r>
      <w:proofErr w:type="spellStart"/>
      <w:r w:rsidRPr="0072590D">
        <w:rPr>
          <w:rStyle w:val="code2"/>
        </w:rPr>
        <w:t>alphaArr</w:t>
      </w:r>
      <w:proofErr w:type="spellEnd"/>
      <w:r w:rsidRPr="0072590D">
        <w:rPr>
          <w:rStyle w:val="code2"/>
        </w:rPr>
        <w:t>))</w:t>
      </w:r>
    </w:p>
    <w:p w14:paraId="09E22492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72590D">
        <w:rPr>
          <w:rStyle w:val="code2"/>
        </w:rPr>
        <w:t>for</w:t>
      </w:r>
      <w:proofErr w:type="gramEnd"/>
      <w:r w:rsidRPr="0072590D">
        <w:rPr>
          <w:rStyle w:val="code2"/>
        </w:rPr>
        <w:t xml:space="preserve"> (a in 1:length(</w:t>
      </w:r>
      <w:proofErr w:type="spellStart"/>
      <w:r w:rsidRPr="0072590D">
        <w:rPr>
          <w:rStyle w:val="code2"/>
        </w:rPr>
        <w:t>alphaArr</w:t>
      </w:r>
      <w:proofErr w:type="spellEnd"/>
      <w:r w:rsidRPr="0072590D">
        <w:rPr>
          <w:rStyle w:val="code2"/>
        </w:rPr>
        <w:t>)) { # a is index into alpha array</w:t>
      </w:r>
    </w:p>
    <w:p w14:paraId="43A1B8D9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</w:t>
      </w:r>
      <w:proofErr w:type="gramStart"/>
      <w:r w:rsidRPr="0072590D">
        <w:rPr>
          <w:rStyle w:val="code2"/>
        </w:rPr>
        <w:t>alpha</w:t>
      </w:r>
      <w:proofErr w:type="gramEnd"/>
      <w:r w:rsidRPr="0072590D">
        <w:rPr>
          <w:rStyle w:val="code2"/>
        </w:rPr>
        <w:t xml:space="preserve"> &lt;- </w:t>
      </w:r>
      <w:proofErr w:type="spellStart"/>
      <w:r w:rsidRPr="0072590D">
        <w:rPr>
          <w:rStyle w:val="code2"/>
        </w:rPr>
        <w:t>alphaArr</w:t>
      </w:r>
      <w:proofErr w:type="spellEnd"/>
      <w:r w:rsidRPr="0072590D">
        <w:rPr>
          <w:rStyle w:val="code2"/>
        </w:rPr>
        <w:t>[a]</w:t>
      </w:r>
    </w:p>
    <w:p w14:paraId="2E3D456F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</w:t>
      </w:r>
      <w:proofErr w:type="gramStart"/>
      <w:r w:rsidRPr="0072590D">
        <w:rPr>
          <w:rStyle w:val="code2"/>
        </w:rPr>
        <w:t>reject</w:t>
      </w:r>
      <w:proofErr w:type="gramEnd"/>
      <w:r w:rsidRPr="0072590D">
        <w:rPr>
          <w:rStyle w:val="code2"/>
        </w:rPr>
        <w:t xml:space="preserve"> &lt;- array(0, dim = c(2, T))</w:t>
      </w:r>
    </w:p>
    <w:p w14:paraId="7F9D7CAD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</w:t>
      </w:r>
      <w:proofErr w:type="gramStart"/>
      <w:r w:rsidRPr="0072590D">
        <w:rPr>
          <w:rStyle w:val="code2"/>
        </w:rPr>
        <w:t>for</w:t>
      </w:r>
      <w:proofErr w:type="gramEnd"/>
      <w:r w:rsidRPr="0072590D">
        <w:rPr>
          <w:rStyle w:val="code2"/>
        </w:rPr>
        <w:t xml:space="preserve"> (h in 1:2) {</w:t>
      </w:r>
    </w:p>
    <w:p w14:paraId="57C4F261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  </w:t>
      </w:r>
      <w:proofErr w:type="gramStart"/>
      <w:r w:rsidRPr="0072590D">
        <w:rPr>
          <w:rStyle w:val="code2"/>
        </w:rPr>
        <w:t>for</w:t>
      </w:r>
      <w:proofErr w:type="gramEnd"/>
      <w:r w:rsidRPr="0072590D">
        <w:rPr>
          <w:rStyle w:val="code2"/>
        </w:rPr>
        <w:t xml:space="preserve"> (t in 1:length(reject[h,])) {</w:t>
      </w:r>
    </w:p>
    <w:p w14:paraId="3993650E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    </w:t>
      </w:r>
      <w:proofErr w:type="gramStart"/>
      <w:r w:rsidRPr="0072590D">
        <w:rPr>
          <w:rStyle w:val="code2"/>
        </w:rPr>
        <w:t>zk1</w:t>
      </w:r>
      <w:proofErr w:type="gramEnd"/>
      <w:r w:rsidRPr="0072590D">
        <w:rPr>
          <w:rStyle w:val="code2"/>
        </w:rPr>
        <w:t xml:space="preserve"> &lt;- </w:t>
      </w:r>
      <w:proofErr w:type="spellStart"/>
      <w:r w:rsidRPr="0072590D">
        <w:rPr>
          <w:rStyle w:val="code2"/>
        </w:rPr>
        <w:t>rnorm</w:t>
      </w:r>
      <w:proofErr w:type="spellEnd"/>
      <w:r w:rsidRPr="0072590D">
        <w:rPr>
          <w:rStyle w:val="code2"/>
        </w:rPr>
        <w:t>(K1)</w:t>
      </w:r>
    </w:p>
    <w:p w14:paraId="6698A08D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    </w:t>
      </w:r>
      <w:proofErr w:type="gramStart"/>
      <w:r w:rsidRPr="0072590D">
        <w:rPr>
          <w:rStyle w:val="code2"/>
        </w:rPr>
        <w:t>zk2</w:t>
      </w:r>
      <w:proofErr w:type="gramEnd"/>
      <w:r w:rsidRPr="0072590D">
        <w:rPr>
          <w:rStyle w:val="code2"/>
        </w:rPr>
        <w:t xml:space="preserve"> &lt;- </w:t>
      </w:r>
      <w:proofErr w:type="spellStart"/>
      <w:r w:rsidRPr="0072590D">
        <w:rPr>
          <w:rStyle w:val="code2"/>
        </w:rPr>
        <w:t>rnorm</w:t>
      </w:r>
      <w:proofErr w:type="spellEnd"/>
      <w:r w:rsidRPr="0072590D">
        <w:rPr>
          <w:rStyle w:val="code2"/>
        </w:rPr>
        <w:t xml:space="preserve">(K2, mean = mu[h], </w:t>
      </w:r>
      <w:proofErr w:type="spellStart"/>
      <w:r w:rsidRPr="0072590D">
        <w:rPr>
          <w:rStyle w:val="code2"/>
        </w:rPr>
        <w:t>sd</w:t>
      </w:r>
      <w:proofErr w:type="spellEnd"/>
      <w:r w:rsidRPr="0072590D">
        <w:rPr>
          <w:rStyle w:val="code2"/>
        </w:rPr>
        <w:t xml:space="preserve"> = sigma)</w:t>
      </w:r>
    </w:p>
    <w:p w14:paraId="08543298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    AUC &lt;- </w:t>
      </w:r>
      <w:proofErr w:type="gramStart"/>
      <w:r w:rsidRPr="0072590D">
        <w:rPr>
          <w:rStyle w:val="code2"/>
        </w:rPr>
        <w:t>Wilcoxon(</w:t>
      </w:r>
      <w:proofErr w:type="gramEnd"/>
      <w:r w:rsidRPr="0072590D">
        <w:rPr>
          <w:rStyle w:val="code2"/>
        </w:rPr>
        <w:t>zk1, zk2)</w:t>
      </w:r>
    </w:p>
    <w:p w14:paraId="21259DE1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    </w:t>
      </w:r>
      <w:proofErr w:type="spellStart"/>
      <w:proofErr w:type="gramStart"/>
      <w:r w:rsidRPr="0072590D">
        <w:rPr>
          <w:rStyle w:val="code2"/>
        </w:rPr>
        <w:t>obsvdZ</w:t>
      </w:r>
      <w:proofErr w:type="spellEnd"/>
      <w:proofErr w:type="gramEnd"/>
      <w:r w:rsidRPr="0072590D">
        <w:rPr>
          <w:rStyle w:val="code2"/>
        </w:rPr>
        <w:t xml:space="preserve"> &lt;- (AUC - </w:t>
      </w:r>
      <w:proofErr w:type="spellStart"/>
      <w:r w:rsidRPr="0072590D">
        <w:rPr>
          <w:rStyle w:val="code2"/>
        </w:rPr>
        <w:t>meanAUC</w:t>
      </w:r>
      <w:proofErr w:type="spellEnd"/>
      <w:r w:rsidRPr="0072590D">
        <w:rPr>
          <w:rStyle w:val="code2"/>
        </w:rPr>
        <w:t>)/</w:t>
      </w:r>
      <w:proofErr w:type="spellStart"/>
      <w:r w:rsidRPr="0072590D">
        <w:rPr>
          <w:rStyle w:val="code2"/>
        </w:rPr>
        <w:t>sigmaAUC</w:t>
      </w:r>
      <w:proofErr w:type="spellEnd"/>
    </w:p>
    <w:p w14:paraId="3B267E1B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    </w:t>
      </w:r>
      <w:proofErr w:type="gramStart"/>
      <w:r w:rsidRPr="0072590D">
        <w:rPr>
          <w:rStyle w:val="code2"/>
        </w:rPr>
        <w:t>p</w:t>
      </w:r>
      <w:proofErr w:type="gramEnd"/>
      <w:r w:rsidRPr="0072590D">
        <w:rPr>
          <w:rStyle w:val="code2"/>
        </w:rPr>
        <w:t xml:space="preserve"> &lt;- 2*</w:t>
      </w:r>
      <w:proofErr w:type="spellStart"/>
      <w:r w:rsidRPr="0072590D">
        <w:rPr>
          <w:rStyle w:val="code2"/>
        </w:rPr>
        <w:t>pnorm</w:t>
      </w:r>
      <w:proofErr w:type="spellEnd"/>
      <w:r w:rsidRPr="0072590D">
        <w:rPr>
          <w:rStyle w:val="code2"/>
        </w:rPr>
        <w:t>(-abs(</w:t>
      </w:r>
      <w:proofErr w:type="spellStart"/>
      <w:r w:rsidRPr="0072590D">
        <w:rPr>
          <w:rStyle w:val="code2"/>
        </w:rPr>
        <w:t>obsvdZ</w:t>
      </w:r>
      <w:proofErr w:type="spellEnd"/>
      <w:r w:rsidRPr="0072590D">
        <w:rPr>
          <w:rStyle w:val="code2"/>
        </w:rPr>
        <w:t>)) # p value for individual a</w:t>
      </w:r>
    </w:p>
    <w:p w14:paraId="4EC0A295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    </w:t>
      </w:r>
      <w:proofErr w:type="gramStart"/>
      <w:r w:rsidRPr="0072590D">
        <w:rPr>
          <w:rStyle w:val="code2"/>
        </w:rPr>
        <w:t>if</w:t>
      </w:r>
      <w:proofErr w:type="gramEnd"/>
      <w:r w:rsidRPr="0072590D">
        <w:rPr>
          <w:rStyle w:val="code2"/>
        </w:rPr>
        <w:t xml:space="preserve"> (p &lt; alpha) reject[</w:t>
      </w:r>
      <w:proofErr w:type="spellStart"/>
      <w:r w:rsidRPr="0072590D">
        <w:rPr>
          <w:rStyle w:val="code2"/>
        </w:rPr>
        <w:t>h,t</w:t>
      </w:r>
      <w:proofErr w:type="spellEnd"/>
      <w:r w:rsidRPr="0072590D">
        <w:rPr>
          <w:rStyle w:val="code2"/>
        </w:rPr>
        <w:t>] = 1</w:t>
      </w:r>
    </w:p>
    <w:p w14:paraId="4F2A00A0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  }</w:t>
      </w:r>
    </w:p>
    <w:p w14:paraId="1966D371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}</w:t>
      </w:r>
    </w:p>
    <w:p w14:paraId="18CA5D4F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</w:t>
      </w:r>
      <w:proofErr w:type="spellStart"/>
      <w:proofErr w:type="gramStart"/>
      <w:r w:rsidRPr="0072590D">
        <w:rPr>
          <w:rStyle w:val="code2"/>
        </w:rPr>
        <w:t>EmpAlpha</w:t>
      </w:r>
      <w:proofErr w:type="spellEnd"/>
      <w:r w:rsidRPr="0072590D">
        <w:rPr>
          <w:rStyle w:val="code2"/>
        </w:rPr>
        <w:t>[</w:t>
      </w:r>
      <w:proofErr w:type="gramEnd"/>
      <w:r w:rsidRPr="0072590D">
        <w:rPr>
          <w:rStyle w:val="code2"/>
        </w:rPr>
        <w:t>a] &lt;- sum(reject[1,])/length(reject[1,])</w:t>
      </w:r>
    </w:p>
    <w:p w14:paraId="266A6F93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</w:t>
      </w:r>
      <w:proofErr w:type="spellStart"/>
      <w:proofErr w:type="gramStart"/>
      <w:r w:rsidRPr="0072590D">
        <w:rPr>
          <w:rStyle w:val="code2"/>
        </w:rPr>
        <w:t>EmpPower</w:t>
      </w:r>
      <w:proofErr w:type="spellEnd"/>
      <w:r w:rsidRPr="0072590D">
        <w:rPr>
          <w:rStyle w:val="code2"/>
        </w:rPr>
        <w:t>[</w:t>
      </w:r>
      <w:proofErr w:type="gramEnd"/>
      <w:r w:rsidRPr="0072590D">
        <w:rPr>
          <w:rStyle w:val="code2"/>
        </w:rPr>
        <w:t>a] &lt;- sum(reject[2,])/length(reject[2,])</w:t>
      </w:r>
    </w:p>
    <w:p w14:paraId="5C472601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>}</w:t>
      </w:r>
    </w:p>
    <w:p w14:paraId="3089D8C5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# </w:t>
      </w:r>
      <w:proofErr w:type="gramStart"/>
      <w:r w:rsidRPr="0072590D">
        <w:rPr>
          <w:rStyle w:val="code2"/>
        </w:rPr>
        <w:t>plot</w:t>
      </w:r>
      <w:proofErr w:type="gramEnd"/>
      <w:r w:rsidRPr="0072590D">
        <w:rPr>
          <w:rStyle w:val="code2"/>
        </w:rPr>
        <w:t xml:space="preserve"> the data</w:t>
      </w:r>
    </w:p>
    <w:p w14:paraId="334DC054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r w:rsidRPr="0072590D">
        <w:rPr>
          <w:rStyle w:val="code2"/>
        </w:rPr>
        <w:lastRenderedPageBreak/>
        <w:t>EmpAlpha</w:t>
      </w:r>
      <w:proofErr w:type="spellEnd"/>
      <w:r w:rsidRPr="0072590D">
        <w:rPr>
          <w:rStyle w:val="code2"/>
        </w:rPr>
        <w:t xml:space="preserve"> &lt;- </w:t>
      </w:r>
      <w:proofErr w:type="gramStart"/>
      <w:r w:rsidRPr="0072590D">
        <w:rPr>
          <w:rStyle w:val="code2"/>
        </w:rPr>
        <w:t>c(</w:t>
      </w:r>
      <w:proofErr w:type="gramEnd"/>
      <w:r w:rsidRPr="0072590D">
        <w:rPr>
          <w:rStyle w:val="code2"/>
        </w:rPr>
        <w:t>0,EmpAlpha,1)</w:t>
      </w:r>
    </w:p>
    <w:p w14:paraId="48D82A49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r w:rsidRPr="0072590D">
        <w:rPr>
          <w:rStyle w:val="code2"/>
        </w:rPr>
        <w:t>EmpPower</w:t>
      </w:r>
      <w:proofErr w:type="spellEnd"/>
      <w:r w:rsidRPr="0072590D">
        <w:rPr>
          <w:rStyle w:val="code2"/>
        </w:rPr>
        <w:t xml:space="preserve"> &lt;- </w:t>
      </w:r>
      <w:proofErr w:type="gramStart"/>
      <w:r w:rsidRPr="0072590D">
        <w:rPr>
          <w:rStyle w:val="code2"/>
        </w:rPr>
        <w:t>c(</w:t>
      </w:r>
      <w:proofErr w:type="gramEnd"/>
      <w:r w:rsidRPr="0072590D">
        <w:rPr>
          <w:rStyle w:val="code2"/>
        </w:rPr>
        <w:t>0,EmpPower,1)</w:t>
      </w:r>
    </w:p>
    <w:p w14:paraId="27DB0F35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72590D">
        <w:rPr>
          <w:rStyle w:val="code2"/>
        </w:rPr>
        <w:t>pointData</w:t>
      </w:r>
      <w:proofErr w:type="spellEnd"/>
      <w:proofErr w:type="gramEnd"/>
      <w:r w:rsidRPr="0072590D">
        <w:rPr>
          <w:rStyle w:val="code2"/>
        </w:rPr>
        <w:t xml:space="preserve"> &lt;- </w:t>
      </w:r>
      <w:proofErr w:type="spellStart"/>
      <w:r w:rsidRPr="0072590D">
        <w:rPr>
          <w:rStyle w:val="code2"/>
        </w:rPr>
        <w:t>data.frame</w:t>
      </w:r>
      <w:proofErr w:type="spellEnd"/>
      <w:r w:rsidRPr="0072590D">
        <w:rPr>
          <w:rStyle w:val="code2"/>
        </w:rPr>
        <w:t>(</w:t>
      </w:r>
      <w:proofErr w:type="spellStart"/>
      <w:r w:rsidRPr="0072590D">
        <w:rPr>
          <w:rStyle w:val="code2"/>
        </w:rPr>
        <w:t>EmpAlpha</w:t>
      </w:r>
      <w:proofErr w:type="spellEnd"/>
      <w:r w:rsidRPr="0072590D">
        <w:rPr>
          <w:rStyle w:val="code2"/>
        </w:rPr>
        <w:t xml:space="preserve"> = </w:t>
      </w:r>
      <w:proofErr w:type="spellStart"/>
      <w:r w:rsidRPr="0072590D">
        <w:rPr>
          <w:rStyle w:val="code2"/>
        </w:rPr>
        <w:t>EmpAlpha</w:t>
      </w:r>
      <w:proofErr w:type="spellEnd"/>
      <w:r w:rsidRPr="0072590D">
        <w:rPr>
          <w:rStyle w:val="code2"/>
        </w:rPr>
        <w:t xml:space="preserve">, </w:t>
      </w:r>
      <w:proofErr w:type="spellStart"/>
      <w:r w:rsidRPr="0072590D">
        <w:rPr>
          <w:rStyle w:val="code2"/>
        </w:rPr>
        <w:t>EmpPower</w:t>
      </w:r>
      <w:proofErr w:type="spellEnd"/>
      <w:r w:rsidRPr="0072590D">
        <w:rPr>
          <w:rStyle w:val="code2"/>
        </w:rPr>
        <w:t xml:space="preserve"> = </w:t>
      </w:r>
      <w:proofErr w:type="spellStart"/>
      <w:r w:rsidRPr="0072590D">
        <w:rPr>
          <w:rStyle w:val="code2"/>
        </w:rPr>
        <w:t>EmpPower</w:t>
      </w:r>
      <w:proofErr w:type="spellEnd"/>
      <w:r w:rsidRPr="0072590D">
        <w:rPr>
          <w:rStyle w:val="code2"/>
        </w:rPr>
        <w:t>)</w:t>
      </w:r>
    </w:p>
    <w:p w14:paraId="19E3322F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72590D">
        <w:rPr>
          <w:rStyle w:val="code2"/>
        </w:rPr>
        <w:t>zetas</w:t>
      </w:r>
      <w:proofErr w:type="gramEnd"/>
      <w:r w:rsidRPr="0072590D">
        <w:rPr>
          <w:rStyle w:val="code2"/>
        </w:rPr>
        <w:t xml:space="preserve"> &lt;- </w:t>
      </w:r>
      <w:proofErr w:type="spellStart"/>
      <w:r w:rsidRPr="0072590D">
        <w:rPr>
          <w:rStyle w:val="code2"/>
        </w:rPr>
        <w:t>seq</w:t>
      </w:r>
      <w:proofErr w:type="spellEnd"/>
      <w:r w:rsidRPr="0072590D">
        <w:rPr>
          <w:rStyle w:val="code2"/>
        </w:rPr>
        <w:t>(-5, 5, by = 0.01)</w:t>
      </w:r>
    </w:p>
    <w:p w14:paraId="3C08E4F4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72590D">
        <w:rPr>
          <w:rStyle w:val="code2"/>
        </w:rPr>
        <w:t>muRoc</w:t>
      </w:r>
      <w:proofErr w:type="spellEnd"/>
      <w:proofErr w:type="gramEnd"/>
      <w:r w:rsidRPr="0072590D">
        <w:rPr>
          <w:rStyle w:val="code2"/>
        </w:rPr>
        <w:t xml:space="preserve"> &lt;- 1.8 # found by trial and error</w:t>
      </w:r>
    </w:p>
    <w:p w14:paraId="3C44411A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72590D">
        <w:rPr>
          <w:rStyle w:val="code2"/>
        </w:rPr>
        <w:t>curveData</w:t>
      </w:r>
      <w:proofErr w:type="spellEnd"/>
      <w:proofErr w:type="gramEnd"/>
      <w:r w:rsidRPr="0072590D">
        <w:rPr>
          <w:rStyle w:val="code2"/>
        </w:rPr>
        <w:t xml:space="preserve"> &lt;- </w:t>
      </w:r>
      <w:proofErr w:type="spellStart"/>
      <w:r w:rsidRPr="0072590D">
        <w:rPr>
          <w:rStyle w:val="code2"/>
        </w:rPr>
        <w:t>data.frame</w:t>
      </w:r>
      <w:proofErr w:type="spellEnd"/>
      <w:r w:rsidRPr="0072590D">
        <w:rPr>
          <w:rStyle w:val="code2"/>
        </w:rPr>
        <w:t>(</w:t>
      </w:r>
      <w:proofErr w:type="spellStart"/>
      <w:r w:rsidRPr="0072590D">
        <w:rPr>
          <w:rStyle w:val="code2"/>
        </w:rPr>
        <w:t>EmpAlpha</w:t>
      </w:r>
      <w:proofErr w:type="spellEnd"/>
      <w:r w:rsidRPr="0072590D">
        <w:rPr>
          <w:rStyle w:val="code2"/>
        </w:rPr>
        <w:t xml:space="preserve"> = </w:t>
      </w:r>
      <w:proofErr w:type="spellStart"/>
      <w:r w:rsidRPr="0072590D">
        <w:rPr>
          <w:rStyle w:val="code2"/>
        </w:rPr>
        <w:t>pnorm</w:t>
      </w:r>
      <w:proofErr w:type="spellEnd"/>
      <w:r w:rsidRPr="0072590D">
        <w:rPr>
          <w:rStyle w:val="code2"/>
        </w:rPr>
        <w:t xml:space="preserve">(-zetas), </w:t>
      </w:r>
    </w:p>
    <w:p w14:paraId="218261D5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                      </w:t>
      </w:r>
      <w:proofErr w:type="spellStart"/>
      <w:r w:rsidRPr="0072590D">
        <w:rPr>
          <w:rStyle w:val="code2"/>
        </w:rPr>
        <w:t>EmpPower</w:t>
      </w:r>
      <w:proofErr w:type="spellEnd"/>
      <w:r w:rsidRPr="0072590D">
        <w:rPr>
          <w:rStyle w:val="code2"/>
        </w:rPr>
        <w:t xml:space="preserve"> = </w:t>
      </w:r>
      <w:proofErr w:type="spellStart"/>
      <w:proofErr w:type="gramStart"/>
      <w:r w:rsidRPr="0072590D">
        <w:rPr>
          <w:rStyle w:val="code2"/>
        </w:rPr>
        <w:t>pnorm</w:t>
      </w:r>
      <w:proofErr w:type="spellEnd"/>
      <w:r w:rsidRPr="0072590D">
        <w:rPr>
          <w:rStyle w:val="code2"/>
        </w:rPr>
        <w:t>(</w:t>
      </w:r>
      <w:proofErr w:type="spellStart"/>
      <w:proofErr w:type="gramEnd"/>
      <w:r w:rsidRPr="0072590D">
        <w:rPr>
          <w:rStyle w:val="code2"/>
        </w:rPr>
        <w:t>muRoc</w:t>
      </w:r>
      <w:proofErr w:type="spellEnd"/>
      <w:r w:rsidRPr="0072590D">
        <w:rPr>
          <w:rStyle w:val="code2"/>
        </w:rPr>
        <w:t xml:space="preserve"> - zetas))</w:t>
      </w:r>
    </w:p>
    <w:p w14:paraId="21EFE4A0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72590D">
        <w:rPr>
          <w:rStyle w:val="code2"/>
        </w:rPr>
        <w:t>alphaPowerPlot</w:t>
      </w:r>
      <w:proofErr w:type="spellEnd"/>
      <w:proofErr w:type="gramEnd"/>
      <w:r w:rsidRPr="0072590D">
        <w:rPr>
          <w:rStyle w:val="code2"/>
        </w:rPr>
        <w:t xml:space="preserve"> &lt;- </w:t>
      </w:r>
      <w:proofErr w:type="spellStart"/>
      <w:r w:rsidRPr="0072590D">
        <w:rPr>
          <w:rStyle w:val="code2"/>
        </w:rPr>
        <w:t>ggplot</w:t>
      </w:r>
      <w:proofErr w:type="spellEnd"/>
      <w:r w:rsidRPr="0072590D">
        <w:rPr>
          <w:rStyle w:val="code2"/>
        </w:rPr>
        <w:t xml:space="preserve">(mapping = </w:t>
      </w:r>
      <w:proofErr w:type="spellStart"/>
      <w:r w:rsidRPr="0072590D">
        <w:rPr>
          <w:rStyle w:val="code2"/>
        </w:rPr>
        <w:t>aes</w:t>
      </w:r>
      <w:proofErr w:type="spellEnd"/>
      <w:r w:rsidRPr="0072590D">
        <w:rPr>
          <w:rStyle w:val="code2"/>
        </w:rPr>
        <w:t xml:space="preserve">(x = </w:t>
      </w:r>
      <w:proofErr w:type="spellStart"/>
      <w:r w:rsidRPr="0072590D">
        <w:rPr>
          <w:rStyle w:val="code2"/>
        </w:rPr>
        <w:t>EmpAlpha</w:t>
      </w:r>
      <w:proofErr w:type="spellEnd"/>
      <w:r w:rsidRPr="0072590D">
        <w:rPr>
          <w:rStyle w:val="code2"/>
        </w:rPr>
        <w:t xml:space="preserve">, y = </w:t>
      </w:r>
      <w:proofErr w:type="spellStart"/>
      <w:r w:rsidRPr="0072590D">
        <w:rPr>
          <w:rStyle w:val="code2"/>
        </w:rPr>
        <w:t>EmpPower</w:t>
      </w:r>
      <w:proofErr w:type="spellEnd"/>
      <w:r w:rsidRPr="0072590D">
        <w:rPr>
          <w:rStyle w:val="code2"/>
        </w:rPr>
        <w:t>)) +</w:t>
      </w:r>
    </w:p>
    <w:p w14:paraId="0B22831A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</w:t>
      </w:r>
      <w:proofErr w:type="spellStart"/>
      <w:proofErr w:type="gramStart"/>
      <w:r w:rsidRPr="0072590D">
        <w:rPr>
          <w:rStyle w:val="code2"/>
        </w:rPr>
        <w:t>geom</w:t>
      </w:r>
      <w:proofErr w:type="gramEnd"/>
      <w:r w:rsidRPr="0072590D">
        <w:rPr>
          <w:rStyle w:val="code2"/>
        </w:rPr>
        <w:t>_point</w:t>
      </w:r>
      <w:proofErr w:type="spellEnd"/>
      <w:r w:rsidRPr="0072590D">
        <w:rPr>
          <w:rStyle w:val="code2"/>
        </w:rPr>
        <w:t xml:space="preserve">(data = </w:t>
      </w:r>
      <w:proofErr w:type="spellStart"/>
      <w:r w:rsidRPr="0072590D">
        <w:rPr>
          <w:rStyle w:val="code2"/>
        </w:rPr>
        <w:t>pointData</w:t>
      </w:r>
      <w:proofErr w:type="spellEnd"/>
      <w:r w:rsidRPr="0072590D">
        <w:rPr>
          <w:rStyle w:val="code2"/>
        </w:rPr>
        <w:t xml:space="preserve">, shape = 1, size = 3) + </w:t>
      </w:r>
    </w:p>
    <w:p w14:paraId="460C4008" w14:textId="77777777" w:rsidR="0072590D" w:rsidRPr="0072590D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72590D">
        <w:rPr>
          <w:rStyle w:val="code2"/>
        </w:rPr>
        <w:t xml:space="preserve">  </w:t>
      </w:r>
      <w:proofErr w:type="spellStart"/>
      <w:proofErr w:type="gramStart"/>
      <w:r w:rsidRPr="0072590D">
        <w:rPr>
          <w:rStyle w:val="code2"/>
        </w:rPr>
        <w:t>geom</w:t>
      </w:r>
      <w:proofErr w:type="gramEnd"/>
      <w:r w:rsidRPr="0072590D">
        <w:rPr>
          <w:rStyle w:val="code2"/>
        </w:rPr>
        <w:t>_line</w:t>
      </w:r>
      <w:proofErr w:type="spellEnd"/>
      <w:r w:rsidRPr="0072590D">
        <w:rPr>
          <w:rStyle w:val="code2"/>
        </w:rPr>
        <w:t xml:space="preserve">(data = </w:t>
      </w:r>
      <w:proofErr w:type="spellStart"/>
      <w:r w:rsidRPr="0072590D">
        <w:rPr>
          <w:rStyle w:val="code2"/>
        </w:rPr>
        <w:t>curveData</w:t>
      </w:r>
      <w:proofErr w:type="spellEnd"/>
      <w:r w:rsidRPr="0072590D">
        <w:rPr>
          <w:rStyle w:val="code2"/>
        </w:rPr>
        <w:t>)</w:t>
      </w:r>
    </w:p>
    <w:p w14:paraId="7666592E" w14:textId="5F014699" w:rsidR="006207C6" w:rsidRPr="006207C6" w:rsidRDefault="0072590D" w:rsidP="0072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72590D">
        <w:rPr>
          <w:rStyle w:val="code2"/>
        </w:rPr>
        <w:t>print</w:t>
      </w:r>
      <w:proofErr w:type="gramEnd"/>
      <w:r w:rsidRPr="0072590D">
        <w:rPr>
          <w:rStyle w:val="code2"/>
        </w:rPr>
        <w:t>(</w:t>
      </w:r>
      <w:proofErr w:type="spellStart"/>
      <w:r w:rsidRPr="0072590D">
        <w:rPr>
          <w:rStyle w:val="code2"/>
        </w:rPr>
        <w:t>alphaPowerPlot</w:t>
      </w:r>
      <w:proofErr w:type="spellEnd"/>
      <w:r w:rsidRPr="0072590D">
        <w:rPr>
          <w:rStyle w:val="code2"/>
        </w:rPr>
        <w:t>)</w:t>
      </w:r>
    </w:p>
    <w:p w14:paraId="3F8563BD" w14:textId="2A057C33" w:rsidR="00A93D0D" w:rsidRPr="00574ACA" w:rsidRDefault="00A93D0D" w:rsidP="00A9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7B500E67" w14:textId="77777777" w:rsidR="00A93D0D" w:rsidRPr="004D1D60" w:rsidRDefault="00A93D0D" w:rsidP="00A93D0D">
      <w:pPr>
        <w:rPr>
          <w:rStyle w:val="code2"/>
          <w:rFonts w:ascii="Times New Roman" w:hAnsi="Times New Roman"/>
          <w:b w:val="0"/>
          <w:sz w:val="22"/>
          <w:szCs w:val="22"/>
        </w:rPr>
      </w:pPr>
    </w:p>
    <w:p w14:paraId="49458B8A" w14:textId="77777777" w:rsidR="00A93D0D" w:rsidRPr="004D1D60" w:rsidRDefault="00A93D0D" w:rsidP="00A93D0D">
      <w:pPr>
        <w:rPr>
          <w:rStyle w:val="code2"/>
          <w:rFonts w:ascii="Times New Roman" w:hAnsi="Times New Roman"/>
          <w:b w:val="0"/>
          <w:sz w:val="22"/>
          <w:szCs w:val="22"/>
        </w:rPr>
      </w:pPr>
    </w:p>
    <w:p w14:paraId="0C070C5F" w14:textId="3573AEA4" w:rsidR="00A93D0D" w:rsidRDefault="00534AFB" w:rsidP="00A93D0D">
      <w:r>
        <w:t xml:space="preserve">The code is explained in the book. </w:t>
      </w:r>
      <w:r w:rsidR="006207C6">
        <w:t>Sourcing it yields</w:t>
      </w:r>
      <w:r w:rsidR="0072590D">
        <w:t xml:space="preserve"> book Figure 8.1.</w:t>
      </w:r>
      <w:r>
        <w:t xml:space="preserve"> </w:t>
      </w:r>
    </w:p>
    <w:p w14:paraId="240C3F24" w14:textId="77777777" w:rsidR="00797106" w:rsidRDefault="00797106" w:rsidP="00497BA8"/>
    <w:p w14:paraId="221A4400" w14:textId="26427F3F" w:rsidR="00341070" w:rsidRDefault="002B17EA" w:rsidP="00341070">
      <w:pPr>
        <w:pStyle w:val="Heading1"/>
      </w:pPr>
      <w:r w:rsidRPr="002B17EA">
        <w:t xml:space="preserve">Online Appendix </w:t>
      </w:r>
      <w:r w:rsidR="00A42C18">
        <w:t>8</w:t>
      </w:r>
      <w:r w:rsidRPr="002B17EA">
        <w:t>.</w:t>
      </w:r>
      <w:r w:rsidR="00A93D0D">
        <w:t>D</w:t>
      </w:r>
      <w:r w:rsidR="007545E2">
        <w:t xml:space="preserve">: </w:t>
      </w:r>
      <w:r w:rsidR="00A42C18">
        <w:t>Factors affecting statistical power</w:t>
      </w:r>
    </w:p>
    <w:p w14:paraId="2C323872" w14:textId="0B8DA4ED" w:rsidR="00A32DA8" w:rsidRDefault="00A32DA8" w:rsidP="00A32DA8">
      <w:r>
        <w:t xml:space="preserve">This relates to book Section </w:t>
      </w:r>
      <w:r w:rsidR="00A42C18">
        <w:t>8.5</w:t>
      </w:r>
      <w:r>
        <w:t>.</w:t>
      </w:r>
      <w:r w:rsidR="00A42C18">
        <w:t>2</w:t>
      </w:r>
      <w:r>
        <w:t>.</w:t>
      </w:r>
      <w:r w:rsidR="00732CB3">
        <w:t xml:space="preserve"> A listing of file </w:t>
      </w:r>
      <w:proofErr w:type="spellStart"/>
      <w:proofErr w:type="gramStart"/>
      <w:r w:rsidR="00A42C18" w:rsidRPr="00A42C18">
        <w:rPr>
          <w:rStyle w:val="InLineCode"/>
        </w:rPr>
        <w:t>mainStatPower.R</w:t>
      </w:r>
      <w:proofErr w:type="spellEnd"/>
      <w:proofErr w:type="gramEnd"/>
      <w:r w:rsidR="00732CB3">
        <w:t xml:space="preserve"> follows:</w:t>
      </w:r>
    </w:p>
    <w:p w14:paraId="4F5E1962" w14:textId="77777777" w:rsidR="00732CB3" w:rsidRPr="00A32DA8" w:rsidRDefault="00732CB3" w:rsidP="00A32DA8"/>
    <w:p w14:paraId="077A67DA" w14:textId="56BBC18D" w:rsidR="007545E2" w:rsidRPr="00574ACA" w:rsidRDefault="002B17EA" w:rsidP="001B103D">
      <w:pPr>
        <w:pStyle w:val="Heading3"/>
      </w:pPr>
      <w:r w:rsidRPr="002B17EA">
        <w:t>Online Appendix 7.</w:t>
      </w:r>
      <w:r w:rsidR="00A93D0D">
        <w:t>D</w:t>
      </w:r>
      <w:r>
        <w:t>.1</w:t>
      </w:r>
      <w:r w:rsidR="00BD3DCA">
        <w:t xml:space="preserve">: </w:t>
      </w:r>
      <w:r w:rsidR="007545E2">
        <w:t xml:space="preserve">Code Listing </w:t>
      </w:r>
    </w:p>
    <w:p w14:paraId="42244D45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42C18">
        <w:rPr>
          <w:rStyle w:val="code2"/>
        </w:rPr>
        <w:t>rm</w:t>
      </w:r>
      <w:proofErr w:type="spellEnd"/>
      <w:proofErr w:type="gramEnd"/>
      <w:r w:rsidRPr="00A42C18">
        <w:rPr>
          <w:rStyle w:val="code2"/>
        </w:rPr>
        <w:t xml:space="preserve">(list = </w:t>
      </w:r>
      <w:proofErr w:type="spellStart"/>
      <w:r w:rsidRPr="00A42C18">
        <w:rPr>
          <w:rStyle w:val="code2"/>
        </w:rPr>
        <w:t>ls</w:t>
      </w:r>
      <w:proofErr w:type="spellEnd"/>
      <w:r w:rsidRPr="00A42C18">
        <w:rPr>
          <w:rStyle w:val="code2"/>
        </w:rPr>
        <w:t xml:space="preserve">()) # </w:t>
      </w:r>
      <w:proofErr w:type="spellStart"/>
      <w:r w:rsidRPr="00A42C18">
        <w:rPr>
          <w:rStyle w:val="code2"/>
        </w:rPr>
        <w:t>mainStatPower.R</w:t>
      </w:r>
      <w:proofErr w:type="spellEnd"/>
    </w:p>
    <w:p w14:paraId="05B518C0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42C18">
        <w:rPr>
          <w:rStyle w:val="code2"/>
        </w:rPr>
        <w:t>source</w:t>
      </w:r>
      <w:proofErr w:type="gramEnd"/>
      <w:r w:rsidRPr="00A42C18">
        <w:rPr>
          <w:rStyle w:val="code2"/>
        </w:rPr>
        <w:t>("</w:t>
      </w:r>
      <w:proofErr w:type="spellStart"/>
      <w:r w:rsidRPr="00A42C18">
        <w:rPr>
          <w:rStyle w:val="code2"/>
        </w:rPr>
        <w:t>Wilcoxon.R</w:t>
      </w:r>
      <w:proofErr w:type="spellEnd"/>
      <w:r w:rsidRPr="00A42C18">
        <w:rPr>
          <w:rStyle w:val="code2"/>
        </w:rPr>
        <w:t>");source("</w:t>
      </w:r>
      <w:proofErr w:type="spellStart"/>
      <w:r w:rsidRPr="00A42C18">
        <w:rPr>
          <w:rStyle w:val="code2"/>
        </w:rPr>
        <w:t>EffectSize.R</w:t>
      </w:r>
      <w:proofErr w:type="spellEnd"/>
      <w:r w:rsidRPr="00A42C18">
        <w:rPr>
          <w:rStyle w:val="code2"/>
        </w:rPr>
        <w:t>")</w:t>
      </w:r>
    </w:p>
    <w:p w14:paraId="0F833892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381E0312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42C18">
        <w:rPr>
          <w:rStyle w:val="code2"/>
        </w:rPr>
        <w:t>seed</w:t>
      </w:r>
      <w:proofErr w:type="gramEnd"/>
      <w:r w:rsidRPr="00A42C18">
        <w:rPr>
          <w:rStyle w:val="code2"/>
        </w:rPr>
        <w:t xml:space="preserve"> &lt;- 1;set.seed(seed)</w:t>
      </w:r>
    </w:p>
    <w:p w14:paraId="72688EB2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42C18">
        <w:rPr>
          <w:rStyle w:val="code2"/>
        </w:rPr>
        <w:t>mu</w:t>
      </w:r>
      <w:proofErr w:type="gramEnd"/>
      <w:r w:rsidRPr="00A42C18">
        <w:rPr>
          <w:rStyle w:val="code2"/>
        </w:rPr>
        <w:t xml:space="preserve"> &lt;- 1.5;muAH &lt;- 2.1;sigma &lt;- 1.3</w:t>
      </w:r>
    </w:p>
    <w:p w14:paraId="3037359B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>K1 &lt;- 50;K2 &lt;- 52#</w:t>
      </w:r>
      <w:proofErr w:type="gramStart"/>
      <w:r w:rsidRPr="00A42C18">
        <w:rPr>
          <w:rStyle w:val="code2"/>
        </w:rPr>
        <w:t>;K1</w:t>
      </w:r>
      <w:proofErr w:type="gramEnd"/>
      <w:r w:rsidRPr="00A42C18">
        <w:rPr>
          <w:rStyle w:val="code2"/>
        </w:rPr>
        <w:t xml:space="preserve"> &lt;- K1*2;K2 &lt;- K2*2</w:t>
      </w:r>
    </w:p>
    <w:p w14:paraId="5110475C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788E7C45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# </w:t>
      </w:r>
      <w:proofErr w:type="gramStart"/>
      <w:r w:rsidRPr="00A42C18">
        <w:rPr>
          <w:rStyle w:val="code2"/>
        </w:rPr>
        <w:t>cheat</w:t>
      </w:r>
      <w:proofErr w:type="gramEnd"/>
      <w:r w:rsidRPr="00A42C18">
        <w:rPr>
          <w:rStyle w:val="code2"/>
        </w:rPr>
        <w:t xml:space="preserve"> to find the population mean and std. dev.</w:t>
      </w:r>
    </w:p>
    <w:p w14:paraId="0D4259D5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AUC &lt;- </w:t>
      </w:r>
      <w:proofErr w:type="gramStart"/>
      <w:r w:rsidRPr="00A42C18">
        <w:rPr>
          <w:rStyle w:val="code2"/>
        </w:rPr>
        <w:t>array(</w:t>
      </w:r>
      <w:proofErr w:type="gramEnd"/>
      <w:r w:rsidRPr="00A42C18">
        <w:rPr>
          <w:rStyle w:val="code2"/>
        </w:rPr>
        <w:t>dim = 10000)</w:t>
      </w:r>
    </w:p>
    <w:p w14:paraId="457CF01C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42C18">
        <w:rPr>
          <w:rStyle w:val="code2"/>
        </w:rPr>
        <w:t>for</w:t>
      </w:r>
      <w:proofErr w:type="gramEnd"/>
      <w:r w:rsidRPr="00A42C18">
        <w:rPr>
          <w:rStyle w:val="code2"/>
        </w:rPr>
        <w:t xml:space="preserve"> (</w:t>
      </w:r>
      <w:proofErr w:type="spellStart"/>
      <w:r w:rsidRPr="00A42C18">
        <w:rPr>
          <w:rStyle w:val="code2"/>
        </w:rPr>
        <w:t>i</w:t>
      </w:r>
      <w:proofErr w:type="spellEnd"/>
      <w:r w:rsidRPr="00A42C18">
        <w:rPr>
          <w:rStyle w:val="code2"/>
        </w:rPr>
        <w:t xml:space="preserve"> in 1:length(AUC)) {</w:t>
      </w:r>
    </w:p>
    <w:p w14:paraId="651430B2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  </w:t>
      </w:r>
      <w:proofErr w:type="gramStart"/>
      <w:r w:rsidRPr="00A42C18">
        <w:rPr>
          <w:rStyle w:val="code2"/>
        </w:rPr>
        <w:t>zk1</w:t>
      </w:r>
      <w:proofErr w:type="gramEnd"/>
      <w:r w:rsidRPr="00A42C18">
        <w:rPr>
          <w:rStyle w:val="code2"/>
        </w:rPr>
        <w:t xml:space="preserve"> &lt;- </w:t>
      </w:r>
      <w:proofErr w:type="spellStart"/>
      <w:r w:rsidRPr="00A42C18">
        <w:rPr>
          <w:rStyle w:val="code2"/>
        </w:rPr>
        <w:t>rnorm</w:t>
      </w:r>
      <w:proofErr w:type="spellEnd"/>
      <w:r w:rsidRPr="00A42C18">
        <w:rPr>
          <w:rStyle w:val="code2"/>
        </w:rPr>
        <w:t>(K1)</w:t>
      </w:r>
    </w:p>
    <w:p w14:paraId="529D044A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  </w:t>
      </w:r>
      <w:proofErr w:type="gramStart"/>
      <w:r w:rsidRPr="00A42C18">
        <w:rPr>
          <w:rStyle w:val="code2"/>
        </w:rPr>
        <w:t>zk2</w:t>
      </w:r>
      <w:proofErr w:type="gramEnd"/>
      <w:r w:rsidRPr="00A42C18">
        <w:rPr>
          <w:rStyle w:val="code2"/>
        </w:rPr>
        <w:t xml:space="preserve"> &lt;- </w:t>
      </w:r>
      <w:proofErr w:type="spellStart"/>
      <w:r w:rsidRPr="00A42C18">
        <w:rPr>
          <w:rStyle w:val="code2"/>
        </w:rPr>
        <w:t>rnorm</w:t>
      </w:r>
      <w:proofErr w:type="spellEnd"/>
      <w:r w:rsidRPr="00A42C18">
        <w:rPr>
          <w:rStyle w:val="code2"/>
        </w:rPr>
        <w:t xml:space="preserve">(K2, mean = mu, </w:t>
      </w:r>
      <w:proofErr w:type="spellStart"/>
      <w:r w:rsidRPr="00A42C18">
        <w:rPr>
          <w:rStyle w:val="code2"/>
        </w:rPr>
        <w:t>sd</w:t>
      </w:r>
      <w:proofErr w:type="spellEnd"/>
      <w:r w:rsidRPr="00A42C18">
        <w:rPr>
          <w:rStyle w:val="code2"/>
        </w:rPr>
        <w:t xml:space="preserve"> = sigma)  </w:t>
      </w:r>
    </w:p>
    <w:p w14:paraId="6CBA6CBD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  </w:t>
      </w:r>
      <w:proofErr w:type="gramStart"/>
      <w:r w:rsidRPr="00A42C18">
        <w:rPr>
          <w:rStyle w:val="code2"/>
        </w:rPr>
        <w:t>AUC[</w:t>
      </w:r>
      <w:proofErr w:type="spellStart"/>
      <w:proofErr w:type="gramEnd"/>
      <w:r w:rsidRPr="00A42C18">
        <w:rPr>
          <w:rStyle w:val="code2"/>
        </w:rPr>
        <w:t>i</w:t>
      </w:r>
      <w:proofErr w:type="spellEnd"/>
      <w:r w:rsidRPr="00A42C18">
        <w:rPr>
          <w:rStyle w:val="code2"/>
        </w:rPr>
        <w:t>] &lt;- Wilcoxon(zk1, zk2)</w:t>
      </w:r>
    </w:p>
    <w:p w14:paraId="46EA710A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>}</w:t>
      </w:r>
    </w:p>
    <w:p w14:paraId="2AFF7981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A42C18">
        <w:rPr>
          <w:rStyle w:val="code2"/>
        </w:rPr>
        <w:t>sigmaAUC</w:t>
      </w:r>
      <w:proofErr w:type="spellEnd"/>
      <w:proofErr w:type="gramEnd"/>
      <w:r w:rsidRPr="00A42C18">
        <w:rPr>
          <w:rStyle w:val="code2"/>
        </w:rPr>
        <w:t xml:space="preserve">  &lt;-  </w:t>
      </w:r>
      <w:proofErr w:type="spellStart"/>
      <w:r w:rsidRPr="00A42C18">
        <w:rPr>
          <w:rStyle w:val="code2"/>
        </w:rPr>
        <w:t>sqrt</w:t>
      </w:r>
      <w:proofErr w:type="spellEnd"/>
      <w:r w:rsidRPr="00A42C18">
        <w:rPr>
          <w:rStyle w:val="code2"/>
        </w:rPr>
        <w:t>(</w:t>
      </w:r>
      <w:proofErr w:type="spellStart"/>
      <w:r w:rsidRPr="00A42C18">
        <w:rPr>
          <w:rStyle w:val="code2"/>
        </w:rPr>
        <w:t>var</w:t>
      </w:r>
      <w:proofErr w:type="spellEnd"/>
      <w:r w:rsidRPr="00A42C18">
        <w:rPr>
          <w:rStyle w:val="code2"/>
        </w:rPr>
        <w:t>(AUC));</w:t>
      </w:r>
      <w:proofErr w:type="spellStart"/>
      <w:r w:rsidRPr="00A42C18">
        <w:rPr>
          <w:rStyle w:val="code2"/>
        </w:rPr>
        <w:t>muAUC</w:t>
      </w:r>
      <w:proofErr w:type="spellEnd"/>
      <w:r w:rsidRPr="00A42C18">
        <w:rPr>
          <w:rStyle w:val="code2"/>
        </w:rPr>
        <w:t xml:space="preserve">   &lt;-  mean(AUC)</w:t>
      </w:r>
    </w:p>
    <w:p w14:paraId="25E520C8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6227671B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>T &lt;- 2000</w:t>
      </w:r>
    </w:p>
    <w:p w14:paraId="1CAB5778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42C18">
        <w:rPr>
          <w:rStyle w:val="code2"/>
        </w:rPr>
        <w:t>alpha</w:t>
      </w:r>
      <w:proofErr w:type="gramEnd"/>
      <w:r w:rsidRPr="00A42C18">
        <w:rPr>
          <w:rStyle w:val="code2"/>
        </w:rPr>
        <w:t xml:space="preserve"> &lt;- 0.01 # size of test</w:t>
      </w:r>
    </w:p>
    <w:p w14:paraId="74475634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42C18">
        <w:rPr>
          <w:rStyle w:val="code2"/>
        </w:rPr>
        <w:t>reject</w:t>
      </w:r>
      <w:proofErr w:type="gramEnd"/>
      <w:r w:rsidRPr="00A42C18">
        <w:rPr>
          <w:rStyle w:val="code2"/>
        </w:rPr>
        <w:t xml:space="preserve"> = array(0, dim = T)</w:t>
      </w:r>
    </w:p>
    <w:p w14:paraId="6FC31142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42C18">
        <w:rPr>
          <w:rStyle w:val="code2"/>
        </w:rPr>
        <w:t>for</w:t>
      </w:r>
      <w:proofErr w:type="gramEnd"/>
      <w:r w:rsidRPr="00A42C18">
        <w:rPr>
          <w:rStyle w:val="code2"/>
        </w:rPr>
        <w:t xml:space="preserve"> (t in 1:length(reject)) {  </w:t>
      </w:r>
    </w:p>
    <w:p w14:paraId="297A014C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  </w:t>
      </w:r>
      <w:proofErr w:type="gramStart"/>
      <w:r w:rsidRPr="00A42C18">
        <w:rPr>
          <w:rStyle w:val="code2"/>
        </w:rPr>
        <w:t>zk1</w:t>
      </w:r>
      <w:proofErr w:type="gramEnd"/>
      <w:r w:rsidRPr="00A42C18">
        <w:rPr>
          <w:rStyle w:val="code2"/>
        </w:rPr>
        <w:t xml:space="preserve"> &lt;- </w:t>
      </w:r>
      <w:proofErr w:type="spellStart"/>
      <w:r w:rsidRPr="00A42C18">
        <w:rPr>
          <w:rStyle w:val="code2"/>
        </w:rPr>
        <w:t>rnorm</w:t>
      </w:r>
      <w:proofErr w:type="spellEnd"/>
      <w:r w:rsidRPr="00A42C18">
        <w:rPr>
          <w:rStyle w:val="code2"/>
        </w:rPr>
        <w:t>(K1)</w:t>
      </w:r>
    </w:p>
    <w:p w14:paraId="48907EE0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  </w:t>
      </w:r>
      <w:proofErr w:type="gramStart"/>
      <w:r w:rsidRPr="00A42C18">
        <w:rPr>
          <w:rStyle w:val="code2"/>
        </w:rPr>
        <w:t>zk2</w:t>
      </w:r>
      <w:proofErr w:type="gramEnd"/>
      <w:r w:rsidRPr="00A42C18">
        <w:rPr>
          <w:rStyle w:val="code2"/>
        </w:rPr>
        <w:t xml:space="preserve"> &lt;- </w:t>
      </w:r>
      <w:proofErr w:type="spellStart"/>
      <w:r w:rsidRPr="00A42C18">
        <w:rPr>
          <w:rStyle w:val="code2"/>
        </w:rPr>
        <w:t>rnorm</w:t>
      </w:r>
      <w:proofErr w:type="spellEnd"/>
      <w:r w:rsidRPr="00A42C18">
        <w:rPr>
          <w:rStyle w:val="code2"/>
        </w:rPr>
        <w:t xml:space="preserve">(K2, mean = </w:t>
      </w:r>
      <w:proofErr w:type="spellStart"/>
      <w:r w:rsidRPr="00A42C18">
        <w:rPr>
          <w:rStyle w:val="code2"/>
        </w:rPr>
        <w:t>muAH</w:t>
      </w:r>
      <w:proofErr w:type="spellEnd"/>
      <w:r w:rsidRPr="00A42C18">
        <w:rPr>
          <w:rStyle w:val="code2"/>
        </w:rPr>
        <w:t xml:space="preserve">, </w:t>
      </w:r>
      <w:proofErr w:type="spellStart"/>
      <w:r w:rsidRPr="00A42C18">
        <w:rPr>
          <w:rStyle w:val="code2"/>
        </w:rPr>
        <w:t>sd</w:t>
      </w:r>
      <w:proofErr w:type="spellEnd"/>
      <w:r w:rsidRPr="00A42C18">
        <w:rPr>
          <w:rStyle w:val="code2"/>
        </w:rPr>
        <w:t xml:space="preserve"> = sigma)  </w:t>
      </w:r>
    </w:p>
    <w:p w14:paraId="6A602F0A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  AUC &lt;- </w:t>
      </w:r>
      <w:proofErr w:type="gramStart"/>
      <w:r w:rsidRPr="00A42C18">
        <w:rPr>
          <w:rStyle w:val="code2"/>
        </w:rPr>
        <w:t>Wilcoxon(</w:t>
      </w:r>
      <w:proofErr w:type="gramEnd"/>
      <w:r w:rsidRPr="00A42C18">
        <w:rPr>
          <w:rStyle w:val="code2"/>
        </w:rPr>
        <w:t xml:space="preserve">zk1, zk2)  </w:t>
      </w:r>
    </w:p>
    <w:p w14:paraId="06F98068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  </w:t>
      </w:r>
      <w:proofErr w:type="spellStart"/>
      <w:proofErr w:type="gramStart"/>
      <w:r w:rsidRPr="00A42C18">
        <w:rPr>
          <w:rStyle w:val="code2"/>
        </w:rPr>
        <w:t>obsvdZ</w:t>
      </w:r>
      <w:proofErr w:type="spellEnd"/>
      <w:proofErr w:type="gramEnd"/>
      <w:r w:rsidRPr="00A42C18">
        <w:rPr>
          <w:rStyle w:val="code2"/>
        </w:rPr>
        <w:t xml:space="preserve"> &lt;- (AUC - </w:t>
      </w:r>
      <w:proofErr w:type="spellStart"/>
      <w:r w:rsidRPr="00A42C18">
        <w:rPr>
          <w:rStyle w:val="code2"/>
        </w:rPr>
        <w:t>muAUC</w:t>
      </w:r>
      <w:proofErr w:type="spellEnd"/>
      <w:r w:rsidRPr="00A42C18">
        <w:rPr>
          <w:rStyle w:val="code2"/>
        </w:rPr>
        <w:t>)/</w:t>
      </w:r>
      <w:proofErr w:type="spellStart"/>
      <w:r w:rsidRPr="00A42C18">
        <w:rPr>
          <w:rStyle w:val="code2"/>
        </w:rPr>
        <w:t>sigmaAUC</w:t>
      </w:r>
      <w:proofErr w:type="spellEnd"/>
    </w:p>
    <w:p w14:paraId="2CBFCD3B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  </w:t>
      </w:r>
      <w:proofErr w:type="gramStart"/>
      <w:r w:rsidRPr="00A42C18">
        <w:rPr>
          <w:rStyle w:val="code2"/>
        </w:rPr>
        <w:t>p</w:t>
      </w:r>
      <w:proofErr w:type="gramEnd"/>
      <w:r w:rsidRPr="00A42C18">
        <w:rPr>
          <w:rStyle w:val="code2"/>
        </w:rPr>
        <w:t xml:space="preserve"> &lt;- 2*</w:t>
      </w:r>
      <w:proofErr w:type="spellStart"/>
      <w:r w:rsidRPr="00A42C18">
        <w:rPr>
          <w:rStyle w:val="code2"/>
        </w:rPr>
        <w:t>pnorm</w:t>
      </w:r>
      <w:proofErr w:type="spellEnd"/>
      <w:r w:rsidRPr="00A42C18">
        <w:rPr>
          <w:rStyle w:val="code2"/>
        </w:rPr>
        <w:t>(-abs(</w:t>
      </w:r>
      <w:proofErr w:type="spellStart"/>
      <w:r w:rsidRPr="00A42C18">
        <w:rPr>
          <w:rStyle w:val="code2"/>
        </w:rPr>
        <w:t>obsvdZ</w:t>
      </w:r>
      <w:proofErr w:type="spellEnd"/>
      <w:r w:rsidRPr="00A42C18">
        <w:rPr>
          <w:rStyle w:val="code2"/>
        </w:rPr>
        <w:t>)) # p value for individual t</w:t>
      </w:r>
    </w:p>
    <w:p w14:paraId="553113CB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  </w:t>
      </w:r>
      <w:proofErr w:type="gramStart"/>
      <w:r w:rsidRPr="00A42C18">
        <w:rPr>
          <w:rStyle w:val="code2"/>
        </w:rPr>
        <w:t>if</w:t>
      </w:r>
      <w:proofErr w:type="gramEnd"/>
      <w:r w:rsidRPr="00A42C18">
        <w:rPr>
          <w:rStyle w:val="code2"/>
        </w:rPr>
        <w:t xml:space="preserve"> (p &lt; alpha) reject[t] = 1 </w:t>
      </w:r>
    </w:p>
    <w:p w14:paraId="56D137E6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>}</w:t>
      </w:r>
    </w:p>
    <w:p w14:paraId="335A54A3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 </w:t>
      </w:r>
    </w:p>
    <w:p w14:paraId="2B6DC224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r w:rsidRPr="00A42C18">
        <w:rPr>
          <w:rStyle w:val="code2"/>
        </w:rPr>
        <w:t>ObsvdTypeIErrRate</w:t>
      </w:r>
      <w:proofErr w:type="spellEnd"/>
      <w:r w:rsidRPr="00A42C18">
        <w:rPr>
          <w:rStyle w:val="code2"/>
        </w:rPr>
        <w:t xml:space="preserve"> &lt;- </w:t>
      </w:r>
      <w:proofErr w:type="gramStart"/>
      <w:r w:rsidRPr="00A42C18">
        <w:rPr>
          <w:rStyle w:val="code2"/>
        </w:rPr>
        <w:t>sum(</w:t>
      </w:r>
      <w:proofErr w:type="gramEnd"/>
      <w:r w:rsidRPr="00A42C18">
        <w:rPr>
          <w:rStyle w:val="code2"/>
        </w:rPr>
        <w:t>reject)/length(reject)</w:t>
      </w:r>
    </w:p>
    <w:p w14:paraId="2CBD9926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CI &lt;- </w:t>
      </w:r>
      <w:proofErr w:type="gramStart"/>
      <w:r w:rsidRPr="00A42C18">
        <w:rPr>
          <w:rStyle w:val="code2"/>
        </w:rPr>
        <w:t>c(</w:t>
      </w:r>
      <w:proofErr w:type="gramEnd"/>
      <w:r w:rsidRPr="00A42C18">
        <w:rPr>
          <w:rStyle w:val="code2"/>
        </w:rPr>
        <w:t>0,0);width &lt;- -</w:t>
      </w:r>
      <w:proofErr w:type="spellStart"/>
      <w:r w:rsidRPr="00A42C18">
        <w:rPr>
          <w:rStyle w:val="code2"/>
        </w:rPr>
        <w:t>qnorm</w:t>
      </w:r>
      <w:proofErr w:type="spellEnd"/>
      <w:r w:rsidRPr="00A42C18">
        <w:rPr>
          <w:rStyle w:val="code2"/>
        </w:rPr>
        <w:t>(alpha/2)</w:t>
      </w:r>
    </w:p>
    <w:p w14:paraId="00A917E2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42C18">
        <w:rPr>
          <w:rStyle w:val="code2"/>
        </w:rPr>
        <w:t>CI[</w:t>
      </w:r>
      <w:proofErr w:type="gramEnd"/>
      <w:r w:rsidRPr="00A42C18">
        <w:rPr>
          <w:rStyle w:val="code2"/>
        </w:rPr>
        <w:t xml:space="preserve">1] &lt;- </w:t>
      </w:r>
      <w:proofErr w:type="spellStart"/>
      <w:r w:rsidRPr="00A42C18">
        <w:rPr>
          <w:rStyle w:val="code2"/>
        </w:rPr>
        <w:t>ObsvdTypeIErrRate</w:t>
      </w:r>
      <w:proofErr w:type="spellEnd"/>
      <w:r w:rsidRPr="00A42C18">
        <w:rPr>
          <w:rStyle w:val="code2"/>
        </w:rPr>
        <w:t xml:space="preserve"> - </w:t>
      </w:r>
    </w:p>
    <w:p w14:paraId="7205DABE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  </w:t>
      </w:r>
      <w:proofErr w:type="gramStart"/>
      <w:r w:rsidRPr="00A42C18">
        <w:rPr>
          <w:rStyle w:val="code2"/>
        </w:rPr>
        <w:t>width</w:t>
      </w:r>
      <w:proofErr w:type="gramEnd"/>
      <w:r w:rsidRPr="00A42C18">
        <w:rPr>
          <w:rStyle w:val="code2"/>
        </w:rPr>
        <w:t>*</w:t>
      </w:r>
      <w:proofErr w:type="spellStart"/>
      <w:r w:rsidRPr="00A42C18">
        <w:rPr>
          <w:rStyle w:val="code2"/>
        </w:rPr>
        <w:t>sqrt</w:t>
      </w:r>
      <w:proofErr w:type="spellEnd"/>
      <w:r w:rsidRPr="00A42C18">
        <w:rPr>
          <w:rStyle w:val="code2"/>
        </w:rPr>
        <w:t>(</w:t>
      </w:r>
      <w:proofErr w:type="spellStart"/>
      <w:r w:rsidRPr="00A42C18">
        <w:rPr>
          <w:rStyle w:val="code2"/>
        </w:rPr>
        <w:t>ObsvdTypeIErrRate</w:t>
      </w:r>
      <w:proofErr w:type="spellEnd"/>
      <w:r w:rsidRPr="00A42C18">
        <w:rPr>
          <w:rStyle w:val="code2"/>
        </w:rPr>
        <w:t>*(1-ObsvdTypeIErrRate)/T)</w:t>
      </w:r>
    </w:p>
    <w:p w14:paraId="65A59A37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42C18">
        <w:rPr>
          <w:rStyle w:val="code2"/>
        </w:rPr>
        <w:t>CI[</w:t>
      </w:r>
      <w:proofErr w:type="gramEnd"/>
      <w:r w:rsidRPr="00A42C18">
        <w:rPr>
          <w:rStyle w:val="code2"/>
        </w:rPr>
        <w:t xml:space="preserve">2] &lt;- </w:t>
      </w:r>
      <w:proofErr w:type="spellStart"/>
      <w:r w:rsidRPr="00A42C18">
        <w:rPr>
          <w:rStyle w:val="code2"/>
        </w:rPr>
        <w:t>ObsvdTypeIErrRate</w:t>
      </w:r>
      <w:proofErr w:type="spellEnd"/>
      <w:r w:rsidRPr="00A42C18">
        <w:rPr>
          <w:rStyle w:val="code2"/>
        </w:rPr>
        <w:t xml:space="preserve"> + </w:t>
      </w:r>
    </w:p>
    <w:p w14:paraId="1D1A2AA4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  </w:t>
      </w:r>
      <w:proofErr w:type="gramStart"/>
      <w:r w:rsidRPr="00A42C18">
        <w:rPr>
          <w:rStyle w:val="code2"/>
        </w:rPr>
        <w:t>width</w:t>
      </w:r>
      <w:proofErr w:type="gramEnd"/>
      <w:r w:rsidRPr="00A42C18">
        <w:rPr>
          <w:rStyle w:val="code2"/>
        </w:rPr>
        <w:t>*</w:t>
      </w:r>
      <w:proofErr w:type="spellStart"/>
      <w:r w:rsidRPr="00A42C18">
        <w:rPr>
          <w:rStyle w:val="code2"/>
        </w:rPr>
        <w:t>sqrt</w:t>
      </w:r>
      <w:proofErr w:type="spellEnd"/>
      <w:r w:rsidRPr="00A42C18">
        <w:rPr>
          <w:rStyle w:val="code2"/>
        </w:rPr>
        <w:t>(</w:t>
      </w:r>
      <w:proofErr w:type="spellStart"/>
      <w:r w:rsidRPr="00A42C18">
        <w:rPr>
          <w:rStyle w:val="code2"/>
        </w:rPr>
        <w:t>ObsvdTypeIErrRate</w:t>
      </w:r>
      <w:proofErr w:type="spellEnd"/>
      <w:r w:rsidRPr="00A42C18">
        <w:rPr>
          <w:rStyle w:val="code2"/>
        </w:rPr>
        <w:t>*(1-ObsvdTypeIErrRate)/T)</w:t>
      </w:r>
    </w:p>
    <w:p w14:paraId="0FE29652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42C18">
        <w:rPr>
          <w:rStyle w:val="code2"/>
        </w:rPr>
        <w:t>cat</w:t>
      </w:r>
      <w:proofErr w:type="gramEnd"/>
      <w:r w:rsidRPr="00A42C18">
        <w:rPr>
          <w:rStyle w:val="code2"/>
        </w:rPr>
        <w:t>("alpha = ", alpha, "\n")</w:t>
      </w:r>
    </w:p>
    <w:p w14:paraId="02AD78DF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42C18">
        <w:rPr>
          <w:rStyle w:val="code2"/>
        </w:rPr>
        <w:t>cat</w:t>
      </w:r>
      <w:proofErr w:type="gramEnd"/>
      <w:r w:rsidRPr="00A42C18">
        <w:rPr>
          <w:rStyle w:val="code2"/>
        </w:rPr>
        <w:t xml:space="preserve">("#non-diseased images = ", K1, </w:t>
      </w:r>
    </w:p>
    <w:p w14:paraId="5402B583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A42C18">
        <w:rPr>
          <w:rStyle w:val="code2"/>
        </w:rPr>
        <w:t xml:space="preserve">    "\</w:t>
      </w:r>
      <w:proofErr w:type="spellStart"/>
      <w:proofErr w:type="gramStart"/>
      <w:r w:rsidRPr="00A42C18">
        <w:rPr>
          <w:rStyle w:val="code2"/>
        </w:rPr>
        <w:t>n</w:t>
      </w:r>
      <w:proofErr w:type="gramEnd"/>
      <w:r w:rsidRPr="00A42C18">
        <w:rPr>
          <w:rStyle w:val="code2"/>
        </w:rPr>
        <w:t>#diseased</w:t>
      </w:r>
      <w:proofErr w:type="spellEnd"/>
      <w:r w:rsidRPr="00A42C18">
        <w:rPr>
          <w:rStyle w:val="code2"/>
        </w:rPr>
        <w:t xml:space="preserve"> images = ", K2, "\n")</w:t>
      </w:r>
    </w:p>
    <w:p w14:paraId="06FA4CC5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42C18">
        <w:rPr>
          <w:rStyle w:val="code2"/>
        </w:rPr>
        <w:t>cat</w:t>
      </w:r>
      <w:proofErr w:type="gramEnd"/>
      <w:r w:rsidRPr="00A42C18">
        <w:rPr>
          <w:rStyle w:val="code2"/>
        </w:rPr>
        <w:t>("</w:t>
      </w:r>
      <w:proofErr w:type="spellStart"/>
      <w:r w:rsidRPr="00A42C18">
        <w:rPr>
          <w:rStyle w:val="code2"/>
        </w:rPr>
        <w:t>obsvdPower</w:t>
      </w:r>
      <w:proofErr w:type="spellEnd"/>
      <w:r w:rsidRPr="00A42C18">
        <w:rPr>
          <w:rStyle w:val="code2"/>
        </w:rPr>
        <w:t xml:space="preserve"> = ", </w:t>
      </w:r>
      <w:proofErr w:type="spellStart"/>
      <w:r w:rsidRPr="00A42C18">
        <w:rPr>
          <w:rStyle w:val="code2"/>
        </w:rPr>
        <w:t>ObsvdTypeIErrRate</w:t>
      </w:r>
      <w:proofErr w:type="spellEnd"/>
      <w:r w:rsidRPr="00A42C18">
        <w:rPr>
          <w:rStyle w:val="code2"/>
        </w:rPr>
        <w:t>, "\n")</w:t>
      </w:r>
    </w:p>
    <w:p w14:paraId="4B5FD471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42C18">
        <w:rPr>
          <w:rStyle w:val="code2"/>
        </w:rPr>
        <w:t>cat</w:t>
      </w:r>
      <w:proofErr w:type="gramEnd"/>
      <w:r w:rsidRPr="00A42C18">
        <w:rPr>
          <w:rStyle w:val="code2"/>
        </w:rPr>
        <w:t>("95% confidence interval = ", CI, "\n")</w:t>
      </w:r>
    </w:p>
    <w:p w14:paraId="3665D9B4" w14:textId="77777777" w:rsidR="00A42C18" w:rsidRPr="00A42C18" w:rsidRDefault="00A42C18" w:rsidP="00A4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A42C18">
        <w:rPr>
          <w:rStyle w:val="code2"/>
        </w:rPr>
        <w:t>cat</w:t>
      </w:r>
      <w:proofErr w:type="gramEnd"/>
      <w:r w:rsidRPr="00A42C18">
        <w:rPr>
          <w:rStyle w:val="code2"/>
        </w:rPr>
        <w:t xml:space="preserve">("Effect Size = ", </w:t>
      </w:r>
      <w:proofErr w:type="spellStart"/>
      <w:r w:rsidRPr="00A42C18">
        <w:rPr>
          <w:rStyle w:val="code2"/>
        </w:rPr>
        <w:t>EffectSize</w:t>
      </w:r>
      <w:proofErr w:type="spellEnd"/>
      <w:r w:rsidRPr="00A42C18">
        <w:rPr>
          <w:rStyle w:val="code2"/>
        </w:rPr>
        <w:t xml:space="preserve">(mu, sigma, </w:t>
      </w:r>
      <w:proofErr w:type="spellStart"/>
      <w:r w:rsidRPr="00A42C18">
        <w:rPr>
          <w:rStyle w:val="code2"/>
        </w:rPr>
        <w:t>muAH</w:t>
      </w:r>
      <w:proofErr w:type="spellEnd"/>
      <w:r w:rsidRPr="00A42C18">
        <w:rPr>
          <w:rStyle w:val="code2"/>
        </w:rPr>
        <w:t>, sigma), "\n")</w:t>
      </w:r>
    </w:p>
    <w:p w14:paraId="49EC2B3F" w14:textId="4A1C7E41" w:rsidR="007545E2" w:rsidRPr="00574ACA" w:rsidRDefault="007545E2" w:rsidP="00754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</w:p>
    <w:p w14:paraId="0443DCD8" w14:textId="77777777" w:rsidR="007545E2" w:rsidRPr="004D1D60" w:rsidRDefault="007545E2" w:rsidP="004D1D60">
      <w:pPr>
        <w:rPr>
          <w:rStyle w:val="code2"/>
          <w:rFonts w:ascii="Times New Roman" w:hAnsi="Times New Roman"/>
          <w:b w:val="0"/>
          <w:sz w:val="22"/>
          <w:szCs w:val="22"/>
        </w:rPr>
      </w:pPr>
    </w:p>
    <w:p w14:paraId="29F134EA" w14:textId="77777777" w:rsidR="004D1D60" w:rsidRPr="004D1D60" w:rsidRDefault="004D1D60" w:rsidP="004D1D60">
      <w:pPr>
        <w:rPr>
          <w:rStyle w:val="code2"/>
          <w:rFonts w:ascii="Times New Roman" w:hAnsi="Times New Roman"/>
          <w:b w:val="0"/>
          <w:sz w:val="22"/>
          <w:szCs w:val="22"/>
        </w:rPr>
      </w:pPr>
    </w:p>
    <w:p w14:paraId="5B2CD1D0" w14:textId="313282F5" w:rsidR="004D1D60" w:rsidRDefault="00B91960" w:rsidP="004D1D60">
      <w:r>
        <w:t xml:space="preserve">This code is similar to </w:t>
      </w:r>
      <w:proofErr w:type="spellStart"/>
      <w:proofErr w:type="gramStart"/>
      <w:r w:rsidRPr="00B91960">
        <w:rPr>
          <w:rStyle w:val="InLineCode"/>
        </w:rPr>
        <w:t>mainTypeIErrors.R</w:t>
      </w:r>
      <w:proofErr w:type="spellEnd"/>
      <w:proofErr w:type="gramEnd"/>
      <w:r>
        <w:t>, except that this time the datasets are simulated from distributions with a larger AUC (</w:t>
      </w:r>
      <w:proofErr w:type="spellStart"/>
      <w:r w:rsidRPr="00B91960">
        <w:rPr>
          <w:rStyle w:val="InLineCode"/>
        </w:rPr>
        <w:t>muAH</w:t>
      </w:r>
      <w:proofErr w:type="spellEnd"/>
      <w:r>
        <w:t xml:space="preserve"> &gt; </w:t>
      </w:r>
      <w:r w:rsidRPr="00B91960">
        <w:rPr>
          <w:rStyle w:val="InLineCode"/>
        </w:rPr>
        <w:t>mu</w:t>
      </w:r>
      <w:r>
        <w:t xml:space="preserve">). </w:t>
      </w:r>
      <w:r w:rsidR="004D1D60">
        <w:t>Sourcing the code yields:</w:t>
      </w:r>
    </w:p>
    <w:p w14:paraId="65889532" w14:textId="77777777" w:rsidR="004D1D60" w:rsidRDefault="004D1D60" w:rsidP="004D1D60"/>
    <w:p w14:paraId="411DB2F6" w14:textId="208D3468" w:rsidR="004D1D60" w:rsidRDefault="004D1D60" w:rsidP="004D1D60">
      <w:pPr>
        <w:pStyle w:val="Heading3"/>
      </w:pPr>
      <w:r>
        <w:rPr>
          <w:rStyle w:val="code2"/>
          <w:rFonts w:ascii="Times New Roman" w:hAnsi="Times New Roman"/>
          <w:b w:val="0"/>
          <w:sz w:val="22"/>
          <w:szCs w:val="22"/>
        </w:rPr>
        <w:lastRenderedPageBreak/>
        <w:tab/>
      </w:r>
      <w:r w:rsidRPr="002B17EA">
        <w:t xml:space="preserve">Online Appendix </w:t>
      </w:r>
      <w:r w:rsidR="00A42C18">
        <w:t>8</w:t>
      </w:r>
      <w:r w:rsidRPr="002B17EA">
        <w:t>.</w:t>
      </w:r>
      <w:r w:rsidR="00A93D0D">
        <w:t>D</w:t>
      </w:r>
      <w:r>
        <w:t>.2:  Code output</w:t>
      </w:r>
    </w:p>
    <w:p w14:paraId="2881867A" w14:textId="3C6978EE" w:rsidR="004D1D60" w:rsidRPr="004D1D60" w:rsidRDefault="004D1D60" w:rsidP="004D1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>
        <w:rPr>
          <w:rStyle w:val="code2"/>
        </w:rPr>
        <w:t xml:space="preserve">&gt; </w:t>
      </w:r>
      <w:proofErr w:type="gramStart"/>
      <w:r>
        <w:rPr>
          <w:rStyle w:val="code2"/>
        </w:rPr>
        <w:t>source</w:t>
      </w:r>
      <w:proofErr w:type="gramEnd"/>
      <w:r>
        <w:rPr>
          <w:rStyle w:val="code2"/>
        </w:rPr>
        <w:t>(...</w:t>
      </w:r>
      <w:r w:rsidRPr="004D1D60">
        <w:rPr>
          <w:rStyle w:val="code2"/>
        </w:rPr>
        <w:t>)</w:t>
      </w:r>
    </w:p>
    <w:p w14:paraId="5DF55248" w14:textId="77777777" w:rsidR="00B91960" w:rsidRPr="00B91960" w:rsidRDefault="00B91960" w:rsidP="00B91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gramStart"/>
      <w:r w:rsidRPr="00B91960">
        <w:rPr>
          <w:rStyle w:val="code2"/>
        </w:rPr>
        <w:t>alpha</w:t>
      </w:r>
      <w:proofErr w:type="gramEnd"/>
      <w:r w:rsidRPr="00B91960">
        <w:rPr>
          <w:rStyle w:val="code2"/>
        </w:rPr>
        <w:t xml:space="preserve"> =  0.05 </w:t>
      </w:r>
    </w:p>
    <w:p w14:paraId="27626DB3" w14:textId="77777777" w:rsidR="00B91960" w:rsidRPr="00B91960" w:rsidRDefault="00B91960" w:rsidP="00B91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B91960">
        <w:rPr>
          <w:rStyle w:val="code2"/>
        </w:rPr>
        <w:t>#</w:t>
      </w:r>
      <w:proofErr w:type="gramStart"/>
      <w:r w:rsidRPr="00B91960">
        <w:rPr>
          <w:rStyle w:val="code2"/>
        </w:rPr>
        <w:t>non</w:t>
      </w:r>
      <w:proofErr w:type="gramEnd"/>
      <w:r w:rsidRPr="00B91960">
        <w:rPr>
          <w:rStyle w:val="code2"/>
        </w:rPr>
        <w:t xml:space="preserve">-diseased images =  50 </w:t>
      </w:r>
    </w:p>
    <w:p w14:paraId="061721D4" w14:textId="77777777" w:rsidR="00B91960" w:rsidRPr="00B91960" w:rsidRDefault="00B91960" w:rsidP="00B91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B91960">
        <w:rPr>
          <w:rStyle w:val="code2"/>
        </w:rPr>
        <w:t>#</w:t>
      </w:r>
      <w:proofErr w:type="gramStart"/>
      <w:r w:rsidRPr="00B91960">
        <w:rPr>
          <w:rStyle w:val="code2"/>
        </w:rPr>
        <w:t>diseased</w:t>
      </w:r>
      <w:proofErr w:type="gramEnd"/>
      <w:r w:rsidRPr="00B91960">
        <w:rPr>
          <w:rStyle w:val="code2"/>
        </w:rPr>
        <w:t xml:space="preserve"> images =  52 </w:t>
      </w:r>
    </w:p>
    <w:p w14:paraId="40798587" w14:textId="77777777" w:rsidR="00B91960" w:rsidRPr="00B91960" w:rsidRDefault="00B91960" w:rsidP="00B91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proofErr w:type="spellStart"/>
      <w:proofErr w:type="gramStart"/>
      <w:r w:rsidRPr="00B91960">
        <w:rPr>
          <w:rStyle w:val="code2"/>
        </w:rPr>
        <w:t>obsvdPower</w:t>
      </w:r>
      <w:proofErr w:type="spellEnd"/>
      <w:proofErr w:type="gramEnd"/>
      <w:r w:rsidRPr="00B91960">
        <w:rPr>
          <w:rStyle w:val="code2"/>
        </w:rPr>
        <w:t xml:space="preserve"> =  0.509 </w:t>
      </w:r>
    </w:p>
    <w:p w14:paraId="110458C6" w14:textId="77777777" w:rsidR="00B91960" w:rsidRPr="00B91960" w:rsidRDefault="00B91960" w:rsidP="00B91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B91960">
        <w:rPr>
          <w:rStyle w:val="code2"/>
        </w:rPr>
        <w:t xml:space="preserve">95% confidence interval </w:t>
      </w:r>
      <w:proofErr w:type="gramStart"/>
      <w:r w:rsidRPr="00B91960">
        <w:rPr>
          <w:rStyle w:val="code2"/>
        </w:rPr>
        <w:t>=  0.4870905</w:t>
      </w:r>
      <w:proofErr w:type="gramEnd"/>
      <w:r w:rsidRPr="00B91960">
        <w:rPr>
          <w:rStyle w:val="code2"/>
        </w:rPr>
        <w:t xml:space="preserve"> 0.5309095 </w:t>
      </w:r>
    </w:p>
    <w:p w14:paraId="2B0EAC37" w14:textId="6ECE5767" w:rsidR="004D1D60" w:rsidRPr="00010EEF" w:rsidRDefault="00B91960" w:rsidP="00B91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Style w:val="code2"/>
        </w:rPr>
      </w:pPr>
      <w:r w:rsidRPr="00B91960">
        <w:rPr>
          <w:rStyle w:val="code2"/>
        </w:rPr>
        <w:t xml:space="preserve">Effect Size </w:t>
      </w:r>
      <w:proofErr w:type="gramStart"/>
      <w:r w:rsidRPr="00B91960">
        <w:rPr>
          <w:rStyle w:val="code2"/>
        </w:rPr>
        <w:t>=  0.08000617</w:t>
      </w:r>
      <w:proofErr w:type="gramEnd"/>
    </w:p>
    <w:p w14:paraId="6CF176BF" w14:textId="77777777" w:rsidR="004D1D60" w:rsidRDefault="004D1D60" w:rsidP="004D1D60"/>
    <w:p w14:paraId="79D6B509" w14:textId="3F6E6661" w:rsidR="00B91960" w:rsidRDefault="00B91960" w:rsidP="004D1D60">
      <w:r>
        <w:t>One should experiment with the parameters of the simulation model (numbers of cases, effect size, alpha) to confirm the statements in the book about statistical power, book Section 8.5.2.</w:t>
      </w:r>
    </w:p>
    <w:p w14:paraId="3009A9AD" w14:textId="4B596FAA" w:rsidR="004D1D60" w:rsidRPr="004D1D60" w:rsidRDefault="004D1D60" w:rsidP="004D1D60">
      <w:pPr>
        <w:tabs>
          <w:tab w:val="left" w:pos="1280"/>
        </w:tabs>
        <w:rPr>
          <w:rStyle w:val="code2"/>
          <w:rFonts w:ascii="Times New Roman" w:hAnsi="Times New Roman"/>
          <w:b w:val="0"/>
          <w:sz w:val="22"/>
          <w:szCs w:val="22"/>
        </w:rPr>
      </w:pPr>
    </w:p>
    <w:p w14:paraId="5E11C296" w14:textId="095A658B" w:rsidR="00A90130" w:rsidRPr="00CA4F13" w:rsidRDefault="00A90130" w:rsidP="00D26E91">
      <w:bookmarkStart w:id="0" w:name="_GoBack"/>
      <w:bookmarkEnd w:id="0"/>
    </w:p>
    <w:sectPr w:rsidR="00A90130" w:rsidRPr="00CA4F13" w:rsidSect="00F62811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E02CC" w14:textId="77777777" w:rsidR="00F57807" w:rsidRDefault="00F57807" w:rsidP="007C22C1">
      <w:r>
        <w:separator/>
      </w:r>
    </w:p>
  </w:endnote>
  <w:endnote w:type="continuationSeparator" w:id="0">
    <w:p w14:paraId="138A32B3" w14:textId="77777777" w:rsidR="00F57807" w:rsidRDefault="00F57807" w:rsidP="007C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T Mono Bold">
    <w:panose1 w:val="02060709020205020204"/>
    <w:charset w:val="00"/>
    <w:family w:val="auto"/>
    <w:pitch w:val="variable"/>
    <w:sig w:usb0="A00002EF" w:usb1="500078EB" w:usb2="00000000" w:usb3="00000000" w:csb0="0000009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5AE55" w14:textId="77777777" w:rsidR="00A71BB3" w:rsidRDefault="00A71BB3" w:rsidP="008F62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99DDACF" w14:textId="77777777" w:rsidR="00A71BB3" w:rsidRDefault="00A71BB3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BE4CA" w14:textId="77777777" w:rsidR="00A71BB3" w:rsidRDefault="00A71BB3" w:rsidP="008F62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B91960">
      <w:rPr>
        <w:noProof/>
      </w:rPr>
      <w:t>5</w:t>
    </w:r>
    <w:r>
      <w:fldChar w:fldCharType="end"/>
    </w:r>
  </w:p>
  <w:p w14:paraId="3F2176DA" w14:textId="349069E0" w:rsidR="00A71BB3" w:rsidRDefault="00A71BB3"/>
  <w:p w14:paraId="01D95879" w14:textId="233A8FC4" w:rsidR="00A71BB3" w:rsidRDefault="00A71BB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6E551" w14:textId="77777777" w:rsidR="00F57807" w:rsidRDefault="00F57807" w:rsidP="007C22C1">
      <w:r>
        <w:separator/>
      </w:r>
    </w:p>
  </w:footnote>
  <w:footnote w:type="continuationSeparator" w:id="0">
    <w:p w14:paraId="18FE1FE5" w14:textId="77777777" w:rsidR="00F57807" w:rsidRDefault="00F57807" w:rsidP="007C2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38E"/>
    <w:multiLevelType w:val="hybridMultilevel"/>
    <w:tmpl w:val="04741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27320B"/>
    <w:multiLevelType w:val="hybridMultilevel"/>
    <w:tmpl w:val="1A904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7646E3"/>
    <w:multiLevelType w:val="hybridMultilevel"/>
    <w:tmpl w:val="5FD29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6224A"/>
    <w:multiLevelType w:val="hybridMultilevel"/>
    <w:tmpl w:val="629ED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2B4E85"/>
    <w:multiLevelType w:val="hybridMultilevel"/>
    <w:tmpl w:val="01C41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057A31"/>
    <w:multiLevelType w:val="multilevel"/>
    <w:tmpl w:val="BDF86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98256C"/>
    <w:multiLevelType w:val="hybridMultilevel"/>
    <w:tmpl w:val="ABD0EE3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B05368"/>
    <w:multiLevelType w:val="hybridMultilevel"/>
    <w:tmpl w:val="BDF86F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974C18"/>
    <w:multiLevelType w:val="hybridMultilevel"/>
    <w:tmpl w:val="FA6CBB90"/>
    <w:lvl w:ilvl="0" w:tplc="29A027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1A2A7A"/>
    <w:multiLevelType w:val="hybridMultilevel"/>
    <w:tmpl w:val="8F8ED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3934DA"/>
    <w:multiLevelType w:val="hybridMultilevel"/>
    <w:tmpl w:val="B19C3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D930F5"/>
    <w:multiLevelType w:val="hybridMultilevel"/>
    <w:tmpl w:val="CDA264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1110DB"/>
    <w:multiLevelType w:val="hybridMultilevel"/>
    <w:tmpl w:val="CE8C8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47278D"/>
    <w:multiLevelType w:val="hybridMultilevel"/>
    <w:tmpl w:val="218C8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5A84D5D"/>
    <w:multiLevelType w:val="hybridMultilevel"/>
    <w:tmpl w:val="3B7EA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B55D5C"/>
    <w:multiLevelType w:val="hybridMultilevel"/>
    <w:tmpl w:val="C5AAB2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74C0C51"/>
    <w:multiLevelType w:val="hybridMultilevel"/>
    <w:tmpl w:val="908CBC30"/>
    <w:lvl w:ilvl="0" w:tplc="55FAB60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17A25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791483A"/>
    <w:multiLevelType w:val="hybridMultilevel"/>
    <w:tmpl w:val="20F016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5D1598"/>
    <w:multiLevelType w:val="hybridMultilevel"/>
    <w:tmpl w:val="D708C7EA"/>
    <w:lvl w:ilvl="0" w:tplc="C9A6654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6DF7188"/>
    <w:multiLevelType w:val="hybridMultilevel"/>
    <w:tmpl w:val="832462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104A08"/>
    <w:multiLevelType w:val="hybridMultilevel"/>
    <w:tmpl w:val="D72C40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AA639A2"/>
    <w:multiLevelType w:val="hybridMultilevel"/>
    <w:tmpl w:val="9C420306"/>
    <w:lvl w:ilvl="0" w:tplc="55FAB60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EC12207"/>
    <w:multiLevelType w:val="hybridMultilevel"/>
    <w:tmpl w:val="1DC0D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455592"/>
    <w:multiLevelType w:val="hybridMultilevel"/>
    <w:tmpl w:val="FEC68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33E652B"/>
    <w:multiLevelType w:val="hybridMultilevel"/>
    <w:tmpl w:val="01461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B34CC6"/>
    <w:multiLevelType w:val="hybridMultilevel"/>
    <w:tmpl w:val="2CF65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231295"/>
    <w:multiLevelType w:val="hybridMultilevel"/>
    <w:tmpl w:val="227C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3"/>
  </w:num>
  <w:num w:numId="5">
    <w:abstractNumId w:val="16"/>
  </w:num>
  <w:num w:numId="6">
    <w:abstractNumId w:val="22"/>
  </w:num>
  <w:num w:numId="7">
    <w:abstractNumId w:val="17"/>
  </w:num>
  <w:num w:numId="8">
    <w:abstractNumId w:val="0"/>
  </w:num>
  <w:num w:numId="9">
    <w:abstractNumId w:val="26"/>
  </w:num>
  <w:num w:numId="10">
    <w:abstractNumId w:val="4"/>
  </w:num>
  <w:num w:numId="11">
    <w:abstractNumId w:val="20"/>
  </w:num>
  <w:num w:numId="12">
    <w:abstractNumId w:val="2"/>
  </w:num>
  <w:num w:numId="13">
    <w:abstractNumId w:val="19"/>
  </w:num>
  <w:num w:numId="14">
    <w:abstractNumId w:val="7"/>
  </w:num>
  <w:num w:numId="15">
    <w:abstractNumId w:val="5"/>
  </w:num>
  <w:num w:numId="16">
    <w:abstractNumId w:val="1"/>
  </w:num>
  <w:num w:numId="17">
    <w:abstractNumId w:val="25"/>
  </w:num>
  <w:num w:numId="18">
    <w:abstractNumId w:val="9"/>
  </w:num>
  <w:num w:numId="19">
    <w:abstractNumId w:val="11"/>
  </w:num>
  <w:num w:numId="20">
    <w:abstractNumId w:val="23"/>
  </w:num>
  <w:num w:numId="21">
    <w:abstractNumId w:val="13"/>
  </w:num>
  <w:num w:numId="22">
    <w:abstractNumId w:val="27"/>
  </w:num>
  <w:num w:numId="23">
    <w:abstractNumId w:val="24"/>
  </w:num>
  <w:num w:numId="24">
    <w:abstractNumId w:val="12"/>
  </w:num>
  <w:num w:numId="25">
    <w:abstractNumId w:val="15"/>
  </w:num>
  <w:num w:numId="26">
    <w:abstractNumId w:val="21"/>
  </w:num>
  <w:num w:numId="27">
    <w:abstractNumId w:val="6"/>
  </w:num>
  <w:num w:numId="28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eptarr08d9ts6eftsmp02wvxas0szvetsaf&quot;&gt;MyReferences2-Saved&lt;record-ids&gt;&lt;item&gt;98&lt;/item&gt;&lt;/record-ids&gt;&lt;/item&gt;&lt;/Libraries&gt;"/>
  </w:docVars>
  <w:rsids>
    <w:rsidRoot w:val="0033312E"/>
    <w:rsid w:val="0000051F"/>
    <w:rsid w:val="00000E88"/>
    <w:rsid w:val="00001DE9"/>
    <w:rsid w:val="000044ED"/>
    <w:rsid w:val="00010EEF"/>
    <w:rsid w:val="000122B8"/>
    <w:rsid w:val="0001402B"/>
    <w:rsid w:val="00015A65"/>
    <w:rsid w:val="000164F7"/>
    <w:rsid w:val="00016C2E"/>
    <w:rsid w:val="000202BC"/>
    <w:rsid w:val="00020931"/>
    <w:rsid w:val="00020A01"/>
    <w:rsid w:val="00021CF9"/>
    <w:rsid w:val="000221F5"/>
    <w:rsid w:val="000230E6"/>
    <w:rsid w:val="00032711"/>
    <w:rsid w:val="00032C92"/>
    <w:rsid w:val="0003408D"/>
    <w:rsid w:val="00035D1F"/>
    <w:rsid w:val="000377DD"/>
    <w:rsid w:val="0004197F"/>
    <w:rsid w:val="000425B3"/>
    <w:rsid w:val="00042B04"/>
    <w:rsid w:val="00042D55"/>
    <w:rsid w:val="0004557D"/>
    <w:rsid w:val="00047E4E"/>
    <w:rsid w:val="00051EE3"/>
    <w:rsid w:val="00054F66"/>
    <w:rsid w:val="0005630B"/>
    <w:rsid w:val="00061F03"/>
    <w:rsid w:val="000621C1"/>
    <w:rsid w:val="00064CD1"/>
    <w:rsid w:val="000654B1"/>
    <w:rsid w:val="000656D1"/>
    <w:rsid w:val="00065F37"/>
    <w:rsid w:val="0006638C"/>
    <w:rsid w:val="000663C8"/>
    <w:rsid w:val="000702FE"/>
    <w:rsid w:val="00070929"/>
    <w:rsid w:val="00071260"/>
    <w:rsid w:val="0007142F"/>
    <w:rsid w:val="00071601"/>
    <w:rsid w:val="000732F8"/>
    <w:rsid w:val="00074FA7"/>
    <w:rsid w:val="000759B0"/>
    <w:rsid w:val="0007694D"/>
    <w:rsid w:val="000805DB"/>
    <w:rsid w:val="0008178D"/>
    <w:rsid w:val="00083111"/>
    <w:rsid w:val="00083616"/>
    <w:rsid w:val="00084E37"/>
    <w:rsid w:val="0008545F"/>
    <w:rsid w:val="000863FB"/>
    <w:rsid w:val="000921B6"/>
    <w:rsid w:val="00092FF6"/>
    <w:rsid w:val="0009309B"/>
    <w:rsid w:val="0009311A"/>
    <w:rsid w:val="00095CE8"/>
    <w:rsid w:val="00096BC3"/>
    <w:rsid w:val="000A05C7"/>
    <w:rsid w:val="000A07BB"/>
    <w:rsid w:val="000A09D1"/>
    <w:rsid w:val="000A2762"/>
    <w:rsid w:val="000A3168"/>
    <w:rsid w:val="000A356B"/>
    <w:rsid w:val="000A43A8"/>
    <w:rsid w:val="000A59C0"/>
    <w:rsid w:val="000A5A36"/>
    <w:rsid w:val="000B0786"/>
    <w:rsid w:val="000B0F1A"/>
    <w:rsid w:val="000B33F4"/>
    <w:rsid w:val="000B4DA3"/>
    <w:rsid w:val="000B4E0F"/>
    <w:rsid w:val="000B6EF7"/>
    <w:rsid w:val="000C0B6B"/>
    <w:rsid w:val="000C15F2"/>
    <w:rsid w:val="000C63E3"/>
    <w:rsid w:val="000C65E5"/>
    <w:rsid w:val="000C6649"/>
    <w:rsid w:val="000D124E"/>
    <w:rsid w:val="000D2D1B"/>
    <w:rsid w:val="000D3F23"/>
    <w:rsid w:val="000D46B1"/>
    <w:rsid w:val="000D4F7B"/>
    <w:rsid w:val="000D5AA4"/>
    <w:rsid w:val="000D6BC1"/>
    <w:rsid w:val="000D6D90"/>
    <w:rsid w:val="000E213C"/>
    <w:rsid w:val="000E3175"/>
    <w:rsid w:val="000E4D9D"/>
    <w:rsid w:val="000E5D63"/>
    <w:rsid w:val="000F120E"/>
    <w:rsid w:val="000F235A"/>
    <w:rsid w:val="000F2CF3"/>
    <w:rsid w:val="000F4E1D"/>
    <w:rsid w:val="000F73C8"/>
    <w:rsid w:val="00101571"/>
    <w:rsid w:val="00110456"/>
    <w:rsid w:val="0011091C"/>
    <w:rsid w:val="00111F65"/>
    <w:rsid w:val="00112742"/>
    <w:rsid w:val="0011298C"/>
    <w:rsid w:val="0011403E"/>
    <w:rsid w:val="0011465E"/>
    <w:rsid w:val="00122C60"/>
    <w:rsid w:val="001233DC"/>
    <w:rsid w:val="00124ABA"/>
    <w:rsid w:val="00124FF3"/>
    <w:rsid w:val="00125A0B"/>
    <w:rsid w:val="0012710C"/>
    <w:rsid w:val="00127593"/>
    <w:rsid w:val="0013386A"/>
    <w:rsid w:val="00134B90"/>
    <w:rsid w:val="001358E4"/>
    <w:rsid w:val="00135CC9"/>
    <w:rsid w:val="00136928"/>
    <w:rsid w:val="00137A19"/>
    <w:rsid w:val="001445D6"/>
    <w:rsid w:val="00144D16"/>
    <w:rsid w:val="00145439"/>
    <w:rsid w:val="00146AD9"/>
    <w:rsid w:val="00150F10"/>
    <w:rsid w:val="001610A6"/>
    <w:rsid w:val="001619F5"/>
    <w:rsid w:val="00161FB2"/>
    <w:rsid w:val="00161FE0"/>
    <w:rsid w:val="001641F9"/>
    <w:rsid w:val="001655CA"/>
    <w:rsid w:val="001661C9"/>
    <w:rsid w:val="00170639"/>
    <w:rsid w:val="0017237E"/>
    <w:rsid w:val="00172F37"/>
    <w:rsid w:val="0017727A"/>
    <w:rsid w:val="001777FE"/>
    <w:rsid w:val="00180487"/>
    <w:rsid w:val="001818A7"/>
    <w:rsid w:val="00184B01"/>
    <w:rsid w:val="00185159"/>
    <w:rsid w:val="00191825"/>
    <w:rsid w:val="00193A43"/>
    <w:rsid w:val="001949BB"/>
    <w:rsid w:val="00195C12"/>
    <w:rsid w:val="00195EEF"/>
    <w:rsid w:val="00195F1E"/>
    <w:rsid w:val="00197F20"/>
    <w:rsid w:val="001A1431"/>
    <w:rsid w:val="001A4574"/>
    <w:rsid w:val="001B07AF"/>
    <w:rsid w:val="001B103D"/>
    <w:rsid w:val="001B3A1E"/>
    <w:rsid w:val="001B6FA5"/>
    <w:rsid w:val="001C3970"/>
    <w:rsid w:val="001C3DDC"/>
    <w:rsid w:val="001C3FC8"/>
    <w:rsid w:val="001C4F21"/>
    <w:rsid w:val="001C5B35"/>
    <w:rsid w:val="001C6379"/>
    <w:rsid w:val="001C6F1D"/>
    <w:rsid w:val="001C6F5A"/>
    <w:rsid w:val="001C7F3A"/>
    <w:rsid w:val="001D0A0C"/>
    <w:rsid w:val="001D0ABF"/>
    <w:rsid w:val="001D3744"/>
    <w:rsid w:val="001D73AF"/>
    <w:rsid w:val="001E167E"/>
    <w:rsid w:val="001E2377"/>
    <w:rsid w:val="001E2902"/>
    <w:rsid w:val="001E326F"/>
    <w:rsid w:val="001E57F8"/>
    <w:rsid w:val="001E58E7"/>
    <w:rsid w:val="001E668F"/>
    <w:rsid w:val="001E6BC0"/>
    <w:rsid w:val="001E6D06"/>
    <w:rsid w:val="001F14E8"/>
    <w:rsid w:val="001F1D3E"/>
    <w:rsid w:val="001F272A"/>
    <w:rsid w:val="001F5A09"/>
    <w:rsid w:val="001F5CCF"/>
    <w:rsid w:val="002017C8"/>
    <w:rsid w:val="00201C0F"/>
    <w:rsid w:val="00202560"/>
    <w:rsid w:val="00203BB3"/>
    <w:rsid w:val="00206FD5"/>
    <w:rsid w:val="00207B04"/>
    <w:rsid w:val="00210774"/>
    <w:rsid w:val="002107C9"/>
    <w:rsid w:val="00210BD2"/>
    <w:rsid w:val="00210E79"/>
    <w:rsid w:val="00211384"/>
    <w:rsid w:val="0021143C"/>
    <w:rsid w:val="002148B1"/>
    <w:rsid w:val="00215604"/>
    <w:rsid w:val="002161B7"/>
    <w:rsid w:val="002213B7"/>
    <w:rsid w:val="002248AE"/>
    <w:rsid w:val="0022540A"/>
    <w:rsid w:val="00225CDA"/>
    <w:rsid w:val="00231069"/>
    <w:rsid w:val="0023221C"/>
    <w:rsid w:val="002343C5"/>
    <w:rsid w:val="00235AC8"/>
    <w:rsid w:val="0023781E"/>
    <w:rsid w:val="00244AD2"/>
    <w:rsid w:val="0024608A"/>
    <w:rsid w:val="00246D71"/>
    <w:rsid w:val="00247BBA"/>
    <w:rsid w:val="0025149D"/>
    <w:rsid w:val="00251FB5"/>
    <w:rsid w:val="00252BAD"/>
    <w:rsid w:val="002532FD"/>
    <w:rsid w:val="0026009B"/>
    <w:rsid w:val="0026034E"/>
    <w:rsid w:val="00261917"/>
    <w:rsid w:val="00261ED7"/>
    <w:rsid w:val="002643EB"/>
    <w:rsid w:val="0026538B"/>
    <w:rsid w:val="00271B14"/>
    <w:rsid w:val="00273075"/>
    <w:rsid w:val="0027359D"/>
    <w:rsid w:val="00274716"/>
    <w:rsid w:val="00274F10"/>
    <w:rsid w:val="00275BEF"/>
    <w:rsid w:val="002766D5"/>
    <w:rsid w:val="002802EB"/>
    <w:rsid w:val="00280B9A"/>
    <w:rsid w:val="00280BB0"/>
    <w:rsid w:val="00280EFE"/>
    <w:rsid w:val="002832D8"/>
    <w:rsid w:val="002862D0"/>
    <w:rsid w:val="002902C0"/>
    <w:rsid w:val="00291757"/>
    <w:rsid w:val="002923F0"/>
    <w:rsid w:val="00292605"/>
    <w:rsid w:val="00296EC1"/>
    <w:rsid w:val="002A02C4"/>
    <w:rsid w:val="002A2CCD"/>
    <w:rsid w:val="002A2E6A"/>
    <w:rsid w:val="002A4C52"/>
    <w:rsid w:val="002A4F34"/>
    <w:rsid w:val="002A769A"/>
    <w:rsid w:val="002B10EB"/>
    <w:rsid w:val="002B17EA"/>
    <w:rsid w:val="002B199E"/>
    <w:rsid w:val="002B3683"/>
    <w:rsid w:val="002B4F89"/>
    <w:rsid w:val="002C0E7B"/>
    <w:rsid w:val="002C0EDE"/>
    <w:rsid w:val="002C273A"/>
    <w:rsid w:val="002C2E35"/>
    <w:rsid w:val="002C41CA"/>
    <w:rsid w:val="002C57AC"/>
    <w:rsid w:val="002D0014"/>
    <w:rsid w:val="002D1D23"/>
    <w:rsid w:val="002D1EFA"/>
    <w:rsid w:val="002D3B14"/>
    <w:rsid w:val="002D40CA"/>
    <w:rsid w:val="002D4854"/>
    <w:rsid w:val="002D6C84"/>
    <w:rsid w:val="002D7679"/>
    <w:rsid w:val="002D7B1B"/>
    <w:rsid w:val="002E494F"/>
    <w:rsid w:val="002E50C4"/>
    <w:rsid w:val="002E5A6F"/>
    <w:rsid w:val="002E6DF2"/>
    <w:rsid w:val="002E6F28"/>
    <w:rsid w:val="002F04C9"/>
    <w:rsid w:val="002F2F57"/>
    <w:rsid w:val="002F60EF"/>
    <w:rsid w:val="002F6CF2"/>
    <w:rsid w:val="003047C3"/>
    <w:rsid w:val="00307460"/>
    <w:rsid w:val="00307D46"/>
    <w:rsid w:val="00310386"/>
    <w:rsid w:val="003107EF"/>
    <w:rsid w:val="003135FD"/>
    <w:rsid w:val="00313BE8"/>
    <w:rsid w:val="00315171"/>
    <w:rsid w:val="00315A46"/>
    <w:rsid w:val="00320A4E"/>
    <w:rsid w:val="00324199"/>
    <w:rsid w:val="003243BA"/>
    <w:rsid w:val="00325953"/>
    <w:rsid w:val="00325DCD"/>
    <w:rsid w:val="0032647E"/>
    <w:rsid w:val="003270D2"/>
    <w:rsid w:val="00332FAD"/>
    <w:rsid w:val="0033312E"/>
    <w:rsid w:val="00334345"/>
    <w:rsid w:val="00334647"/>
    <w:rsid w:val="003356C3"/>
    <w:rsid w:val="003373C2"/>
    <w:rsid w:val="0033772D"/>
    <w:rsid w:val="00341070"/>
    <w:rsid w:val="003428C4"/>
    <w:rsid w:val="00343CAC"/>
    <w:rsid w:val="00344FD5"/>
    <w:rsid w:val="00346432"/>
    <w:rsid w:val="0035046A"/>
    <w:rsid w:val="0035308A"/>
    <w:rsid w:val="00355313"/>
    <w:rsid w:val="003579E1"/>
    <w:rsid w:val="003600E5"/>
    <w:rsid w:val="0036122A"/>
    <w:rsid w:val="00363E71"/>
    <w:rsid w:val="00364E13"/>
    <w:rsid w:val="00365793"/>
    <w:rsid w:val="00371DA1"/>
    <w:rsid w:val="00375E5D"/>
    <w:rsid w:val="00376B87"/>
    <w:rsid w:val="003801E6"/>
    <w:rsid w:val="00382605"/>
    <w:rsid w:val="00385684"/>
    <w:rsid w:val="003856B6"/>
    <w:rsid w:val="00387743"/>
    <w:rsid w:val="0039164B"/>
    <w:rsid w:val="00392A75"/>
    <w:rsid w:val="00392C75"/>
    <w:rsid w:val="00395B54"/>
    <w:rsid w:val="00397BA9"/>
    <w:rsid w:val="003A03F7"/>
    <w:rsid w:val="003A09E0"/>
    <w:rsid w:val="003A62BD"/>
    <w:rsid w:val="003A6C8C"/>
    <w:rsid w:val="003A743A"/>
    <w:rsid w:val="003A7569"/>
    <w:rsid w:val="003A79B6"/>
    <w:rsid w:val="003A7E70"/>
    <w:rsid w:val="003B0742"/>
    <w:rsid w:val="003B1251"/>
    <w:rsid w:val="003B1883"/>
    <w:rsid w:val="003B2A41"/>
    <w:rsid w:val="003B39BF"/>
    <w:rsid w:val="003B3DEE"/>
    <w:rsid w:val="003B4849"/>
    <w:rsid w:val="003B5759"/>
    <w:rsid w:val="003B5D39"/>
    <w:rsid w:val="003C3041"/>
    <w:rsid w:val="003C6B43"/>
    <w:rsid w:val="003C761A"/>
    <w:rsid w:val="003D0B64"/>
    <w:rsid w:val="003D2054"/>
    <w:rsid w:val="003E18F3"/>
    <w:rsid w:val="003E4487"/>
    <w:rsid w:val="003E4F7B"/>
    <w:rsid w:val="003E5DE0"/>
    <w:rsid w:val="003E7F6F"/>
    <w:rsid w:val="003F0C7F"/>
    <w:rsid w:val="003F306D"/>
    <w:rsid w:val="003F372F"/>
    <w:rsid w:val="003F5DC2"/>
    <w:rsid w:val="00400027"/>
    <w:rsid w:val="004001C8"/>
    <w:rsid w:val="00400D3A"/>
    <w:rsid w:val="00401A0D"/>
    <w:rsid w:val="0040349F"/>
    <w:rsid w:val="00404AFA"/>
    <w:rsid w:val="00404EE0"/>
    <w:rsid w:val="00406A1A"/>
    <w:rsid w:val="00406F0B"/>
    <w:rsid w:val="00414D5C"/>
    <w:rsid w:val="00416326"/>
    <w:rsid w:val="00416E55"/>
    <w:rsid w:val="00417CB8"/>
    <w:rsid w:val="00423066"/>
    <w:rsid w:val="00425D1C"/>
    <w:rsid w:val="004268A3"/>
    <w:rsid w:val="0043011A"/>
    <w:rsid w:val="00431BC5"/>
    <w:rsid w:val="004354F9"/>
    <w:rsid w:val="0043689C"/>
    <w:rsid w:val="00436F2F"/>
    <w:rsid w:val="0043711D"/>
    <w:rsid w:val="004376F3"/>
    <w:rsid w:val="00440777"/>
    <w:rsid w:val="00442DEE"/>
    <w:rsid w:val="00443562"/>
    <w:rsid w:val="00443A8D"/>
    <w:rsid w:val="004441A1"/>
    <w:rsid w:val="00445343"/>
    <w:rsid w:val="004507A6"/>
    <w:rsid w:val="004515B5"/>
    <w:rsid w:val="004516D0"/>
    <w:rsid w:val="00451D3A"/>
    <w:rsid w:val="004538DC"/>
    <w:rsid w:val="00454AB2"/>
    <w:rsid w:val="004559B0"/>
    <w:rsid w:val="00457606"/>
    <w:rsid w:val="00460B90"/>
    <w:rsid w:val="004613BF"/>
    <w:rsid w:val="00462594"/>
    <w:rsid w:val="00463B7C"/>
    <w:rsid w:val="004642DE"/>
    <w:rsid w:val="00465388"/>
    <w:rsid w:val="00465EFF"/>
    <w:rsid w:val="00466A90"/>
    <w:rsid w:val="004673B4"/>
    <w:rsid w:val="004679FB"/>
    <w:rsid w:val="00470B62"/>
    <w:rsid w:val="00471695"/>
    <w:rsid w:val="00474378"/>
    <w:rsid w:val="00475FF9"/>
    <w:rsid w:val="00476128"/>
    <w:rsid w:val="00481480"/>
    <w:rsid w:val="00481B91"/>
    <w:rsid w:val="00483EB0"/>
    <w:rsid w:val="00490ABD"/>
    <w:rsid w:val="004917E7"/>
    <w:rsid w:val="00492071"/>
    <w:rsid w:val="0049350D"/>
    <w:rsid w:val="004950A4"/>
    <w:rsid w:val="0049614F"/>
    <w:rsid w:val="004970F7"/>
    <w:rsid w:val="00497BA8"/>
    <w:rsid w:val="004A1326"/>
    <w:rsid w:val="004A520B"/>
    <w:rsid w:val="004A7BEE"/>
    <w:rsid w:val="004B135B"/>
    <w:rsid w:val="004B193E"/>
    <w:rsid w:val="004B35D2"/>
    <w:rsid w:val="004B4CD6"/>
    <w:rsid w:val="004B5A32"/>
    <w:rsid w:val="004B64B7"/>
    <w:rsid w:val="004B76BB"/>
    <w:rsid w:val="004C2923"/>
    <w:rsid w:val="004C2CB0"/>
    <w:rsid w:val="004C47DE"/>
    <w:rsid w:val="004C507D"/>
    <w:rsid w:val="004C609F"/>
    <w:rsid w:val="004D092C"/>
    <w:rsid w:val="004D0951"/>
    <w:rsid w:val="004D1D60"/>
    <w:rsid w:val="004D1E66"/>
    <w:rsid w:val="004D3806"/>
    <w:rsid w:val="004D6C35"/>
    <w:rsid w:val="004E1F46"/>
    <w:rsid w:val="004E21C9"/>
    <w:rsid w:val="004E2370"/>
    <w:rsid w:val="004E2446"/>
    <w:rsid w:val="004E345F"/>
    <w:rsid w:val="004E40F6"/>
    <w:rsid w:val="004E44AA"/>
    <w:rsid w:val="004E7B28"/>
    <w:rsid w:val="004F14D2"/>
    <w:rsid w:val="004F1A90"/>
    <w:rsid w:val="004F2941"/>
    <w:rsid w:val="004F44CA"/>
    <w:rsid w:val="004F5008"/>
    <w:rsid w:val="004F7072"/>
    <w:rsid w:val="00501F5C"/>
    <w:rsid w:val="00504C27"/>
    <w:rsid w:val="0051180E"/>
    <w:rsid w:val="0051432D"/>
    <w:rsid w:val="00515F97"/>
    <w:rsid w:val="00516DFB"/>
    <w:rsid w:val="005179CB"/>
    <w:rsid w:val="00523685"/>
    <w:rsid w:val="0052383B"/>
    <w:rsid w:val="00523CCD"/>
    <w:rsid w:val="005240ED"/>
    <w:rsid w:val="00530D0A"/>
    <w:rsid w:val="00533F08"/>
    <w:rsid w:val="00534017"/>
    <w:rsid w:val="00534AFB"/>
    <w:rsid w:val="00534BB1"/>
    <w:rsid w:val="0053517A"/>
    <w:rsid w:val="0053684C"/>
    <w:rsid w:val="005402B6"/>
    <w:rsid w:val="00543334"/>
    <w:rsid w:val="00544EE7"/>
    <w:rsid w:val="00547A89"/>
    <w:rsid w:val="00547F85"/>
    <w:rsid w:val="0055278C"/>
    <w:rsid w:val="0055399B"/>
    <w:rsid w:val="00556937"/>
    <w:rsid w:val="00562F6B"/>
    <w:rsid w:val="00564636"/>
    <w:rsid w:val="0056739F"/>
    <w:rsid w:val="00567970"/>
    <w:rsid w:val="00570C47"/>
    <w:rsid w:val="00570DDC"/>
    <w:rsid w:val="00572AAC"/>
    <w:rsid w:val="00572D73"/>
    <w:rsid w:val="0057374E"/>
    <w:rsid w:val="00574ACA"/>
    <w:rsid w:val="00576D8D"/>
    <w:rsid w:val="0058104F"/>
    <w:rsid w:val="00582D90"/>
    <w:rsid w:val="0058710E"/>
    <w:rsid w:val="00592702"/>
    <w:rsid w:val="00594CBE"/>
    <w:rsid w:val="005A0370"/>
    <w:rsid w:val="005A0E71"/>
    <w:rsid w:val="005A3D54"/>
    <w:rsid w:val="005B106F"/>
    <w:rsid w:val="005B2D11"/>
    <w:rsid w:val="005B38AD"/>
    <w:rsid w:val="005B6F69"/>
    <w:rsid w:val="005C0103"/>
    <w:rsid w:val="005C1E91"/>
    <w:rsid w:val="005D2A96"/>
    <w:rsid w:val="005D3318"/>
    <w:rsid w:val="005D3693"/>
    <w:rsid w:val="005D45D9"/>
    <w:rsid w:val="005D5E64"/>
    <w:rsid w:val="005D66BB"/>
    <w:rsid w:val="005E0131"/>
    <w:rsid w:val="005E2068"/>
    <w:rsid w:val="005E56EC"/>
    <w:rsid w:val="005E615B"/>
    <w:rsid w:val="005E64EA"/>
    <w:rsid w:val="005E76E5"/>
    <w:rsid w:val="005F19B1"/>
    <w:rsid w:val="005F3556"/>
    <w:rsid w:val="005F3F27"/>
    <w:rsid w:val="005F64EE"/>
    <w:rsid w:val="005F7E42"/>
    <w:rsid w:val="0060416E"/>
    <w:rsid w:val="00604AE7"/>
    <w:rsid w:val="00605F9E"/>
    <w:rsid w:val="00606131"/>
    <w:rsid w:val="0060754D"/>
    <w:rsid w:val="006120D4"/>
    <w:rsid w:val="00613ABA"/>
    <w:rsid w:val="006207C6"/>
    <w:rsid w:val="006211AE"/>
    <w:rsid w:val="006226C2"/>
    <w:rsid w:val="006246FB"/>
    <w:rsid w:val="00625F7F"/>
    <w:rsid w:val="00630066"/>
    <w:rsid w:val="006313AF"/>
    <w:rsid w:val="0063321E"/>
    <w:rsid w:val="00634D9C"/>
    <w:rsid w:val="00640E42"/>
    <w:rsid w:val="00641837"/>
    <w:rsid w:val="00641C07"/>
    <w:rsid w:val="00642016"/>
    <w:rsid w:val="0064314B"/>
    <w:rsid w:val="00643518"/>
    <w:rsid w:val="00643678"/>
    <w:rsid w:val="006448E8"/>
    <w:rsid w:val="00644ED1"/>
    <w:rsid w:val="00644FB2"/>
    <w:rsid w:val="0064562A"/>
    <w:rsid w:val="0064773B"/>
    <w:rsid w:val="00647BBD"/>
    <w:rsid w:val="00650A8A"/>
    <w:rsid w:val="00650F07"/>
    <w:rsid w:val="00651D46"/>
    <w:rsid w:val="00652676"/>
    <w:rsid w:val="00652CD0"/>
    <w:rsid w:val="00652CEF"/>
    <w:rsid w:val="00652E0E"/>
    <w:rsid w:val="00654B26"/>
    <w:rsid w:val="006552B3"/>
    <w:rsid w:val="00657313"/>
    <w:rsid w:val="00660385"/>
    <w:rsid w:val="006607DE"/>
    <w:rsid w:val="0066248A"/>
    <w:rsid w:val="00662BDE"/>
    <w:rsid w:val="006635E7"/>
    <w:rsid w:val="006636EA"/>
    <w:rsid w:val="00663929"/>
    <w:rsid w:val="006668AA"/>
    <w:rsid w:val="00674EDE"/>
    <w:rsid w:val="00676F21"/>
    <w:rsid w:val="00677C2A"/>
    <w:rsid w:val="00680198"/>
    <w:rsid w:val="00680AC3"/>
    <w:rsid w:val="00680AE3"/>
    <w:rsid w:val="00680E36"/>
    <w:rsid w:val="0068127D"/>
    <w:rsid w:val="006813DF"/>
    <w:rsid w:val="00683B64"/>
    <w:rsid w:val="006844B6"/>
    <w:rsid w:val="00684D3F"/>
    <w:rsid w:val="00685E07"/>
    <w:rsid w:val="00685E7F"/>
    <w:rsid w:val="00686CBF"/>
    <w:rsid w:val="00686F97"/>
    <w:rsid w:val="00690F04"/>
    <w:rsid w:val="0069227A"/>
    <w:rsid w:val="00693B44"/>
    <w:rsid w:val="00695667"/>
    <w:rsid w:val="0069611C"/>
    <w:rsid w:val="006A0D47"/>
    <w:rsid w:val="006A3614"/>
    <w:rsid w:val="006B0B97"/>
    <w:rsid w:val="006B0E1C"/>
    <w:rsid w:val="006B2743"/>
    <w:rsid w:val="006B2AAF"/>
    <w:rsid w:val="006B2BF4"/>
    <w:rsid w:val="006B7C10"/>
    <w:rsid w:val="006C5AAC"/>
    <w:rsid w:val="006C7824"/>
    <w:rsid w:val="006D41DF"/>
    <w:rsid w:val="006D51D6"/>
    <w:rsid w:val="006E13FD"/>
    <w:rsid w:val="006E1436"/>
    <w:rsid w:val="006E1D3E"/>
    <w:rsid w:val="006E2129"/>
    <w:rsid w:val="006E50A5"/>
    <w:rsid w:val="006E63D0"/>
    <w:rsid w:val="006F59C7"/>
    <w:rsid w:val="00701D2E"/>
    <w:rsid w:val="00704ED2"/>
    <w:rsid w:val="0070626E"/>
    <w:rsid w:val="007068AE"/>
    <w:rsid w:val="00707791"/>
    <w:rsid w:val="00707DBE"/>
    <w:rsid w:val="007110A7"/>
    <w:rsid w:val="00714757"/>
    <w:rsid w:val="00714C10"/>
    <w:rsid w:val="007155D9"/>
    <w:rsid w:val="00715A2F"/>
    <w:rsid w:val="007173A1"/>
    <w:rsid w:val="007179E4"/>
    <w:rsid w:val="00717C7E"/>
    <w:rsid w:val="00717EF1"/>
    <w:rsid w:val="00720D8B"/>
    <w:rsid w:val="0072590D"/>
    <w:rsid w:val="00727B9D"/>
    <w:rsid w:val="00731C08"/>
    <w:rsid w:val="00732CB3"/>
    <w:rsid w:val="00733FAF"/>
    <w:rsid w:val="007401C9"/>
    <w:rsid w:val="007429CE"/>
    <w:rsid w:val="007458EB"/>
    <w:rsid w:val="00745F20"/>
    <w:rsid w:val="007502FE"/>
    <w:rsid w:val="00751E53"/>
    <w:rsid w:val="007545E2"/>
    <w:rsid w:val="007574EF"/>
    <w:rsid w:val="00757A19"/>
    <w:rsid w:val="00760737"/>
    <w:rsid w:val="007620E8"/>
    <w:rsid w:val="00764ED4"/>
    <w:rsid w:val="00770854"/>
    <w:rsid w:val="00771C5B"/>
    <w:rsid w:val="00777B03"/>
    <w:rsid w:val="0078324D"/>
    <w:rsid w:val="00783279"/>
    <w:rsid w:val="007844B0"/>
    <w:rsid w:val="00784664"/>
    <w:rsid w:val="007851F2"/>
    <w:rsid w:val="00787306"/>
    <w:rsid w:val="00787BC0"/>
    <w:rsid w:val="007914DD"/>
    <w:rsid w:val="00792718"/>
    <w:rsid w:val="00794E89"/>
    <w:rsid w:val="00794FAF"/>
    <w:rsid w:val="00795974"/>
    <w:rsid w:val="00795A97"/>
    <w:rsid w:val="00796862"/>
    <w:rsid w:val="00796A3A"/>
    <w:rsid w:val="00797106"/>
    <w:rsid w:val="0079769E"/>
    <w:rsid w:val="007A15D4"/>
    <w:rsid w:val="007A1BF5"/>
    <w:rsid w:val="007A4FF9"/>
    <w:rsid w:val="007B1F17"/>
    <w:rsid w:val="007B23B9"/>
    <w:rsid w:val="007B383E"/>
    <w:rsid w:val="007B4112"/>
    <w:rsid w:val="007B5952"/>
    <w:rsid w:val="007B766B"/>
    <w:rsid w:val="007C22C1"/>
    <w:rsid w:val="007C43A4"/>
    <w:rsid w:val="007C4AAF"/>
    <w:rsid w:val="007C551F"/>
    <w:rsid w:val="007C579F"/>
    <w:rsid w:val="007D10EC"/>
    <w:rsid w:val="007D25AD"/>
    <w:rsid w:val="007D301E"/>
    <w:rsid w:val="007D7D2E"/>
    <w:rsid w:val="007E1E3E"/>
    <w:rsid w:val="007E2154"/>
    <w:rsid w:val="007E2789"/>
    <w:rsid w:val="007E7F46"/>
    <w:rsid w:val="007F1DE5"/>
    <w:rsid w:val="007F2D82"/>
    <w:rsid w:val="007F3654"/>
    <w:rsid w:val="007F38FE"/>
    <w:rsid w:val="007F39C5"/>
    <w:rsid w:val="007F77A1"/>
    <w:rsid w:val="007F7A1F"/>
    <w:rsid w:val="00801166"/>
    <w:rsid w:val="00801BF0"/>
    <w:rsid w:val="0080268E"/>
    <w:rsid w:val="008040BB"/>
    <w:rsid w:val="00804A21"/>
    <w:rsid w:val="008062B7"/>
    <w:rsid w:val="00811F13"/>
    <w:rsid w:val="00815173"/>
    <w:rsid w:val="00815A87"/>
    <w:rsid w:val="008163BD"/>
    <w:rsid w:val="00821D5F"/>
    <w:rsid w:val="00824D25"/>
    <w:rsid w:val="00826E96"/>
    <w:rsid w:val="008344D8"/>
    <w:rsid w:val="00836490"/>
    <w:rsid w:val="00836DFB"/>
    <w:rsid w:val="00836E8E"/>
    <w:rsid w:val="0083784C"/>
    <w:rsid w:val="00842DE2"/>
    <w:rsid w:val="00844828"/>
    <w:rsid w:val="008449A6"/>
    <w:rsid w:val="00846145"/>
    <w:rsid w:val="008470B6"/>
    <w:rsid w:val="00847CB7"/>
    <w:rsid w:val="00847F11"/>
    <w:rsid w:val="00853EC8"/>
    <w:rsid w:val="008542E0"/>
    <w:rsid w:val="008544E7"/>
    <w:rsid w:val="00855AEF"/>
    <w:rsid w:val="00856117"/>
    <w:rsid w:val="008566F7"/>
    <w:rsid w:val="0085685D"/>
    <w:rsid w:val="0086202A"/>
    <w:rsid w:val="008626DA"/>
    <w:rsid w:val="00863763"/>
    <w:rsid w:val="00865272"/>
    <w:rsid w:val="00865EA3"/>
    <w:rsid w:val="00867465"/>
    <w:rsid w:val="008704F1"/>
    <w:rsid w:val="008730D0"/>
    <w:rsid w:val="00875078"/>
    <w:rsid w:val="00881343"/>
    <w:rsid w:val="00881E0B"/>
    <w:rsid w:val="0088297C"/>
    <w:rsid w:val="00882A8F"/>
    <w:rsid w:val="00884877"/>
    <w:rsid w:val="00884EF9"/>
    <w:rsid w:val="00885D7D"/>
    <w:rsid w:val="008906A1"/>
    <w:rsid w:val="00891407"/>
    <w:rsid w:val="008914AC"/>
    <w:rsid w:val="0089388C"/>
    <w:rsid w:val="0089393A"/>
    <w:rsid w:val="00894650"/>
    <w:rsid w:val="00894802"/>
    <w:rsid w:val="008952BB"/>
    <w:rsid w:val="00897E4F"/>
    <w:rsid w:val="008A06E8"/>
    <w:rsid w:val="008A118B"/>
    <w:rsid w:val="008A1B8F"/>
    <w:rsid w:val="008A1EDE"/>
    <w:rsid w:val="008A3E53"/>
    <w:rsid w:val="008A4604"/>
    <w:rsid w:val="008A46F2"/>
    <w:rsid w:val="008A554E"/>
    <w:rsid w:val="008A6E66"/>
    <w:rsid w:val="008B15EF"/>
    <w:rsid w:val="008B2FE4"/>
    <w:rsid w:val="008B3C5B"/>
    <w:rsid w:val="008B4B70"/>
    <w:rsid w:val="008C0A64"/>
    <w:rsid w:val="008C7FF4"/>
    <w:rsid w:val="008D09B0"/>
    <w:rsid w:val="008D3F25"/>
    <w:rsid w:val="008D674F"/>
    <w:rsid w:val="008D7994"/>
    <w:rsid w:val="008D7C19"/>
    <w:rsid w:val="008E2F14"/>
    <w:rsid w:val="008E3573"/>
    <w:rsid w:val="008E38C9"/>
    <w:rsid w:val="008E3E58"/>
    <w:rsid w:val="008F3977"/>
    <w:rsid w:val="008F3C96"/>
    <w:rsid w:val="008F5B01"/>
    <w:rsid w:val="0090220D"/>
    <w:rsid w:val="0090235F"/>
    <w:rsid w:val="009036FD"/>
    <w:rsid w:val="009063C4"/>
    <w:rsid w:val="00906BA6"/>
    <w:rsid w:val="00907BE4"/>
    <w:rsid w:val="00913287"/>
    <w:rsid w:val="0091426F"/>
    <w:rsid w:val="0091526D"/>
    <w:rsid w:val="009152EF"/>
    <w:rsid w:val="0091615C"/>
    <w:rsid w:val="0091735C"/>
    <w:rsid w:val="0092037A"/>
    <w:rsid w:val="00920983"/>
    <w:rsid w:val="009215ED"/>
    <w:rsid w:val="00922898"/>
    <w:rsid w:val="00924F57"/>
    <w:rsid w:val="00925549"/>
    <w:rsid w:val="0092575B"/>
    <w:rsid w:val="00925CE3"/>
    <w:rsid w:val="00930084"/>
    <w:rsid w:val="009342A7"/>
    <w:rsid w:val="009369B5"/>
    <w:rsid w:val="00936DAE"/>
    <w:rsid w:val="00942D7D"/>
    <w:rsid w:val="00943FBA"/>
    <w:rsid w:val="009443EE"/>
    <w:rsid w:val="0094738E"/>
    <w:rsid w:val="00952DDE"/>
    <w:rsid w:val="00953DD3"/>
    <w:rsid w:val="00953E4A"/>
    <w:rsid w:val="00954A87"/>
    <w:rsid w:val="00954F1B"/>
    <w:rsid w:val="00954FCD"/>
    <w:rsid w:val="0095771C"/>
    <w:rsid w:val="009636CA"/>
    <w:rsid w:val="00964E58"/>
    <w:rsid w:val="0096752B"/>
    <w:rsid w:val="009723E8"/>
    <w:rsid w:val="00974E7F"/>
    <w:rsid w:val="00977A2A"/>
    <w:rsid w:val="009804D3"/>
    <w:rsid w:val="009815CC"/>
    <w:rsid w:val="0098496F"/>
    <w:rsid w:val="00986307"/>
    <w:rsid w:val="009865FF"/>
    <w:rsid w:val="00987A58"/>
    <w:rsid w:val="00990791"/>
    <w:rsid w:val="0099163E"/>
    <w:rsid w:val="00993CB8"/>
    <w:rsid w:val="009954F6"/>
    <w:rsid w:val="0099562F"/>
    <w:rsid w:val="00997901"/>
    <w:rsid w:val="00997EFB"/>
    <w:rsid w:val="009A02C8"/>
    <w:rsid w:val="009A076C"/>
    <w:rsid w:val="009A1394"/>
    <w:rsid w:val="009A17DF"/>
    <w:rsid w:val="009A497C"/>
    <w:rsid w:val="009A5C18"/>
    <w:rsid w:val="009A6B03"/>
    <w:rsid w:val="009B1495"/>
    <w:rsid w:val="009B3B63"/>
    <w:rsid w:val="009B4AA3"/>
    <w:rsid w:val="009B57F9"/>
    <w:rsid w:val="009B63E0"/>
    <w:rsid w:val="009B7433"/>
    <w:rsid w:val="009C24D7"/>
    <w:rsid w:val="009D2DC0"/>
    <w:rsid w:val="009D3B7A"/>
    <w:rsid w:val="009D709B"/>
    <w:rsid w:val="009D7D4D"/>
    <w:rsid w:val="009E0979"/>
    <w:rsid w:val="009E0BC4"/>
    <w:rsid w:val="009E44C2"/>
    <w:rsid w:val="009F3152"/>
    <w:rsid w:val="009F3AD4"/>
    <w:rsid w:val="009F6A32"/>
    <w:rsid w:val="009F7415"/>
    <w:rsid w:val="00A042DD"/>
    <w:rsid w:val="00A05F7B"/>
    <w:rsid w:val="00A066AF"/>
    <w:rsid w:val="00A104D7"/>
    <w:rsid w:val="00A10A54"/>
    <w:rsid w:val="00A10F26"/>
    <w:rsid w:val="00A13A92"/>
    <w:rsid w:val="00A15E76"/>
    <w:rsid w:val="00A16F95"/>
    <w:rsid w:val="00A224F6"/>
    <w:rsid w:val="00A23A55"/>
    <w:rsid w:val="00A25533"/>
    <w:rsid w:val="00A2595A"/>
    <w:rsid w:val="00A26AF3"/>
    <w:rsid w:val="00A3171F"/>
    <w:rsid w:val="00A31D17"/>
    <w:rsid w:val="00A328FE"/>
    <w:rsid w:val="00A32DA8"/>
    <w:rsid w:val="00A34B40"/>
    <w:rsid w:val="00A42AA6"/>
    <w:rsid w:val="00A42C18"/>
    <w:rsid w:val="00A439DD"/>
    <w:rsid w:val="00A44BB4"/>
    <w:rsid w:val="00A462DF"/>
    <w:rsid w:val="00A47A0D"/>
    <w:rsid w:val="00A50F54"/>
    <w:rsid w:val="00A533CF"/>
    <w:rsid w:val="00A54415"/>
    <w:rsid w:val="00A54E55"/>
    <w:rsid w:val="00A54F5F"/>
    <w:rsid w:val="00A56CC8"/>
    <w:rsid w:val="00A6011C"/>
    <w:rsid w:val="00A61464"/>
    <w:rsid w:val="00A61B86"/>
    <w:rsid w:val="00A627B3"/>
    <w:rsid w:val="00A64F6B"/>
    <w:rsid w:val="00A651DB"/>
    <w:rsid w:val="00A66159"/>
    <w:rsid w:val="00A6784D"/>
    <w:rsid w:val="00A67C56"/>
    <w:rsid w:val="00A67CC6"/>
    <w:rsid w:val="00A7132C"/>
    <w:rsid w:val="00A71BB3"/>
    <w:rsid w:val="00A73462"/>
    <w:rsid w:val="00A7543F"/>
    <w:rsid w:val="00A76D31"/>
    <w:rsid w:val="00A80806"/>
    <w:rsid w:val="00A8176C"/>
    <w:rsid w:val="00A82091"/>
    <w:rsid w:val="00A842B3"/>
    <w:rsid w:val="00A84784"/>
    <w:rsid w:val="00A84D6A"/>
    <w:rsid w:val="00A84D93"/>
    <w:rsid w:val="00A85A68"/>
    <w:rsid w:val="00A85CCD"/>
    <w:rsid w:val="00A86237"/>
    <w:rsid w:val="00A87A31"/>
    <w:rsid w:val="00A90130"/>
    <w:rsid w:val="00A93D0D"/>
    <w:rsid w:val="00A961B0"/>
    <w:rsid w:val="00A97C72"/>
    <w:rsid w:val="00AA4925"/>
    <w:rsid w:val="00AA5B7E"/>
    <w:rsid w:val="00AA7035"/>
    <w:rsid w:val="00AA70B3"/>
    <w:rsid w:val="00AB1324"/>
    <w:rsid w:val="00AB2074"/>
    <w:rsid w:val="00AB486B"/>
    <w:rsid w:val="00AB5C05"/>
    <w:rsid w:val="00AC3418"/>
    <w:rsid w:val="00AC3B66"/>
    <w:rsid w:val="00AC7629"/>
    <w:rsid w:val="00AD1B7B"/>
    <w:rsid w:val="00AD28AF"/>
    <w:rsid w:val="00AD2A75"/>
    <w:rsid w:val="00AD38EA"/>
    <w:rsid w:val="00AD50A0"/>
    <w:rsid w:val="00AD5AE7"/>
    <w:rsid w:val="00AE1E32"/>
    <w:rsid w:val="00AE372C"/>
    <w:rsid w:val="00AE46C6"/>
    <w:rsid w:val="00AF00D6"/>
    <w:rsid w:val="00AF1E51"/>
    <w:rsid w:val="00AF211A"/>
    <w:rsid w:val="00AF74A1"/>
    <w:rsid w:val="00B008BC"/>
    <w:rsid w:val="00B02335"/>
    <w:rsid w:val="00B039B1"/>
    <w:rsid w:val="00B04E0E"/>
    <w:rsid w:val="00B06E9A"/>
    <w:rsid w:val="00B07B8C"/>
    <w:rsid w:val="00B12BED"/>
    <w:rsid w:val="00B1389F"/>
    <w:rsid w:val="00B1722A"/>
    <w:rsid w:val="00B17415"/>
    <w:rsid w:val="00B21B38"/>
    <w:rsid w:val="00B225EF"/>
    <w:rsid w:val="00B236DC"/>
    <w:rsid w:val="00B276D4"/>
    <w:rsid w:val="00B3549F"/>
    <w:rsid w:val="00B35BD2"/>
    <w:rsid w:val="00B37E22"/>
    <w:rsid w:val="00B40BC6"/>
    <w:rsid w:val="00B40EC1"/>
    <w:rsid w:val="00B44A15"/>
    <w:rsid w:val="00B45C2B"/>
    <w:rsid w:val="00B519E4"/>
    <w:rsid w:val="00B521F7"/>
    <w:rsid w:val="00B52340"/>
    <w:rsid w:val="00B53D74"/>
    <w:rsid w:val="00B5418E"/>
    <w:rsid w:val="00B54BA3"/>
    <w:rsid w:val="00B5639A"/>
    <w:rsid w:val="00B62568"/>
    <w:rsid w:val="00B62FE1"/>
    <w:rsid w:val="00B6356F"/>
    <w:rsid w:val="00B64A86"/>
    <w:rsid w:val="00B66BE8"/>
    <w:rsid w:val="00B66F74"/>
    <w:rsid w:val="00B759D7"/>
    <w:rsid w:val="00B765A1"/>
    <w:rsid w:val="00B84147"/>
    <w:rsid w:val="00B861D0"/>
    <w:rsid w:val="00B862EA"/>
    <w:rsid w:val="00B8633B"/>
    <w:rsid w:val="00B91960"/>
    <w:rsid w:val="00B9360A"/>
    <w:rsid w:val="00B94ADA"/>
    <w:rsid w:val="00B955CA"/>
    <w:rsid w:val="00B9762D"/>
    <w:rsid w:val="00B97AB6"/>
    <w:rsid w:val="00B97FBA"/>
    <w:rsid w:val="00BA36D2"/>
    <w:rsid w:val="00BA74A5"/>
    <w:rsid w:val="00BB4176"/>
    <w:rsid w:val="00BB76CE"/>
    <w:rsid w:val="00BB7970"/>
    <w:rsid w:val="00BC12E2"/>
    <w:rsid w:val="00BC2077"/>
    <w:rsid w:val="00BC5DA4"/>
    <w:rsid w:val="00BC6871"/>
    <w:rsid w:val="00BC6912"/>
    <w:rsid w:val="00BC6AAA"/>
    <w:rsid w:val="00BD0152"/>
    <w:rsid w:val="00BD237F"/>
    <w:rsid w:val="00BD28A2"/>
    <w:rsid w:val="00BD2975"/>
    <w:rsid w:val="00BD2FEB"/>
    <w:rsid w:val="00BD3DCA"/>
    <w:rsid w:val="00BD4086"/>
    <w:rsid w:val="00BD4931"/>
    <w:rsid w:val="00BD5690"/>
    <w:rsid w:val="00BD5F3C"/>
    <w:rsid w:val="00BD667A"/>
    <w:rsid w:val="00BE14FB"/>
    <w:rsid w:val="00BE3CBC"/>
    <w:rsid w:val="00BE5EFD"/>
    <w:rsid w:val="00BE6B37"/>
    <w:rsid w:val="00BF1EE3"/>
    <w:rsid w:val="00BF2735"/>
    <w:rsid w:val="00BF47D0"/>
    <w:rsid w:val="00BF7E4F"/>
    <w:rsid w:val="00C03F30"/>
    <w:rsid w:val="00C07577"/>
    <w:rsid w:val="00C1068E"/>
    <w:rsid w:val="00C11CE4"/>
    <w:rsid w:val="00C13A8B"/>
    <w:rsid w:val="00C13C0A"/>
    <w:rsid w:val="00C13DB9"/>
    <w:rsid w:val="00C14E59"/>
    <w:rsid w:val="00C1771B"/>
    <w:rsid w:val="00C17D4D"/>
    <w:rsid w:val="00C20223"/>
    <w:rsid w:val="00C2200B"/>
    <w:rsid w:val="00C23265"/>
    <w:rsid w:val="00C237F5"/>
    <w:rsid w:val="00C25F7B"/>
    <w:rsid w:val="00C2603A"/>
    <w:rsid w:val="00C262C0"/>
    <w:rsid w:val="00C27F0F"/>
    <w:rsid w:val="00C32390"/>
    <w:rsid w:val="00C332C9"/>
    <w:rsid w:val="00C3417F"/>
    <w:rsid w:val="00C34CA6"/>
    <w:rsid w:val="00C3507C"/>
    <w:rsid w:val="00C35348"/>
    <w:rsid w:val="00C354C8"/>
    <w:rsid w:val="00C3581D"/>
    <w:rsid w:val="00C4031D"/>
    <w:rsid w:val="00C40618"/>
    <w:rsid w:val="00C416C2"/>
    <w:rsid w:val="00C42E94"/>
    <w:rsid w:val="00C45795"/>
    <w:rsid w:val="00C521DC"/>
    <w:rsid w:val="00C53CB1"/>
    <w:rsid w:val="00C560F7"/>
    <w:rsid w:val="00C5759A"/>
    <w:rsid w:val="00C602E9"/>
    <w:rsid w:val="00C60EE6"/>
    <w:rsid w:val="00C61445"/>
    <w:rsid w:val="00C6388C"/>
    <w:rsid w:val="00C63925"/>
    <w:rsid w:val="00C643B9"/>
    <w:rsid w:val="00C65C12"/>
    <w:rsid w:val="00C67003"/>
    <w:rsid w:val="00C702A4"/>
    <w:rsid w:val="00C72AD9"/>
    <w:rsid w:val="00C72C59"/>
    <w:rsid w:val="00C7480F"/>
    <w:rsid w:val="00C752BF"/>
    <w:rsid w:val="00C76FE5"/>
    <w:rsid w:val="00C807F2"/>
    <w:rsid w:val="00C81738"/>
    <w:rsid w:val="00C83DA9"/>
    <w:rsid w:val="00C841E1"/>
    <w:rsid w:val="00C9141A"/>
    <w:rsid w:val="00C945EF"/>
    <w:rsid w:val="00C95250"/>
    <w:rsid w:val="00C9750C"/>
    <w:rsid w:val="00CA01A9"/>
    <w:rsid w:val="00CA31F3"/>
    <w:rsid w:val="00CA3919"/>
    <w:rsid w:val="00CA4F13"/>
    <w:rsid w:val="00CB1566"/>
    <w:rsid w:val="00CB1A36"/>
    <w:rsid w:val="00CB1F83"/>
    <w:rsid w:val="00CB2CD9"/>
    <w:rsid w:val="00CB3146"/>
    <w:rsid w:val="00CB3F50"/>
    <w:rsid w:val="00CB7302"/>
    <w:rsid w:val="00CC1363"/>
    <w:rsid w:val="00CC1C0D"/>
    <w:rsid w:val="00CC1E35"/>
    <w:rsid w:val="00CC404D"/>
    <w:rsid w:val="00CC4A98"/>
    <w:rsid w:val="00CC4C26"/>
    <w:rsid w:val="00CC617A"/>
    <w:rsid w:val="00CC63BA"/>
    <w:rsid w:val="00CC70C6"/>
    <w:rsid w:val="00CD0C6D"/>
    <w:rsid w:val="00CD189C"/>
    <w:rsid w:val="00CD25DC"/>
    <w:rsid w:val="00CD5F3F"/>
    <w:rsid w:val="00CD7398"/>
    <w:rsid w:val="00CE134F"/>
    <w:rsid w:val="00CE178A"/>
    <w:rsid w:val="00CE2889"/>
    <w:rsid w:val="00CE2DF5"/>
    <w:rsid w:val="00CE2F1E"/>
    <w:rsid w:val="00CE3C1F"/>
    <w:rsid w:val="00CE3FEE"/>
    <w:rsid w:val="00CE4150"/>
    <w:rsid w:val="00CE5CD2"/>
    <w:rsid w:val="00CE6439"/>
    <w:rsid w:val="00CE6AD2"/>
    <w:rsid w:val="00CF0ED8"/>
    <w:rsid w:val="00CF13C4"/>
    <w:rsid w:val="00CF3C64"/>
    <w:rsid w:val="00CF6938"/>
    <w:rsid w:val="00CF6D40"/>
    <w:rsid w:val="00CF7A3A"/>
    <w:rsid w:val="00D0065B"/>
    <w:rsid w:val="00D00CBB"/>
    <w:rsid w:val="00D01692"/>
    <w:rsid w:val="00D0492F"/>
    <w:rsid w:val="00D06DD5"/>
    <w:rsid w:val="00D077AF"/>
    <w:rsid w:val="00D170B1"/>
    <w:rsid w:val="00D2488F"/>
    <w:rsid w:val="00D24F87"/>
    <w:rsid w:val="00D26472"/>
    <w:rsid w:val="00D26E91"/>
    <w:rsid w:val="00D26FE5"/>
    <w:rsid w:val="00D278C1"/>
    <w:rsid w:val="00D331C6"/>
    <w:rsid w:val="00D33C70"/>
    <w:rsid w:val="00D349D3"/>
    <w:rsid w:val="00D36CB7"/>
    <w:rsid w:val="00D437A9"/>
    <w:rsid w:val="00D474F7"/>
    <w:rsid w:val="00D54094"/>
    <w:rsid w:val="00D54159"/>
    <w:rsid w:val="00D55044"/>
    <w:rsid w:val="00D574BE"/>
    <w:rsid w:val="00D626D8"/>
    <w:rsid w:val="00D62C6D"/>
    <w:rsid w:val="00D65142"/>
    <w:rsid w:val="00D651B0"/>
    <w:rsid w:val="00D655A9"/>
    <w:rsid w:val="00D65EC6"/>
    <w:rsid w:val="00D65FD6"/>
    <w:rsid w:val="00D66FD6"/>
    <w:rsid w:val="00D71BEF"/>
    <w:rsid w:val="00D80307"/>
    <w:rsid w:val="00D83B8F"/>
    <w:rsid w:val="00D8423C"/>
    <w:rsid w:val="00D84A51"/>
    <w:rsid w:val="00D860C0"/>
    <w:rsid w:val="00D86B20"/>
    <w:rsid w:val="00D86EAF"/>
    <w:rsid w:val="00D910F5"/>
    <w:rsid w:val="00D91C5B"/>
    <w:rsid w:val="00D94428"/>
    <w:rsid w:val="00D94D29"/>
    <w:rsid w:val="00DA140A"/>
    <w:rsid w:val="00DA2111"/>
    <w:rsid w:val="00DA31D6"/>
    <w:rsid w:val="00DA4EE4"/>
    <w:rsid w:val="00DA528F"/>
    <w:rsid w:val="00DA5EBD"/>
    <w:rsid w:val="00DA631C"/>
    <w:rsid w:val="00DA64B8"/>
    <w:rsid w:val="00DA7CFE"/>
    <w:rsid w:val="00DB1A3D"/>
    <w:rsid w:val="00DB1FF5"/>
    <w:rsid w:val="00DB21EA"/>
    <w:rsid w:val="00DB2986"/>
    <w:rsid w:val="00DC2108"/>
    <w:rsid w:val="00DC21A0"/>
    <w:rsid w:val="00DC2801"/>
    <w:rsid w:val="00DC2E13"/>
    <w:rsid w:val="00DC4106"/>
    <w:rsid w:val="00DC4837"/>
    <w:rsid w:val="00DC5D28"/>
    <w:rsid w:val="00DC66E0"/>
    <w:rsid w:val="00DC682B"/>
    <w:rsid w:val="00DD18AA"/>
    <w:rsid w:val="00DD18DF"/>
    <w:rsid w:val="00DD23C4"/>
    <w:rsid w:val="00DD7A94"/>
    <w:rsid w:val="00DD7B02"/>
    <w:rsid w:val="00DE0A4A"/>
    <w:rsid w:val="00DE1A42"/>
    <w:rsid w:val="00DE345E"/>
    <w:rsid w:val="00DE51DB"/>
    <w:rsid w:val="00DE7660"/>
    <w:rsid w:val="00DE7F25"/>
    <w:rsid w:val="00DF0313"/>
    <w:rsid w:val="00DF1DFB"/>
    <w:rsid w:val="00DF2369"/>
    <w:rsid w:val="00DF361B"/>
    <w:rsid w:val="00DF402A"/>
    <w:rsid w:val="00DF475C"/>
    <w:rsid w:val="00DF58A7"/>
    <w:rsid w:val="00E0284C"/>
    <w:rsid w:val="00E07C58"/>
    <w:rsid w:val="00E123DE"/>
    <w:rsid w:val="00E1270B"/>
    <w:rsid w:val="00E16610"/>
    <w:rsid w:val="00E20215"/>
    <w:rsid w:val="00E20631"/>
    <w:rsid w:val="00E21DC9"/>
    <w:rsid w:val="00E24A4D"/>
    <w:rsid w:val="00E264AE"/>
    <w:rsid w:val="00E312E9"/>
    <w:rsid w:val="00E314DE"/>
    <w:rsid w:val="00E3366B"/>
    <w:rsid w:val="00E369E8"/>
    <w:rsid w:val="00E371AC"/>
    <w:rsid w:val="00E4201D"/>
    <w:rsid w:val="00E4203B"/>
    <w:rsid w:val="00E45045"/>
    <w:rsid w:val="00E45D32"/>
    <w:rsid w:val="00E50D93"/>
    <w:rsid w:val="00E52655"/>
    <w:rsid w:val="00E5335A"/>
    <w:rsid w:val="00E538B8"/>
    <w:rsid w:val="00E53ED2"/>
    <w:rsid w:val="00E53F05"/>
    <w:rsid w:val="00E543BD"/>
    <w:rsid w:val="00E549C8"/>
    <w:rsid w:val="00E54AA3"/>
    <w:rsid w:val="00E54DE6"/>
    <w:rsid w:val="00E562C8"/>
    <w:rsid w:val="00E56741"/>
    <w:rsid w:val="00E6480F"/>
    <w:rsid w:val="00E6564F"/>
    <w:rsid w:val="00E65D38"/>
    <w:rsid w:val="00E66D97"/>
    <w:rsid w:val="00E66FB2"/>
    <w:rsid w:val="00E6737E"/>
    <w:rsid w:val="00E67F6A"/>
    <w:rsid w:val="00E71B9C"/>
    <w:rsid w:val="00E7360A"/>
    <w:rsid w:val="00E75660"/>
    <w:rsid w:val="00E82328"/>
    <w:rsid w:val="00E82D36"/>
    <w:rsid w:val="00E832BD"/>
    <w:rsid w:val="00E83D61"/>
    <w:rsid w:val="00E83FD5"/>
    <w:rsid w:val="00E87907"/>
    <w:rsid w:val="00E9020D"/>
    <w:rsid w:val="00E93377"/>
    <w:rsid w:val="00E95822"/>
    <w:rsid w:val="00E96401"/>
    <w:rsid w:val="00EA016E"/>
    <w:rsid w:val="00EA1A20"/>
    <w:rsid w:val="00EA23EF"/>
    <w:rsid w:val="00EA2707"/>
    <w:rsid w:val="00EA2C94"/>
    <w:rsid w:val="00EA36E6"/>
    <w:rsid w:val="00EA3DE5"/>
    <w:rsid w:val="00EA5AD5"/>
    <w:rsid w:val="00EB21BC"/>
    <w:rsid w:val="00EB7064"/>
    <w:rsid w:val="00EC0123"/>
    <w:rsid w:val="00EC0126"/>
    <w:rsid w:val="00EC3525"/>
    <w:rsid w:val="00EC3A88"/>
    <w:rsid w:val="00EC4158"/>
    <w:rsid w:val="00EC416D"/>
    <w:rsid w:val="00EC7840"/>
    <w:rsid w:val="00EC7D87"/>
    <w:rsid w:val="00EC7FB0"/>
    <w:rsid w:val="00ED0471"/>
    <w:rsid w:val="00ED3519"/>
    <w:rsid w:val="00ED510F"/>
    <w:rsid w:val="00ED5151"/>
    <w:rsid w:val="00ED5877"/>
    <w:rsid w:val="00ED635B"/>
    <w:rsid w:val="00ED729E"/>
    <w:rsid w:val="00EE41EE"/>
    <w:rsid w:val="00EE687A"/>
    <w:rsid w:val="00EF22A8"/>
    <w:rsid w:val="00EF389B"/>
    <w:rsid w:val="00EF3E80"/>
    <w:rsid w:val="00EF6ADC"/>
    <w:rsid w:val="00EF6B09"/>
    <w:rsid w:val="00EF7EFF"/>
    <w:rsid w:val="00F02AB6"/>
    <w:rsid w:val="00F02F2F"/>
    <w:rsid w:val="00F03507"/>
    <w:rsid w:val="00F0604B"/>
    <w:rsid w:val="00F118EC"/>
    <w:rsid w:val="00F11C5D"/>
    <w:rsid w:val="00F14FE5"/>
    <w:rsid w:val="00F160B2"/>
    <w:rsid w:val="00F203C5"/>
    <w:rsid w:val="00F22AA5"/>
    <w:rsid w:val="00F2333C"/>
    <w:rsid w:val="00F23E7A"/>
    <w:rsid w:val="00F24A4F"/>
    <w:rsid w:val="00F25534"/>
    <w:rsid w:val="00F25535"/>
    <w:rsid w:val="00F260BB"/>
    <w:rsid w:val="00F2664F"/>
    <w:rsid w:val="00F27A89"/>
    <w:rsid w:val="00F32AD9"/>
    <w:rsid w:val="00F32B63"/>
    <w:rsid w:val="00F34354"/>
    <w:rsid w:val="00F3441D"/>
    <w:rsid w:val="00F352BF"/>
    <w:rsid w:val="00F4352C"/>
    <w:rsid w:val="00F43855"/>
    <w:rsid w:val="00F43ACB"/>
    <w:rsid w:val="00F444A4"/>
    <w:rsid w:val="00F446EA"/>
    <w:rsid w:val="00F47243"/>
    <w:rsid w:val="00F51FB0"/>
    <w:rsid w:val="00F525D4"/>
    <w:rsid w:val="00F53440"/>
    <w:rsid w:val="00F54A99"/>
    <w:rsid w:val="00F55BD8"/>
    <w:rsid w:val="00F56851"/>
    <w:rsid w:val="00F575FE"/>
    <w:rsid w:val="00F57807"/>
    <w:rsid w:val="00F60FAB"/>
    <w:rsid w:val="00F63841"/>
    <w:rsid w:val="00F65D4F"/>
    <w:rsid w:val="00F731B8"/>
    <w:rsid w:val="00F73B71"/>
    <w:rsid w:val="00F73D00"/>
    <w:rsid w:val="00F74260"/>
    <w:rsid w:val="00F75629"/>
    <w:rsid w:val="00F7600E"/>
    <w:rsid w:val="00F76A86"/>
    <w:rsid w:val="00F76DFA"/>
    <w:rsid w:val="00F77B1F"/>
    <w:rsid w:val="00F81029"/>
    <w:rsid w:val="00F817D0"/>
    <w:rsid w:val="00F8312E"/>
    <w:rsid w:val="00F8433A"/>
    <w:rsid w:val="00F87134"/>
    <w:rsid w:val="00F8766E"/>
    <w:rsid w:val="00F9165E"/>
    <w:rsid w:val="00F92C36"/>
    <w:rsid w:val="00F93501"/>
    <w:rsid w:val="00F93CA6"/>
    <w:rsid w:val="00F93D47"/>
    <w:rsid w:val="00F9441D"/>
    <w:rsid w:val="00F95E4F"/>
    <w:rsid w:val="00F973DB"/>
    <w:rsid w:val="00FA05D0"/>
    <w:rsid w:val="00FA1718"/>
    <w:rsid w:val="00FA1FF8"/>
    <w:rsid w:val="00FA2794"/>
    <w:rsid w:val="00FA303A"/>
    <w:rsid w:val="00FA6F02"/>
    <w:rsid w:val="00FA752F"/>
    <w:rsid w:val="00FA7AA6"/>
    <w:rsid w:val="00FB18E1"/>
    <w:rsid w:val="00FB1D66"/>
    <w:rsid w:val="00FB34A8"/>
    <w:rsid w:val="00FB369C"/>
    <w:rsid w:val="00FB380A"/>
    <w:rsid w:val="00FB5208"/>
    <w:rsid w:val="00FC04DC"/>
    <w:rsid w:val="00FC1EDD"/>
    <w:rsid w:val="00FC3346"/>
    <w:rsid w:val="00FC71A6"/>
    <w:rsid w:val="00FD36B0"/>
    <w:rsid w:val="00FD3A82"/>
    <w:rsid w:val="00FD3C45"/>
    <w:rsid w:val="00FD3E36"/>
    <w:rsid w:val="00FD782C"/>
    <w:rsid w:val="00FD7DD6"/>
    <w:rsid w:val="00FE328E"/>
    <w:rsid w:val="00FE4D65"/>
    <w:rsid w:val="00FE541B"/>
    <w:rsid w:val="00FE5465"/>
    <w:rsid w:val="00FE5CB8"/>
    <w:rsid w:val="00FE77B9"/>
    <w:rsid w:val="00FF0DB0"/>
    <w:rsid w:val="00FF1210"/>
    <w:rsid w:val="00FF290F"/>
    <w:rsid w:val="00FF2D29"/>
    <w:rsid w:val="00FF436B"/>
    <w:rsid w:val="00FF4CB0"/>
    <w:rsid w:val="00FF5225"/>
    <w:rsid w:val="00FF58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31DF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HTML Preformatted" w:uiPriority="0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FA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Heading1">
    <w:name w:val="heading 1"/>
    <w:aliases w:val="SPIE Section"/>
    <w:basedOn w:val="Normal"/>
    <w:next w:val="Normal"/>
    <w:link w:val="Heading1Char"/>
    <w:uiPriority w:val="9"/>
    <w:qFormat/>
    <w:rsid w:val="002D1EFA"/>
    <w:pPr>
      <w:keepNext/>
      <w:pBdr>
        <w:bottom w:val="thinThickSmallGap" w:sz="12" w:space="1" w:color="C45911"/>
      </w:pBdr>
      <w:spacing w:before="320"/>
      <w:contextualSpacing/>
      <w:jc w:val="center"/>
      <w:outlineLvl w:val="0"/>
    </w:pPr>
    <w:rPr>
      <w:color w:val="833C0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EFA"/>
    <w:pPr>
      <w:keepNext/>
      <w:pBdr>
        <w:bottom w:val="single" w:sz="4" w:space="1" w:color="823B0B"/>
      </w:pBdr>
      <w:spacing w:before="240"/>
      <w:jc w:val="center"/>
      <w:outlineLvl w:val="1"/>
    </w:pPr>
    <w:rPr>
      <w:color w:val="833C0B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EFA"/>
    <w:pPr>
      <w:keepNext/>
      <w:pBdr>
        <w:top w:val="dotted" w:sz="4" w:space="0" w:color="823B0B"/>
        <w:bottom w:val="dotted" w:sz="4" w:space="1" w:color="823B0B"/>
      </w:pBdr>
      <w:spacing w:before="120"/>
      <w:jc w:val="center"/>
      <w:outlineLvl w:val="2"/>
    </w:pPr>
    <w:rPr>
      <w:color w:val="823B0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EFA"/>
    <w:pPr>
      <w:pBdr>
        <w:bottom w:val="dotted" w:sz="4" w:space="1" w:color="C45911"/>
      </w:pBdr>
      <w:spacing w:after="120"/>
      <w:jc w:val="center"/>
      <w:outlineLvl w:val="3"/>
    </w:pPr>
    <w:rPr>
      <w:color w:val="823B0B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1EFA"/>
    <w:pPr>
      <w:spacing w:before="320" w:after="120"/>
      <w:jc w:val="center"/>
      <w:outlineLvl w:val="4"/>
    </w:pPr>
    <w:rPr>
      <w:color w:val="823B0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1EFA"/>
    <w:pPr>
      <w:spacing w:after="120"/>
      <w:jc w:val="center"/>
      <w:outlineLvl w:val="5"/>
    </w:pPr>
    <w:rPr>
      <w:color w:val="C45911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D1EFA"/>
    <w:pPr>
      <w:spacing w:after="120"/>
      <w:jc w:val="center"/>
      <w:outlineLvl w:val="6"/>
    </w:pPr>
    <w:rPr>
      <w:i/>
      <w:iCs/>
      <w:caps/>
      <w:color w:val="C45911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D1EF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2D1EF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2D1EF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D1EFA"/>
  </w:style>
  <w:style w:type="paragraph" w:styleId="BalloonText">
    <w:name w:val="Balloon Text"/>
    <w:basedOn w:val="Normal"/>
    <w:link w:val="BalloonTextChar"/>
    <w:semiHidden/>
    <w:rsid w:val="00FC1EDD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SPIE Section Char"/>
    <w:link w:val="Heading1"/>
    <w:uiPriority w:val="9"/>
    <w:rsid w:val="002D1EFA"/>
    <w:rPr>
      <w:rFonts w:ascii="Times New Roman" w:eastAsia="ＭＳ 明朝" w:hAnsi="Times New Roman" w:cs="Times New Roman"/>
      <w:color w:val="833C0B"/>
      <w:spacing w:val="2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rsid w:val="00D26E91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FC1EDD"/>
    <w:pPr>
      <w:spacing w:after="200" w:line="252" w:lineRule="auto"/>
    </w:pPr>
    <w:rPr>
      <w:rFonts w:ascii="Calibri" w:eastAsia="Calibri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quation">
    <w:name w:val="Equation"/>
    <w:basedOn w:val="TableNormal"/>
    <w:uiPriority w:val="99"/>
    <w:rsid w:val="00F8312E"/>
    <w:pPr>
      <w:keepNext/>
      <w:spacing w:after="200" w:line="252" w:lineRule="auto"/>
    </w:pPr>
    <w:rPr>
      <w:rFonts w:ascii="Times New Roman" w:eastAsia="Calibri" w:hAnsi="Times New Roman" w:cs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customStyle="1" w:styleId="Heading3Char">
    <w:name w:val="Heading 3 Char"/>
    <w:link w:val="Heading3"/>
    <w:uiPriority w:val="9"/>
    <w:rsid w:val="002D1EFA"/>
    <w:rPr>
      <w:rFonts w:ascii="Times New Roman" w:eastAsia="ＭＳ 明朝" w:hAnsi="Times New Roman" w:cs="Times New Roman"/>
      <w:color w:val="823B0B"/>
      <w:sz w:val="24"/>
      <w:szCs w:val="24"/>
      <w:lang w:eastAsia="en-US"/>
    </w:rPr>
  </w:style>
  <w:style w:type="character" w:customStyle="1" w:styleId="MTEquationSection">
    <w:name w:val="MTEquationSection"/>
    <w:rsid w:val="002D1EFA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1EFA"/>
    <w:pPr>
      <w:tabs>
        <w:tab w:val="center" w:pos="5400"/>
        <w:tab w:val="right" w:pos="10800"/>
      </w:tabs>
    </w:pPr>
    <w:rPr>
      <w:sz w:val="20"/>
      <w:szCs w:val="20"/>
      <w:lang w:eastAsia="ja-JP"/>
    </w:rPr>
  </w:style>
  <w:style w:type="character" w:customStyle="1" w:styleId="MTDisplayEquationChar">
    <w:name w:val="MTDisplayEquation Char"/>
    <w:link w:val="MTDisplayEquation"/>
    <w:rsid w:val="002D1EFA"/>
    <w:rPr>
      <w:rFonts w:ascii="Times New Roman" w:eastAsia="ＭＳ 明朝" w:hAnsi="Times New Roman" w:cs="Times New Roman"/>
    </w:rPr>
  </w:style>
  <w:style w:type="character" w:customStyle="1" w:styleId="Heading2Char">
    <w:name w:val="Heading 2 Char"/>
    <w:link w:val="Heading2"/>
    <w:uiPriority w:val="9"/>
    <w:rsid w:val="002D1EFA"/>
    <w:rPr>
      <w:rFonts w:ascii="Times New Roman" w:eastAsia="ＭＳ 明朝" w:hAnsi="Times New Roman" w:cs="Times New Roman"/>
      <w:color w:val="833C0B"/>
      <w:spacing w:val="15"/>
      <w:sz w:val="24"/>
      <w:szCs w:val="24"/>
      <w:lang w:eastAsia="en-US"/>
    </w:rPr>
  </w:style>
  <w:style w:type="character" w:styleId="Hyperlink">
    <w:name w:val="Hyperlink"/>
    <w:rsid w:val="00F8312E"/>
    <w:rPr>
      <w:color w:val="0000FF"/>
      <w:u w:val="single"/>
    </w:rPr>
  </w:style>
  <w:style w:type="character" w:customStyle="1" w:styleId="code2">
    <w:name w:val="code2"/>
    <w:uiPriority w:val="1"/>
    <w:qFormat/>
    <w:rsid w:val="002D1EFA"/>
    <w:rPr>
      <w:rFonts w:ascii="PT Mono Bold" w:hAnsi="PT Mono Bold"/>
      <w:b/>
      <w:bCs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D1EFA"/>
    <w:rPr>
      <w:spacing w:val="10"/>
      <w:sz w:val="18"/>
      <w:szCs w:val="18"/>
    </w:rPr>
  </w:style>
  <w:style w:type="character" w:customStyle="1" w:styleId="Heading4Char">
    <w:name w:val="Heading 4 Char"/>
    <w:link w:val="Heading4"/>
    <w:uiPriority w:val="9"/>
    <w:rsid w:val="002D1EFA"/>
    <w:rPr>
      <w:rFonts w:ascii="Times New Roman" w:eastAsia="ＭＳ 明朝" w:hAnsi="Times New Roman" w:cs="Times New Roman"/>
      <w:color w:val="823B0B"/>
      <w:spacing w:val="10"/>
      <w:lang w:eastAsia="en-US"/>
    </w:rPr>
  </w:style>
  <w:style w:type="paragraph" w:customStyle="1" w:styleId="Code">
    <w:name w:val="Code"/>
    <w:basedOn w:val="Normal"/>
    <w:rsid w:val="00FC1EDD"/>
    <w:rPr>
      <w:rFonts w:ascii="Courier" w:eastAsia="Times New Roman" w:hAnsi="Courier"/>
      <w:sz w:val="20"/>
      <w:szCs w:val="20"/>
      <w:shd w:val="clear" w:color="auto" w:fill="E1E2E5"/>
    </w:rPr>
  </w:style>
  <w:style w:type="paragraph" w:styleId="HTMLPreformatted">
    <w:name w:val="HTML Preformatted"/>
    <w:basedOn w:val="Normal"/>
    <w:link w:val="HTMLPreformattedChar"/>
    <w:unhideWhenUsed/>
    <w:rsid w:val="00F83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F8312E"/>
    <w:rPr>
      <w:rFonts w:ascii="Courier New" w:eastAsia="Times New Roman" w:hAnsi="Courier New" w:cs="Courier New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D26E91"/>
  </w:style>
  <w:style w:type="paragraph" w:styleId="FootnoteText">
    <w:name w:val="footnote text"/>
    <w:basedOn w:val="Normal"/>
    <w:link w:val="FootnoteTextChar"/>
    <w:uiPriority w:val="99"/>
    <w:unhideWhenUsed/>
    <w:rsid w:val="002D1EFA"/>
  </w:style>
  <w:style w:type="character" w:customStyle="1" w:styleId="FootnoteTextChar">
    <w:name w:val="Footnote Text Char"/>
    <w:link w:val="FootnoteText"/>
    <w:uiPriority w:val="99"/>
    <w:rsid w:val="002D1EFA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2D1EFA"/>
    <w:rPr>
      <w:vertAlign w:val="superscript"/>
    </w:rPr>
  </w:style>
  <w:style w:type="character" w:customStyle="1" w:styleId="MTConvertedEquation">
    <w:name w:val="MTConvertedEquation"/>
    <w:basedOn w:val="DefaultParagraphFont"/>
    <w:rsid w:val="002D1EFA"/>
  </w:style>
  <w:style w:type="paragraph" w:styleId="EndnoteText">
    <w:name w:val="endnote text"/>
    <w:basedOn w:val="Normal"/>
    <w:link w:val="EndnoteTextChar"/>
    <w:uiPriority w:val="99"/>
    <w:semiHidden/>
    <w:unhideWhenUsed/>
    <w:rsid w:val="002D1EFA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2D1EFA"/>
    <w:rPr>
      <w:rFonts w:ascii="Times New Roman" w:eastAsia="ＭＳ 明朝" w:hAnsi="Times New Roman" w:cs="Times New Roman"/>
      <w:lang w:eastAsia="en-US"/>
    </w:rPr>
  </w:style>
  <w:style w:type="character" w:styleId="EndnoteReference">
    <w:name w:val="endnote reference"/>
    <w:uiPriority w:val="99"/>
    <w:semiHidden/>
    <w:unhideWhenUsed/>
    <w:rsid w:val="002D1EFA"/>
    <w:rPr>
      <w:vertAlign w:val="superscript"/>
    </w:rPr>
  </w:style>
  <w:style w:type="character" w:customStyle="1" w:styleId="gcg2ujhdabb">
    <w:name w:val="gcg2ujhdabb"/>
    <w:basedOn w:val="DefaultParagraphFont"/>
    <w:rsid w:val="00F8312E"/>
  </w:style>
  <w:style w:type="character" w:customStyle="1" w:styleId="gcg2ujhdeab">
    <w:name w:val="gcg2ujhdeab"/>
    <w:basedOn w:val="DefaultParagraphFont"/>
    <w:rsid w:val="00F8312E"/>
  </w:style>
  <w:style w:type="character" w:customStyle="1" w:styleId="InLineCode">
    <w:name w:val="InLineCode"/>
    <w:uiPriority w:val="1"/>
    <w:qFormat/>
    <w:rsid w:val="002D1EFA"/>
    <w:rPr>
      <w:rFonts w:ascii="PT Mono" w:hAnsi="PT Mo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6E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6E91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2D1EF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D1EFA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customStyle="1" w:styleId="gewyw5ybjeb">
    <w:name w:val="gewyw5ybjeb"/>
    <w:basedOn w:val="DefaultParagraphFont"/>
    <w:rsid w:val="00F8312E"/>
  </w:style>
  <w:style w:type="character" w:customStyle="1" w:styleId="gewyw5ybmdb">
    <w:name w:val="gewyw5ybmdb"/>
    <w:basedOn w:val="DefaultParagraphFont"/>
    <w:rsid w:val="00F8312E"/>
  </w:style>
  <w:style w:type="character" w:styleId="FollowedHyperlink">
    <w:name w:val="FollowedHyperlink"/>
    <w:basedOn w:val="DefaultParagraphFont"/>
    <w:uiPriority w:val="99"/>
    <w:semiHidden/>
    <w:unhideWhenUsed/>
    <w:rsid w:val="00FC1EDD"/>
    <w:rPr>
      <w:color w:val="800080" w:themeColor="followedHyperlink"/>
      <w:u w:val="single"/>
    </w:rPr>
  </w:style>
  <w:style w:type="character" w:styleId="CommentReference">
    <w:name w:val="annotation reference"/>
    <w:uiPriority w:val="99"/>
    <w:semiHidden/>
    <w:unhideWhenUsed/>
    <w:rsid w:val="00FC1E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1ED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C1EDD"/>
    <w:rPr>
      <w:rFonts w:ascii="Times New Roman" w:eastAsia="ＭＳ 明朝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ED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C1EDD"/>
    <w:rPr>
      <w:rFonts w:ascii="Times New Roman" w:eastAsia="ＭＳ 明朝" w:hAnsi="Times New Roman" w:cs="Times New Roman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F8312E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D1EFA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2D1EFA"/>
    <w:rPr>
      <w:rFonts w:ascii="Lucida Grande" w:eastAsia="ＭＳ 明朝" w:hAnsi="Lucida Grande" w:cs="Lucida Grande"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2D1EFA"/>
    <w:rPr>
      <w:rFonts w:ascii="Times New Roman" w:eastAsia="ＭＳ 明朝" w:hAnsi="Times New Roman" w:cs="Times New Roman"/>
      <w:color w:val="823B0B"/>
      <w:spacing w:val="10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2D1EFA"/>
    <w:rPr>
      <w:rFonts w:ascii="Times New Roman" w:eastAsia="ＭＳ 明朝" w:hAnsi="Times New Roman" w:cs="Times New Roman"/>
      <w:color w:val="C45911"/>
      <w:spacing w:val="10"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2D1EFA"/>
    <w:rPr>
      <w:rFonts w:ascii="Times New Roman" w:eastAsia="ＭＳ 明朝" w:hAnsi="Times New Roman" w:cs="Times New Roman"/>
      <w:i/>
      <w:iCs/>
      <w:caps/>
      <w:color w:val="C45911"/>
      <w:spacing w:val="10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2D1EFA"/>
    <w:rPr>
      <w:rFonts w:ascii="Times New Roman" w:eastAsia="ＭＳ 明朝" w:hAnsi="Times New Roman" w:cs="Times New Roman"/>
      <w:caps/>
      <w:spacing w:val="10"/>
      <w:lang w:eastAsia="en-US"/>
    </w:rPr>
  </w:style>
  <w:style w:type="character" w:customStyle="1" w:styleId="Heading9Char">
    <w:name w:val="Heading 9 Char"/>
    <w:link w:val="Heading9"/>
    <w:uiPriority w:val="9"/>
    <w:semiHidden/>
    <w:rsid w:val="002D1EFA"/>
    <w:rPr>
      <w:rFonts w:ascii="Times New Roman" w:eastAsia="ＭＳ 明朝" w:hAnsi="Times New Roman" w:cs="Times New Roman"/>
      <w:i/>
      <w:iCs/>
      <w:caps/>
      <w:spacing w:val="10"/>
      <w:lang w:eastAsia="en-US"/>
    </w:rPr>
  </w:style>
  <w:style w:type="paragraph" w:customStyle="1" w:styleId="EndNoteBibliographyTitle">
    <w:name w:val="EndNote Bibliography Title"/>
    <w:basedOn w:val="Normal"/>
    <w:rsid w:val="002D1EFA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2D1EFA"/>
    <w:rPr>
      <w:rFonts w:ascii="Calibri" w:hAnsi="Calibri"/>
    </w:rPr>
  </w:style>
  <w:style w:type="character" w:customStyle="1" w:styleId="BalloonTextChar">
    <w:name w:val="Balloon Text Char"/>
    <w:basedOn w:val="DefaultParagraphFont"/>
    <w:link w:val="BalloonText"/>
    <w:semiHidden/>
    <w:rsid w:val="00FC1EDD"/>
    <w:rPr>
      <w:rFonts w:ascii="Lucida Grande" w:eastAsia="ＭＳ 明朝" w:hAnsi="Lucida Grande" w:cs="Times New Roman"/>
      <w:sz w:val="18"/>
      <w:szCs w:val="18"/>
      <w:lang w:eastAsia="en-US"/>
    </w:rPr>
  </w:style>
  <w:style w:type="table" w:customStyle="1" w:styleId="PlainTable51">
    <w:name w:val="Plain Table 51"/>
    <w:basedOn w:val="TableNormal"/>
    <w:uiPriority w:val="45"/>
    <w:rsid w:val="00FC1EDD"/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FC1EDD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2">
    <w:name w:val="Plain Table 52"/>
    <w:basedOn w:val="TableNormal"/>
    <w:uiPriority w:val="45"/>
    <w:rsid w:val="00FC1EDD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2D1EFA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NoSpacing">
    <w:name w:val="No Spacing"/>
    <w:aliases w:val="NormalLeftJustified"/>
    <w:basedOn w:val="Normal"/>
    <w:link w:val="NoSpacingChar"/>
    <w:uiPriority w:val="1"/>
    <w:rsid w:val="00F8312E"/>
  </w:style>
  <w:style w:type="character" w:styleId="PageNumber">
    <w:name w:val="page number"/>
    <w:basedOn w:val="DefaultParagraphFont"/>
    <w:rsid w:val="002D1EFA"/>
  </w:style>
  <w:style w:type="paragraph" w:customStyle="1" w:styleId="NormalLeftJust">
    <w:name w:val="NormalLeftJust"/>
    <w:basedOn w:val="Normal"/>
    <w:rsid w:val="00F8312E"/>
  </w:style>
  <w:style w:type="paragraph" w:styleId="Title">
    <w:name w:val="Title"/>
    <w:basedOn w:val="Normal"/>
    <w:next w:val="Normal"/>
    <w:link w:val="TitleChar"/>
    <w:uiPriority w:val="10"/>
    <w:rsid w:val="00FC1ED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C1EDD"/>
    <w:rPr>
      <w:rFonts w:ascii="Times New Roman" w:eastAsia="ＭＳ 明朝" w:hAnsi="Times New Roman" w:cs="Times New Roman"/>
      <w:caps/>
      <w:color w:val="632423" w:themeColor="accent2" w:themeShade="80"/>
      <w:spacing w:val="50"/>
      <w:sz w:val="44"/>
      <w:szCs w:val="4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F8312E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F8312E"/>
    <w:rPr>
      <w:rFonts w:ascii="Times New Roman" w:eastAsia="ＭＳ 明朝" w:hAnsi="Times New Roman" w:cs="Times New Roman"/>
      <w:caps/>
      <w:spacing w:val="20"/>
      <w:sz w:val="18"/>
      <w:szCs w:val="18"/>
      <w:lang w:eastAsia="en-US"/>
    </w:rPr>
  </w:style>
  <w:style w:type="character" w:styleId="Strong">
    <w:name w:val="Strong"/>
    <w:uiPriority w:val="22"/>
    <w:rsid w:val="00F8312E"/>
    <w:rPr>
      <w:b/>
      <w:bCs/>
      <w:color w:val="943634"/>
      <w:spacing w:val="5"/>
    </w:rPr>
  </w:style>
  <w:style w:type="character" w:styleId="Emphasis">
    <w:name w:val="Emphasis"/>
    <w:uiPriority w:val="20"/>
    <w:rsid w:val="00FC1EDD"/>
    <w:rPr>
      <w:caps/>
      <w:spacing w:val="5"/>
      <w:sz w:val="20"/>
      <w:szCs w:val="20"/>
    </w:rPr>
  </w:style>
  <w:style w:type="character" w:customStyle="1" w:styleId="NoSpacingChar">
    <w:name w:val="No Spacing Char"/>
    <w:aliases w:val="NormalLeftJustified Char"/>
    <w:link w:val="NoSpacing"/>
    <w:uiPriority w:val="1"/>
    <w:rsid w:val="00F8312E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F8312E"/>
    <w:rPr>
      <w:i/>
      <w:iCs/>
    </w:rPr>
  </w:style>
  <w:style w:type="character" w:customStyle="1" w:styleId="QuoteChar">
    <w:name w:val="Quote Char"/>
    <w:link w:val="Quote"/>
    <w:uiPriority w:val="29"/>
    <w:rsid w:val="00F8312E"/>
    <w:rPr>
      <w:rFonts w:ascii="Times New Roman" w:eastAsia="ＭＳ 明朝" w:hAnsi="Times New Roman" w:cs="Times New Roman"/>
      <w:i/>
      <w:iCs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F8312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F8312E"/>
    <w:rPr>
      <w:rFonts w:ascii="Times New Roman" w:eastAsia="ＭＳ 明朝" w:hAnsi="Times New Roman" w:cs="Times New Roman"/>
      <w:caps/>
      <w:color w:val="622423"/>
      <w:spacing w:val="5"/>
      <w:lang w:eastAsia="en-US"/>
    </w:rPr>
  </w:style>
  <w:style w:type="character" w:styleId="SubtleEmphasis">
    <w:name w:val="Subtle Emphasis"/>
    <w:uiPriority w:val="19"/>
    <w:rsid w:val="00FC1EDD"/>
    <w:rPr>
      <w:i/>
      <w:iCs/>
    </w:rPr>
  </w:style>
  <w:style w:type="character" w:styleId="IntenseEmphasis">
    <w:name w:val="Intense Emphasis"/>
    <w:uiPriority w:val="21"/>
    <w:rsid w:val="00F8312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rsid w:val="00FC1ED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rsid w:val="00F8312E"/>
    <w:rPr>
      <w:rFonts w:ascii="Cambria" w:eastAsia="ＭＳ 明朝" w:hAnsi="Cambria" w:cs="Times New Roman"/>
      <w:b/>
      <w:bCs/>
      <w:i/>
      <w:iCs/>
      <w:color w:val="622423"/>
    </w:rPr>
  </w:style>
  <w:style w:type="character" w:styleId="BookTitle">
    <w:name w:val="Book Title"/>
    <w:uiPriority w:val="33"/>
    <w:rsid w:val="00FC1EDD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EDD"/>
    <w:pPr>
      <w:outlineLvl w:val="9"/>
    </w:pPr>
    <w:rPr>
      <w:lang w:bidi="en-US"/>
    </w:rPr>
  </w:style>
  <w:style w:type="paragraph" w:customStyle="1" w:styleId="Eqn">
    <w:name w:val="Eqn"/>
    <w:basedOn w:val="Normal"/>
    <w:next w:val="Normal"/>
    <w:rsid w:val="00F8312E"/>
  </w:style>
  <w:style w:type="paragraph" w:customStyle="1" w:styleId="MyEqns">
    <w:name w:val="MyEqns"/>
    <w:basedOn w:val="Normal"/>
    <w:link w:val="MyEqnsChar"/>
    <w:qFormat/>
    <w:rsid w:val="002D1EFA"/>
    <w:pPr>
      <w:tabs>
        <w:tab w:val="right" w:pos="9360"/>
        <w:tab w:val="right" w:pos="10440"/>
      </w:tabs>
    </w:pPr>
    <w:rPr>
      <w:b/>
      <w:bCs/>
    </w:rPr>
  </w:style>
  <w:style w:type="character" w:customStyle="1" w:styleId="MyEqnsChar">
    <w:name w:val="MyEqns Char"/>
    <w:link w:val="MyEqns"/>
    <w:rsid w:val="002D1EFA"/>
    <w:rPr>
      <w:rFonts w:ascii="Times New Roman" w:eastAsia="ＭＳ 明朝" w:hAnsi="Times New Roman" w:cs="Times New Roman"/>
      <w:b/>
      <w:bCs/>
      <w:sz w:val="24"/>
      <w:szCs w:val="24"/>
      <w:lang w:eastAsia="en-US"/>
    </w:rPr>
  </w:style>
  <w:style w:type="table" w:customStyle="1" w:styleId="MyTable">
    <w:name w:val="MyTable"/>
    <w:basedOn w:val="TableNormal"/>
    <w:uiPriority w:val="99"/>
    <w:rsid w:val="00FC1EDD"/>
    <w:rPr>
      <w:rFonts w:ascii="Calibri" w:eastAsia="Calibri" w:hAnsi="Calibri" w:cs="Calibri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</w:style>
  <w:style w:type="paragraph" w:customStyle="1" w:styleId="PageNumber1">
    <w:name w:val="Page Number1"/>
    <w:basedOn w:val="Normal"/>
    <w:next w:val="Normal"/>
    <w:rsid w:val="00FC1EDD"/>
    <w:pPr>
      <w:spacing w:line="480" w:lineRule="auto"/>
    </w:pPr>
    <w:rPr>
      <w:rFonts w:eastAsia="Times New Roman"/>
    </w:rPr>
  </w:style>
  <w:style w:type="paragraph" w:customStyle="1" w:styleId="Code20">
    <w:name w:val="Code2"/>
    <w:basedOn w:val="Normal"/>
    <w:link w:val="Code2Char"/>
    <w:rsid w:val="00FC1E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rFonts w:ascii="Courier" w:eastAsia="Times New Roman" w:hAnsi="Courier"/>
      <w:sz w:val="18"/>
      <w:szCs w:val="18"/>
      <w:shd w:val="clear" w:color="auto" w:fill="E1E2E5"/>
    </w:rPr>
  </w:style>
  <w:style w:type="character" w:customStyle="1" w:styleId="Code2Char">
    <w:name w:val="Code2 Char"/>
    <w:basedOn w:val="DefaultParagraphFont"/>
    <w:link w:val="Code20"/>
    <w:rsid w:val="00FC1EDD"/>
    <w:rPr>
      <w:rFonts w:ascii="Courier" w:eastAsia="Times New Roman" w:hAnsi="Courier" w:cs="Times New Roman"/>
      <w:sz w:val="18"/>
      <w:szCs w:val="18"/>
      <w:shd w:val="clear" w:color="auto" w:fill="E6E6E6"/>
      <w:lang w:eastAsia="en-US"/>
    </w:rPr>
  </w:style>
  <w:style w:type="paragraph" w:styleId="BodyText">
    <w:name w:val="Body Text"/>
    <w:basedOn w:val="Normal"/>
    <w:link w:val="BodyTextChar"/>
    <w:rsid w:val="00FC1EDD"/>
    <w:pPr>
      <w:spacing w:line="480" w:lineRule="auto"/>
    </w:pPr>
    <w:rPr>
      <w:rFonts w:eastAsia="Times New Roman"/>
      <w:color w:val="FF0000"/>
    </w:rPr>
  </w:style>
  <w:style w:type="character" w:customStyle="1" w:styleId="BodyTextChar">
    <w:name w:val="Body Text Char"/>
    <w:basedOn w:val="DefaultParagraphFont"/>
    <w:link w:val="BodyText"/>
    <w:rsid w:val="00FC1EDD"/>
    <w:rPr>
      <w:rFonts w:ascii="Times New Roman" w:eastAsia="Times New Roman" w:hAnsi="Times New Roman" w:cs="Times New Roman"/>
      <w:color w:val="FF0000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6813DF"/>
  </w:style>
  <w:style w:type="character" w:customStyle="1" w:styleId="apple-converted-space">
    <w:name w:val="apple-converted-space"/>
    <w:basedOn w:val="DefaultParagraphFont"/>
    <w:rsid w:val="006813DF"/>
  </w:style>
  <w:style w:type="paragraph" w:customStyle="1" w:styleId="footnotedescription">
    <w:name w:val="footnote description"/>
    <w:next w:val="Normal"/>
    <w:link w:val="footnotedescriptionChar"/>
    <w:hidden/>
    <w:rsid w:val="006813DF"/>
    <w:pPr>
      <w:spacing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descriptionChar">
    <w:name w:val="footnote description Char"/>
    <w:link w:val="footnotedescription"/>
    <w:rsid w:val="006813DF"/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mark">
    <w:name w:val="footnote mark"/>
    <w:hidden/>
    <w:rsid w:val="006813DF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paragraph" w:customStyle="1" w:styleId="SPIEbodytext">
    <w:name w:val="SPIE body text"/>
    <w:basedOn w:val="Normal"/>
    <w:link w:val="SPIEbodytextCharChar"/>
    <w:rsid w:val="006813DF"/>
    <w:pPr>
      <w:jc w:val="both"/>
    </w:pPr>
    <w:rPr>
      <w:sz w:val="20"/>
    </w:rPr>
  </w:style>
  <w:style w:type="character" w:customStyle="1" w:styleId="SPIEbodytextCharChar">
    <w:name w:val="SPIE body text Char Char"/>
    <w:basedOn w:val="DefaultParagraphFont"/>
    <w:link w:val="SPIEbodytext"/>
    <w:rsid w:val="006813DF"/>
    <w:rPr>
      <w:rFonts w:ascii="Times New Roman" w:eastAsia="ＭＳ 明朝" w:hAnsi="Times New Roman" w:cs="Times New Roman"/>
      <w:szCs w:val="24"/>
      <w:lang w:eastAsia="en-US"/>
    </w:rPr>
  </w:style>
  <w:style w:type="paragraph" w:customStyle="1" w:styleId="BoxEmphasis">
    <w:name w:val="BoxEmphasis"/>
    <w:basedOn w:val="Normal"/>
    <w:qFormat/>
    <w:rsid w:val="006813DF"/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HTML Preformatted" w:uiPriority="0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FA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Heading1">
    <w:name w:val="heading 1"/>
    <w:aliases w:val="SPIE Section"/>
    <w:basedOn w:val="Normal"/>
    <w:next w:val="Normal"/>
    <w:link w:val="Heading1Char"/>
    <w:uiPriority w:val="9"/>
    <w:qFormat/>
    <w:rsid w:val="002D1EFA"/>
    <w:pPr>
      <w:keepNext/>
      <w:pBdr>
        <w:bottom w:val="thinThickSmallGap" w:sz="12" w:space="1" w:color="C45911"/>
      </w:pBdr>
      <w:spacing w:before="320"/>
      <w:contextualSpacing/>
      <w:jc w:val="center"/>
      <w:outlineLvl w:val="0"/>
    </w:pPr>
    <w:rPr>
      <w:color w:val="833C0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EFA"/>
    <w:pPr>
      <w:keepNext/>
      <w:pBdr>
        <w:bottom w:val="single" w:sz="4" w:space="1" w:color="823B0B"/>
      </w:pBdr>
      <w:spacing w:before="240"/>
      <w:jc w:val="center"/>
      <w:outlineLvl w:val="1"/>
    </w:pPr>
    <w:rPr>
      <w:color w:val="833C0B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EFA"/>
    <w:pPr>
      <w:keepNext/>
      <w:pBdr>
        <w:top w:val="dotted" w:sz="4" w:space="0" w:color="823B0B"/>
        <w:bottom w:val="dotted" w:sz="4" w:space="1" w:color="823B0B"/>
      </w:pBdr>
      <w:spacing w:before="120"/>
      <w:jc w:val="center"/>
      <w:outlineLvl w:val="2"/>
    </w:pPr>
    <w:rPr>
      <w:color w:val="823B0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EFA"/>
    <w:pPr>
      <w:pBdr>
        <w:bottom w:val="dotted" w:sz="4" w:space="1" w:color="C45911"/>
      </w:pBdr>
      <w:spacing w:after="120"/>
      <w:jc w:val="center"/>
      <w:outlineLvl w:val="3"/>
    </w:pPr>
    <w:rPr>
      <w:color w:val="823B0B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1EFA"/>
    <w:pPr>
      <w:spacing w:before="320" w:after="120"/>
      <w:jc w:val="center"/>
      <w:outlineLvl w:val="4"/>
    </w:pPr>
    <w:rPr>
      <w:color w:val="823B0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1EFA"/>
    <w:pPr>
      <w:spacing w:after="120"/>
      <w:jc w:val="center"/>
      <w:outlineLvl w:val="5"/>
    </w:pPr>
    <w:rPr>
      <w:color w:val="C45911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D1EFA"/>
    <w:pPr>
      <w:spacing w:after="120"/>
      <w:jc w:val="center"/>
      <w:outlineLvl w:val="6"/>
    </w:pPr>
    <w:rPr>
      <w:i/>
      <w:iCs/>
      <w:caps/>
      <w:color w:val="C45911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D1EF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2D1EF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2D1EF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D1EFA"/>
  </w:style>
  <w:style w:type="paragraph" w:styleId="BalloonText">
    <w:name w:val="Balloon Text"/>
    <w:basedOn w:val="Normal"/>
    <w:link w:val="BalloonTextChar"/>
    <w:semiHidden/>
    <w:rsid w:val="00FC1EDD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SPIE Section Char"/>
    <w:link w:val="Heading1"/>
    <w:uiPriority w:val="9"/>
    <w:rsid w:val="002D1EFA"/>
    <w:rPr>
      <w:rFonts w:ascii="Times New Roman" w:eastAsia="ＭＳ 明朝" w:hAnsi="Times New Roman" w:cs="Times New Roman"/>
      <w:color w:val="833C0B"/>
      <w:spacing w:val="2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rsid w:val="00D26E91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FC1EDD"/>
    <w:pPr>
      <w:spacing w:after="200" w:line="252" w:lineRule="auto"/>
    </w:pPr>
    <w:rPr>
      <w:rFonts w:ascii="Calibri" w:eastAsia="Calibri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quation">
    <w:name w:val="Equation"/>
    <w:basedOn w:val="TableNormal"/>
    <w:uiPriority w:val="99"/>
    <w:rsid w:val="00F8312E"/>
    <w:pPr>
      <w:keepNext/>
      <w:spacing w:after="200" w:line="252" w:lineRule="auto"/>
    </w:pPr>
    <w:rPr>
      <w:rFonts w:ascii="Times New Roman" w:eastAsia="Calibri" w:hAnsi="Times New Roman" w:cs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customStyle="1" w:styleId="Heading3Char">
    <w:name w:val="Heading 3 Char"/>
    <w:link w:val="Heading3"/>
    <w:uiPriority w:val="9"/>
    <w:rsid w:val="002D1EFA"/>
    <w:rPr>
      <w:rFonts w:ascii="Times New Roman" w:eastAsia="ＭＳ 明朝" w:hAnsi="Times New Roman" w:cs="Times New Roman"/>
      <w:color w:val="823B0B"/>
      <w:sz w:val="24"/>
      <w:szCs w:val="24"/>
      <w:lang w:eastAsia="en-US"/>
    </w:rPr>
  </w:style>
  <w:style w:type="character" w:customStyle="1" w:styleId="MTEquationSection">
    <w:name w:val="MTEquationSection"/>
    <w:rsid w:val="002D1EFA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1EFA"/>
    <w:pPr>
      <w:tabs>
        <w:tab w:val="center" w:pos="5400"/>
        <w:tab w:val="right" w:pos="10800"/>
      </w:tabs>
    </w:pPr>
    <w:rPr>
      <w:sz w:val="20"/>
      <w:szCs w:val="20"/>
      <w:lang w:eastAsia="ja-JP"/>
    </w:rPr>
  </w:style>
  <w:style w:type="character" w:customStyle="1" w:styleId="MTDisplayEquationChar">
    <w:name w:val="MTDisplayEquation Char"/>
    <w:link w:val="MTDisplayEquation"/>
    <w:rsid w:val="002D1EFA"/>
    <w:rPr>
      <w:rFonts w:ascii="Times New Roman" w:eastAsia="ＭＳ 明朝" w:hAnsi="Times New Roman" w:cs="Times New Roman"/>
    </w:rPr>
  </w:style>
  <w:style w:type="character" w:customStyle="1" w:styleId="Heading2Char">
    <w:name w:val="Heading 2 Char"/>
    <w:link w:val="Heading2"/>
    <w:uiPriority w:val="9"/>
    <w:rsid w:val="002D1EFA"/>
    <w:rPr>
      <w:rFonts w:ascii="Times New Roman" w:eastAsia="ＭＳ 明朝" w:hAnsi="Times New Roman" w:cs="Times New Roman"/>
      <w:color w:val="833C0B"/>
      <w:spacing w:val="15"/>
      <w:sz w:val="24"/>
      <w:szCs w:val="24"/>
      <w:lang w:eastAsia="en-US"/>
    </w:rPr>
  </w:style>
  <w:style w:type="character" w:styleId="Hyperlink">
    <w:name w:val="Hyperlink"/>
    <w:rsid w:val="00F8312E"/>
    <w:rPr>
      <w:color w:val="0000FF"/>
      <w:u w:val="single"/>
    </w:rPr>
  </w:style>
  <w:style w:type="character" w:customStyle="1" w:styleId="code2">
    <w:name w:val="code2"/>
    <w:uiPriority w:val="1"/>
    <w:qFormat/>
    <w:rsid w:val="002D1EFA"/>
    <w:rPr>
      <w:rFonts w:ascii="PT Mono Bold" w:hAnsi="PT Mono Bold"/>
      <w:b/>
      <w:bCs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D1EFA"/>
    <w:rPr>
      <w:spacing w:val="10"/>
      <w:sz w:val="18"/>
      <w:szCs w:val="18"/>
    </w:rPr>
  </w:style>
  <w:style w:type="character" w:customStyle="1" w:styleId="Heading4Char">
    <w:name w:val="Heading 4 Char"/>
    <w:link w:val="Heading4"/>
    <w:uiPriority w:val="9"/>
    <w:rsid w:val="002D1EFA"/>
    <w:rPr>
      <w:rFonts w:ascii="Times New Roman" w:eastAsia="ＭＳ 明朝" w:hAnsi="Times New Roman" w:cs="Times New Roman"/>
      <w:color w:val="823B0B"/>
      <w:spacing w:val="10"/>
      <w:lang w:eastAsia="en-US"/>
    </w:rPr>
  </w:style>
  <w:style w:type="paragraph" w:customStyle="1" w:styleId="Code">
    <w:name w:val="Code"/>
    <w:basedOn w:val="Normal"/>
    <w:rsid w:val="00FC1EDD"/>
    <w:rPr>
      <w:rFonts w:ascii="Courier" w:eastAsia="Times New Roman" w:hAnsi="Courier"/>
      <w:sz w:val="20"/>
      <w:szCs w:val="20"/>
      <w:shd w:val="clear" w:color="auto" w:fill="E1E2E5"/>
    </w:rPr>
  </w:style>
  <w:style w:type="paragraph" w:styleId="HTMLPreformatted">
    <w:name w:val="HTML Preformatted"/>
    <w:basedOn w:val="Normal"/>
    <w:link w:val="HTMLPreformattedChar"/>
    <w:unhideWhenUsed/>
    <w:rsid w:val="00F83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F8312E"/>
    <w:rPr>
      <w:rFonts w:ascii="Courier New" w:eastAsia="Times New Roman" w:hAnsi="Courier New" w:cs="Courier New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D26E91"/>
  </w:style>
  <w:style w:type="paragraph" w:styleId="FootnoteText">
    <w:name w:val="footnote text"/>
    <w:basedOn w:val="Normal"/>
    <w:link w:val="FootnoteTextChar"/>
    <w:uiPriority w:val="99"/>
    <w:unhideWhenUsed/>
    <w:rsid w:val="002D1EFA"/>
  </w:style>
  <w:style w:type="character" w:customStyle="1" w:styleId="FootnoteTextChar">
    <w:name w:val="Footnote Text Char"/>
    <w:link w:val="FootnoteText"/>
    <w:uiPriority w:val="99"/>
    <w:rsid w:val="002D1EFA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2D1EFA"/>
    <w:rPr>
      <w:vertAlign w:val="superscript"/>
    </w:rPr>
  </w:style>
  <w:style w:type="character" w:customStyle="1" w:styleId="MTConvertedEquation">
    <w:name w:val="MTConvertedEquation"/>
    <w:basedOn w:val="DefaultParagraphFont"/>
    <w:rsid w:val="002D1EFA"/>
  </w:style>
  <w:style w:type="paragraph" w:styleId="EndnoteText">
    <w:name w:val="endnote text"/>
    <w:basedOn w:val="Normal"/>
    <w:link w:val="EndnoteTextChar"/>
    <w:uiPriority w:val="99"/>
    <w:semiHidden/>
    <w:unhideWhenUsed/>
    <w:rsid w:val="002D1EFA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2D1EFA"/>
    <w:rPr>
      <w:rFonts w:ascii="Times New Roman" w:eastAsia="ＭＳ 明朝" w:hAnsi="Times New Roman" w:cs="Times New Roman"/>
      <w:lang w:eastAsia="en-US"/>
    </w:rPr>
  </w:style>
  <w:style w:type="character" w:styleId="EndnoteReference">
    <w:name w:val="endnote reference"/>
    <w:uiPriority w:val="99"/>
    <w:semiHidden/>
    <w:unhideWhenUsed/>
    <w:rsid w:val="002D1EFA"/>
    <w:rPr>
      <w:vertAlign w:val="superscript"/>
    </w:rPr>
  </w:style>
  <w:style w:type="character" w:customStyle="1" w:styleId="gcg2ujhdabb">
    <w:name w:val="gcg2ujhdabb"/>
    <w:basedOn w:val="DefaultParagraphFont"/>
    <w:rsid w:val="00F8312E"/>
  </w:style>
  <w:style w:type="character" w:customStyle="1" w:styleId="gcg2ujhdeab">
    <w:name w:val="gcg2ujhdeab"/>
    <w:basedOn w:val="DefaultParagraphFont"/>
    <w:rsid w:val="00F8312E"/>
  </w:style>
  <w:style w:type="character" w:customStyle="1" w:styleId="InLineCode">
    <w:name w:val="InLineCode"/>
    <w:uiPriority w:val="1"/>
    <w:qFormat/>
    <w:rsid w:val="002D1EFA"/>
    <w:rPr>
      <w:rFonts w:ascii="PT Mono" w:hAnsi="PT Mo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6E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6E91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2D1EF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D1EFA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customStyle="1" w:styleId="gewyw5ybjeb">
    <w:name w:val="gewyw5ybjeb"/>
    <w:basedOn w:val="DefaultParagraphFont"/>
    <w:rsid w:val="00F8312E"/>
  </w:style>
  <w:style w:type="character" w:customStyle="1" w:styleId="gewyw5ybmdb">
    <w:name w:val="gewyw5ybmdb"/>
    <w:basedOn w:val="DefaultParagraphFont"/>
    <w:rsid w:val="00F8312E"/>
  </w:style>
  <w:style w:type="character" w:styleId="FollowedHyperlink">
    <w:name w:val="FollowedHyperlink"/>
    <w:basedOn w:val="DefaultParagraphFont"/>
    <w:uiPriority w:val="99"/>
    <w:semiHidden/>
    <w:unhideWhenUsed/>
    <w:rsid w:val="00FC1EDD"/>
    <w:rPr>
      <w:color w:val="800080" w:themeColor="followedHyperlink"/>
      <w:u w:val="single"/>
    </w:rPr>
  </w:style>
  <w:style w:type="character" w:styleId="CommentReference">
    <w:name w:val="annotation reference"/>
    <w:uiPriority w:val="99"/>
    <w:semiHidden/>
    <w:unhideWhenUsed/>
    <w:rsid w:val="00FC1E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1ED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C1EDD"/>
    <w:rPr>
      <w:rFonts w:ascii="Times New Roman" w:eastAsia="ＭＳ 明朝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ED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C1EDD"/>
    <w:rPr>
      <w:rFonts w:ascii="Times New Roman" w:eastAsia="ＭＳ 明朝" w:hAnsi="Times New Roman" w:cs="Times New Roman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F8312E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D1EFA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2D1EFA"/>
    <w:rPr>
      <w:rFonts w:ascii="Lucida Grande" w:eastAsia="ＭＳ 明朝" w:hAnsi="Lucida Grande" w:cs="Lucida Grande"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2D1EFA"/>
    <w:rPr>
      <w:rFonts w:ascii="Times New Roman" w:eastAsia="ＭＳ 明朝" w:hAnsi="Times New Roman" w:cs="Times New Roman"/>
      <w:color w:val="823B0B"/>
      <w:spacing w:val="10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2D1EFA"/>
    <w:rPr>
      <w:rFonts w:ascii="Times New Roman" w:eastAsia="ＭＳ 明朝" w:hAnsi="Times New Roman" w:cs="Times New Roman"/>
      <w:color w:val="C45911"/>
      <w:spacing w:val="10"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2D1EFA"/>
    <w:rPr>
      <w:rFonts w:ascii="Times New Roman" w:eastAsia="ＭＳ 明朝" w:hAnsi="Times New Roman" w:cs="Times New Roman"/>
      <w:i/>
      <w:iCs/>
      <w:caps/>
      <w:color w:val="C45911"/>
      <w:spacing w:val="10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2D1EFA"/>
    <w:rPr>
      <w:rFonts w:ascii="Times New Roman" w:eastAsia="ＭＳ 明朝" w:hAnsi="Times New Roman" w:cs="Times New Roman"/>
      <w:caps/>
      <w:spacing w:val="10"/>
      <w:lang w:eastAsia="en-US"/>
    </w:rPr>
  </w:style>
  <w:style w:type="character" w:customStyle="1" w:styleId="Heading9Char">
    <w:name w:val="Heading 9 Char"/>
    <w:link w:val="Heading9"/>
    <w:uiPriority w:val="9"/>
    <w:semiHidden/>
    <w:rsid w:val="002D1EFA"/>
    <w:rPr>
      <w:rFonts w:ascii="Times New Roman" w:eastAsia="ＭＳ 明朝" w:hAnsi="Times New Roman" w:cs="Times New Roman"/>
      <w:i/>
      <w:iCs/>
      <w:caps/>
      <w:spacing w:val="10"/>
      <w:lang w:eastAsia="en-US"/>
    </w:rPr>
  </w:style>
  <w:style w:type="paragraph" w:customStyle="1" w:styleId="EndNoteBibliographyTitle">
    <w:name w:val="EndNote Bibliography Title"/>
    <w:basedOn w:val="Normal"/>
    <w:rsid w:val="002D1EFA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2D1EFA"/>
    <w:rPr>
      <w:rFonts w:ascii="Calibri" w:hAnsi="Calibri"/>
    </w:rPr>
  </w:style>
  <w:style w:type="character" w:customStyle="1" w:styleId="BalloonTextChar">
    <w:name w:val="Balloon Text Char"/>
    <w:basedOn w:val="DefaultParagraphFont"/>
    <w:link w:val="BalloonText"/>
    <w:semiHidden/>
    <w:rsid w:val="00FC1EDD"/>
    <w:rPr>
      <w:rFonts w:ascii="Lucida Grande" w:eastAsia="ＭＳ 明朝" w:hAnsi="Lucida Grande" w:cs="Times New Roman"/>
      <w:sz w:val="18"/>
      <w:szCs w:val="18"/>
      <w:lang w:eastAsia="en-US"/>
    </w:rPr>
  </w:style>
  <w:style w:type="table" w:customStyle="1" w:styleId="PlainTable51">
    <w:name w:val="Plain Table 51"/>
    <w:basedOn w:val="TableNormal"/>
    <w:uiPriority w:val="45"/>
    <w:rsid w:val="00FC1EDD"/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FC1EDD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2">
    <w:name w:val="Plain Table 52"/>
    <w:basedOn w:val="TableNormal"/>
    <w:uiPriority w:val="45"/>
    <w:rsid w:val="00FC1EDD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2D1EFA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NoSpacing">
    <w:name w:val="No Spacing"/>
    <w:aliases w:val="NormalLeftJustified"/>
    <w:basedOn w:val="Normal"/>
    <w:link w:val="NoSpacingChar"/>
    <w:uiPriority w:val="1"/>
    <w:rsid w:val="00F8312E"/>
  </w:style>
  <w:style w:type="character" w:styleId="PageNumber">
    <w:name w:val="page number"/>
    <w:basedOn w:val="DefaultParagraphFont"/>
    <w:rsid w:val="002D1EFA"/>
  </w:style>
  <w:style w:type="paragraph" w:customStyle="1" w:styleId="NormalLeftJust">
    <w:name w:val="NormalLeftJust"/>
    <w:basedOn w:val="Normal"/>
    <w:rsid w:val="00F8312E"/>
  </w:style>
  <w:style w:type="paragraph" w:styleId="Title">
    <w:name w:val="Title"/>
    <w:basedOn w:val="Normal"/>
    <w:next w:val="Normal"/>
    <w:link w:val="TitleChar"/>
    <w:uiPriority w:val="10"/>
    <w:rsid w:val="00FC1ED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C1EDD"/>
    <w:rPr>
      <w:rFonts w:ascii="Times New Roman" w:eastAsia="ＭＳ 明朝" w:hAnsi="Times New Roman" w:cs="Times New Roman"/>
      <w:caps/>
      <w:color w:val="632423" w:themeColor="accent2" w:themeShade="80"/>
      <w:spacing w:val="50"/>
      <w:sz w:val="44"/>
      <w:szCs w:val="4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F8312E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F8312E"/>
    <w:rPr>
      <w:rFonts w:ascii="Times New Roman" w:eastAsia="ＭＳ 明朝" w:hAnsi="Times New Roman" w:cs="Times New Roman"/>
      <w:caps/>
      <w:spacing w:val="20"/>
      <w:sz w:val="18"/>
      <w:szCs w:val="18"/>
      <w:lang w:eastAsia="en-US"/>
    </w:rPr>
  </w:style>
  <w:style w:type="character" w:styleId="Strong">
    <w:name w:val="Strong"/>
    <w:uiPriority w:val="22"/>
    <w:rsid w:val="00F8312E"/>
    <w:rPr>
      <w:b/>
      <w:bCs/>
      <w:color w:val="943634"/>
      <w:spacing w:val="5"/>
    </w:rPr>
  </w:style>
  <w:style w:type="character" w:styleId="Emphasis">
    <w:name w:val="Emphasis"/>
    <w:uiPriority w:val="20"/>
    <w:rsid w:val="00FC1EDD"/>
    <w:rPr>
      <w:caps/>
      <w:spacing w:val="5"/>
      <w:sz w:val="20"/>
      <w:szCs w:val="20"/>
    </w:rPr>
  </w:style>
  <w:style w:type="character" w:customStyle="1" w:styleId="NoSpacingChar">
    <w:name w:val="No Spacing Char"/>
    <w:aliases w:val="NormalLeftJustified Char"/>
    <w:link w:val="NoSpacing"/>
    <w:uiPriority w:val="1"/>
    <w:rsid w:val="00F8312E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F8312E"/>
    <w:rPr>
      <w:i/>
      <w:iCs/>
    </w:rPr>
  </w:style>
  <w:style w:type="character" w:customStyle="1" w:styleId="QuoteChar">
    <w:name w:val="Quote Char"/>
    <w:link w:val="Quote"/>
    <w:uiPriority w:val="29"/>
    <w:rsid w:val="00F8312E"/>
    <w:rPr>
      <w:rFonts w:ascii="Times New Roman" w:eastAsia="ＭＳ 明朝" w:hAnsi="Times New Roman" w:cs="Times New Roman"/>
      <w:i/>
      <w:iCs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F8312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F8312E"/>
    <w:rPr>
      <w:rFonts w:ascii="Times New Roman" w:eastAsia="ＭＳ 明朝" w:hAnsi="Times New Roman" w:cs="Times New Roman"/>
      <w:caps/>
      <w:color w:val="622423"/>
      <w:spacing w:val="5"/>
      <w:lang w:eastAsia="en-US"/>
    </w:rPr>
  </w:style>
  <w:style w:type="character" w:styleId="SubtleEmphasis">
    <w:name w:val="Subtle Emphasis"/>
    <w:uiPriority w:val="19"/>
    <w:rsid w:val="00FC1EDD"/>
    <w:rPr>
      <w:i/>
      <w:iCs/>
    </w:rPr>
  </w:style>
  <w:style w:type="character" w:styleId="IntenseEmphasis">
    <w:name w:val="Intense Emphasis"/>
    <w:uiPriority w:val="21"/>
    <w:rsid w:val="00F8312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rsid w:val="00FC1ED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rsid w:val="00F8312E"/>
    <w:rPr>
      <w:rFonts w:ascii="Cambria" w:eastAsia="ＭＳ 明朝" w:hAnsi="Cambria" w:cs="Times New Roman"/>
      <w:b/>
      <w:bCs/>
      <w:i/>
      <w:iCs/>
      <w:color w:val="622423"/>
    </w:rPr>
  </w:style>
  <w:style w:type="character" w:styleId="BookTitle">
    <w:name w:val="Book Title"/>
    <w:uiPriority w:val="33"/>
    <w:rsid w:val="00FC1EDD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EDD"/>
    <w:pPr>
      <w:outlineLvl w:val="9"/>
    </w:pPr>
    <w:rPr>
      <w:lang w:bidi="en-US"/>
    </w:rPr>
  </w:style>
  <w:style w:type="paragraph" w:customStyle="1" w:styleId="Eqn">
    <w:name w:val="Eqn"/>
    <w:basedOn w:val="Normal"/>
    <w:next w:val="Normal"/>
    <w:rsid w:val="00F8312E"/>
  </w:style>
  <w:style w:type="paragraph" w:customStyle="1" w:styleId="MyEqns">
    <w:name w:val="MyEqns"/>
    <w:basedOn w:val="Normal"/>
    <w:link w:val="MyEqnsChar"/>
    <w:qFormat/>
    <w:rsid w:val="002D1EFA"/>
    <w:pPr>
      <w:tabs>
        <w:tab w:val="right" w:pos="9360"/>
        <w:tab w:val="right" w:pos="10440"/>
      </w:tabs>
    </w:pPr>
    <w:rPr>
      <w:b/>
      <w:bCs/>
    </w:rPr>
  </w:style>
  <w:style w:type="character" w:customStyle="1" w:styleId="MyEqnsChar">
    <w:name w:val="MyEqns Char"/>
    <w:link w:val="MyEqns"/>
    <w:rsid w:val="002D1EFA"/>
    <w:rPr>
      <w:rFonts w:ascii="Times New Roman" w:eastAsia="ＭＳ 明朝" w:hAnsi="Times New Roman" w:cs="Times New Roman"/>
      <w:b/>
      <w:bCs/>
      <w:sz w:val="24"/>
      <w:szCs w:val="24"/>
      <w:lang w:eastAsia="en-US"/>
    </w:rPr>
  </w:style>
  <w:style w:type="table" w:customStyle="1" w:styleId="MyTable">
    <w:name w:val="MyTable"/>
    <w:basedOn w:val="TableNormal"/>
    <w:uiPriority w:val="99"/>
    <w:rsid w:val="00FC1EDD"/>
    <w:rPr>
      <w:rFonts w:ascii="Calibri" w:eastAsia="Calibri" w:hAnsi="Calibri" w:cs="Calibri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</w:style>
  <w:style w:type="paragraph" w:customStyle="1" w:styleId="PageNumber1">
    <w:name w:val="Page Number1"/>
    <w:basedOn w:val="Normal"/>
    <w:next w:val="Normal"/>
    <w:rsid w:val="00FC1EDD"/>
    <w:pPr>
      <w:spacing w:line="480" w:lineRule="auto"/>
    </w:pPr>
    <w:rPr>
      <w:rFonts w:eastAsia="Times New Roman"/>
    </w:rPr>
  </w:style>
  <w:style w:type="paragraph" w:customStyle="1" w:styleId="Code20">
    <w:name w:val="Code2"/>
    <w:basedOn w:val="Normal"/>
    <w:link w:val="Code2Char"/>
    <w:rsid w:val="00FC1E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rFonts w:ascii="Courier" w:eastAsia="Times New Roman" w:hAnsi="Courier"/>
      <w:sz w:val="18"/>
      <w:szCs w:val="18"/>
      <w:shd w:val="clear" w:color="auto" w:fill="E1E2E5"/>
    </w:rPr>
  </w:style>
  <w:style w:type="character" w:customStyle="1" w:styleId="Code2Char">
    <w:name w:val="Code2 Char"/>
    <w:basedOn w:val="DefaultParagraphFont"/>
    <w:link w:val="Code20"/>
    <w:rsid w:val="00FC1EDD"/>
    <w:rPr>
      <w:rFonts w:ascii="Courier" w:eastAsia="Times New Roman" w:hAnsi="Courier" w:cs="Times New Roman"/>
      <w:sz w:val="18"/>
      <w:szCs w:val="18"/>
      <w:shd w:val="clear" w:color="auto" w:fill="E6E6E6"/>
      <w:lang w:eastAsia="en-US"/>
    </w:rPr>
  </w:style>
  <w:style w:type="paragraph" w:styleId="BodyText">
    <w:name w:val="Body Text"/>
    <w:basedOn w:val="Normal"/>
    <w:link w:val="BodyTextChar"/>
    <w:rsid w:val="00FC1EDD"/>
    <w:pPr>
      <w:spacing w:line="480" w:lineRule="auto"/>
    </w:pPr>
    <w:rPr>
      <w:rFonts w:eastAsia="Times New Roman"/>
      <w:color w:val="FF0000"/>
    </w:rPr>
  </w:style>
  <w:style w:type="character" w:customStyle="1" w:styleId="BodyTextChar">
    <w:name w:val="Body Text Char"/>
    <w:basedOn w:val="DefaultParagraphFont"/>
    <w:link w:val="BodyText"/>
    <w:rsid w:val="00FC1EDD"/>
    <w:rPr>
      <w:rFonts w:ascii="Times New Roman" w:eastAsia="Times New Roman" w:hAnsi="Times New Roman" w:cs="Times New Roman"/>
      <w:color w:val="FF0000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6813DF"/>
  </w:style>
  <w:style w:type="character" w:customStyle="1" w:styleId="apple-converted-space">
    <w:name w:val="apple-converted-space"/>
    <w:basedOn w:val="DefaultParagraphFont"/>
    <w:rsid w:val="006813DF"/>
  </w:style>
  <w:style w:type="paragraph" w:customStyle="1" w:styleId="footnotedescription">
    <w:name w:val="footnote description"/>
    <w:next w:val="Normal"/>
    <w:link w:val="footnotedescriptionChar"/>
    <w:hidden/>
    <w:rsid w:val="006813DF"/>
    <w:pPr>
      <w:spacing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descriptionChar">
    <w:name w:val="footnote description Char"/>
    <w:link w:val="footnotedescription"/>
    <w:rsid w:val="006813DF"/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mark">
    <w:name w:val="footnote mark"/>
    <w:hidden/>
    <w:rsid w:val="006813DF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paragraph" w:customStyle="1" w:styleId="SPIEbodytext">
    <w:name w:val="SPIE body text"/>
    <w:basedOn w:val="Normal"/>
    <w:link w:val="SPIEbodytextCharChar"/>
    <w:rsid w:val="006813DF"/>
    <w:pPr>
      <w:jc w:val="both"/>
    </w:pPr>
    <w:rPr>
      <w:sz w:val="20"/>
    </w:rPr>
  </w:style>
  <w:style w:type="character" w:customStyle="1" w:styleId="SPIEbodytextCharChar">
    <w:name w:val="SPIE body text Char Char"/>
    <w:basedOn w:val="DefaultParagraphFont"/>
    <w:link w:val="SPIEbodytext"/>
    <w:rsid w:val="006813DF"/>
    <w:rPr>
      <w:rFonts w:ascii="Times New Roman" w:eastAsia="ＭＳ 明朝" w:hAnsi="Times New Roman" w:cs="Times New Roman"/>
      <w:szCs w:val="24"/>
      <w:lang w:eastAsia="en-US"/>
    </w:rPr>
  </w:style>
  <w:style w:type="paragraph" w:customStyle="1" w:styleId="BoxEmphasis">
    <w:name w:val="BoxEmphasis"/>
    <w:basedOn w:val="Normal"/>
    <w:qFormat/>
    <w:rsid w:val="006813D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v:book2:boo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55CE-C02A-9541-91FC-42D0A585E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bookTemplate.dotx</Template>
  <TotalTime>105</TotalTime>
  <Pages>5</Pages>
  <Words>1429</Words>
  <Characters>8149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 Chakraborty</cp:lastModifiedBy>
  <cp:revision>50</cp:revision>
  <cp:lastPrinted>2016-09-05T23:20:00Z</cp:lastPrinted>
  <dcterms:created xsi:type="dcterms:W3CDTF">2017-03-29T21:17:00Z</dcterms:created>
  <dcterms:modified xsi:type="dcterms:W3CDTF">2017-11-20T11:02:00Z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(#C1.#E1)</vt:lpwstr>
  </property>
</Properties>
</file>