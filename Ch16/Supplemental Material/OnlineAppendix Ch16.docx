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BCC48" w14:textId="481B8D9A" w:rsidR="009A53B2" w:rsidRDefault="008E1FFA" w:rsidP="009A53B2">
      <w:pPr>
        <w:pStyle w:val="Heading1"/>
      </w:pPr>
      <w:r w:rsidRPr="00F3217B">
        <w:t>Online Appendix 1</w:t>
      </w:r>
      <w:r>
        <w:t>6</w:t>
      </w:r>
      <w:r w:rsidRPr="00F3217B">
        <w:t>.</w:t>
      </w:r>
      <w:r>
        <w:t>A</w:t>
      </w:r>
      <w:r w:rsidR="009A53B2">
        <w:t>: Demonstration of Poisson sampling</w:t>
      </w:r>
    </w:p>
    <w:p w14:paraId="3E68E2B0" w14:textId="1B50198A" w:rsidR="009A53B2" w:rsidRDefault="00125D62" w:rsidP="009A53B2">
      <w:r>
        <w:t>This section illustrates Poisson sampling, understanding of which is needed to appreciate the radiological search model (RSM).</w:t>
      </w:r>
      <w:r w:rsidR="00443DE2">
        <w:t xml:space="preserve"> The </w:t>
      </w:r>
      <w:r w:rsidR="00443DE2" w:rsidRPr="00125D62">
        <w:rPr>
          <w:position w:val="-6"/>
        </w:rPr>
        <w:object w:dxaOrig="280" w:dyaOrig="280" w14:anchorId="3B762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pt;height:14pt" o:ole="">
            <v:imagedata r:id="rId9" o:title=""/>
          </v:shape>
          <o:OLEObject Type="Embed" ProgID="Equation.DSMT4" ShapeID="_x0000_i1029" DrawAspect="Content" ObjectID="_1447781772" r:id="rId10"/>
        </w:object>
      </w:r>
      <w:r w:rsidR="00443DE2">
        <w:t xml:space="preserve"> parameter quantifies the distribution of the number of latent NLs per case. It is constrained to positive values.</w:t>
      </w:r>
    </w:p>
    <w:p w14:paraId="17F51278" w14:textId="77777777" w:rsidR="00125D62" w:rsidRDefault="00125D62" w:rsidP="009A53B2"/>
    <w:p w14:paraId="3168F483" w14:textId="617F1CA0" w:rsidR="009A53B2" w:rsidRDefault="008E1FFA" w:rsidP="009A53B2">
      <w:pPr>
        <w:pStyle w:val="Heading4"/>
      </w:pPr>
      <w:r w:rsidRPr="00F3217B">
        <w:t>Online Appendix 1</w:t>
      </w:r>
      <w:r>
        <w:t>6</w:t>
      </w:r>
      <w:r w:rsidRPr="00F3217B">
        <w:t>.</w:t>
      </w:r>
      <w:r>
        <w:t>A.1</w:t>
      </w:r>
      <w:r w:rsidR="009A53B2">
        <w:t>: Code listing</w:t>
      </w:r>
    </w:p>
    <w:p w14:paraId="19772344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25D62">
        <w:rPr>
          <w:rStyle w:val="code2"/>
        </w:rPr>
        <w:t>#mainPoissonExample.R</w:t>
      </w:r>
    </w:p>
    <w:p w14:paraId="0A909EA1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25D62">
        <w:rPr>
          <w:rStyle w:val="code2"/>
        </w:rPr>
        <w:t>rm(list = ls())</w:t>
      </w:r>
    </w:p>
    <w:p w14:paraId="69223F6E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25D62">
        <w:rPr>
          <w:rStyle w:val="code2"/>
        </w:rPr>
        <w:t>library(exactci)</w:t>
      </w:r>
    </w:p>
    <w:p w14:paraId="61E860F6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04DC141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K &lt;- 100</w:t>
      </w:r>
    </w:p>
    <w:p w14:paraId="01FBC2C5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lambdaP1 &lt;- 1;lambdaP2 &lt;- 2;</w:t>
      </w:r>
    </w:p>
    <w:p w14:paraId="326B9F1D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cat ("K = ", K,", </w:t>
      </w:r>
    </w:p>
    <w:p w14:paraId="65C3E112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 \nlambdaP 1st reader = ", lambdaP1,</w:t>
      </w:r>
    </w:p>
    <w:p w14:paraId="269E4F99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 "\nlambdaP 2nd reader = ", lambdaP2,"\n")</w:t>
      </w:r>
    </w:p>
    <w:p w14:paraId="2260752E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97C1BF5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seed &lt;- 1;set.seed(seed)</w:t>
      </w:r>
    </w:p>
    <w:p w14:paraId="59497353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samples1 &lt;- rpois(K,lambda = lambdaP1)</w:t>
      </w:r>
    </w:p>
    <w:p w14:paraId="71DA1183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cat("obs. mean, reader 1 = ", mean(samples1), "\n")</w:t>
      </w:r>
    </w:p>
    <w:p w14:paraId="55DED10A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0064F9D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seed &lt;- 1;set.seed(seed)</w:t>
      </w:r>
    </w:p>
    <w:p w14:paraId="6D2911D9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samples2 &lt;- rpois(K,lambda = lambdaP2)</w:t>
      </w:r>
    </w:p>
    <w:p w14:paraId="5B9EAD8A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cat("obs. mean, reader 2 = ", mean(samples2), "\n")</w:t>
      </w:r>
    </w:p>
    <w:p w14:paraId="71745CC6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8180960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ret1 &lt;- poisson.exact(sum(samples1),K)</w:t>
      </w:r>
    </w:p>
    <w:p w14:paraId="3259D172" w14:textId="6D2C5BA6" w:rsidR="00125D62" w:rsidRPr="00125D62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ret2 &lt;- poisson.exact(sum(samples2),K)</w:t>
      </w:r>
    </w:p>
    <w:p w14:paraId="3AC4D510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C2E87B4" w14:textId="77777777" w:rsidR="00125D62" w:rsidRPr="00125D6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25D62">
        <w:rPr>
          <w:rStyle w:val="code2"/>
        </w:rPr>
        <w:t>cat ("Rdr. 1: 95% CI = ", ret1$conf.int[1:2],"\n")</w:t>
      </w:r>
    </w:p>
    <w:p w14:paraId="7C630C01" w14:textId="1018C369" w:rsidR="009A53B2" w:rsidRDefault="00125D62" w:rsidP="00125D6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125D62">
        <w:rPr>
          <w:rStyle w:val="code2"/>
        </w:rPr>
        <w:t>cat ("Rdr. 2: 95% CI = ", ret2$conf.int[1:2],"\n")</w:t>
      </w:r>
      <w:r w:rsidR="009A53B2">
        <w:t xml:space="preserve"> </w:t>
      </w:r>
    </w:p>
    <w:p w14:paraId="15DF8AA6" w14:textId="77777777" w:rsidR="009A53B2" w:rsidRDefault="009A53B2" w:rsidP="006B67FF"/>
    <w:p w14:paraId="1D6AB9F6" w14:textId="16140494" w:rsidR="009A53B2" w:rsidRDefault="009A53B2" w:rsidP="006B67FF">
      <w:r w:rsidRPr="0046400F">
        <w:t>Note the</w:t>
      </w:r>
      <w:r>
        <w:t xml:space="preserve"> usage of the </w:t>
      </w:r>
      <w:r w:rsidRPr="00DB7CD8">
        <w:rPr>
          <w:rStyle w:val="InLineCode"/>
        </w:rPr>
        <w:t>R</w:t>
      </w:r>
      <w:r>
        <w:t xml:space="preserve"> package </w:t>
      </w:r>
      <w:r w:rsidRPr="0046400F">
        <w:rPr>
          <w:rStyle w:val="InLineCode"/>
        </w:rPr>
        <w:t>exactci</w:t>
      </w:r>
      <w:r>
        <w:t>, for exact confidence intervals (these will generally be asymmetric and not include illegal values, like negative values for the Poisson parameter).</w:t>
      </w:r>
      <w:r w:rsidR="00D228FB">
        <w:t xml:space="preserve"> </w:t>
      </w:r>
      <w:r>
        <w:t xml:space="preserve">If </w:t>
      </w:r>
      <w:r w:rsidR="00D228FB">
        <w:t>one</w:t>
      </w:r>
      <w:r>
        <w:t xml:space="preserve"> get</w:t>
      </w:r>
      <w:r w:rsidR="00D228FB">
        <w:t>s</w:t>
      </w:r>
      <w:r>
        <w:t xml:space="preserve"> a message like </w:t>
      </w:r>
      <w:r w:rsidRPr="00121243">
        <w:rPr>
          <w:rStyle w:val="InLineCode"/>
        </w:rPr>
        <w:t>there</w:t>
      </w:r>
      <w:r w:rsidRPr="005E3048">
        <w:t xml:space="preserve"> </w:t>
      </w:r>
      <w:r w:rsidRPr="00121243">
        <w:rPr>
          <w:rStyle w:val="InLineCode"/>
        </w:rPr>
        <w:t>is</w:t>
      </w:r>
      <w:r w:rsidRPr="005E3048">
        <w:t xml:space="preserve"> </w:t>
      </w:r>
      <w:r w:rsidRPr="00121243">
        <w:rPr>
          <w:rStyle w:val="InLineCode"/>
        </w:rPr>
        <w:t>no</w:t>
      </w:r>
      <w:r w:rsidRPr="005E3048">
        <w:t xml:space="preserve"> </w:t>
      </w:r>
      <w:r w:rsidRPr="00121243">
        <w:rPr>
          <w:rStyle w:val="InLineCode"/>
        </w:rPr>
        <w:t>package</w:t>
      </w:r>
      <w:r w:rsidRPr="005E3048">
        <w:t xml:space="preserve"> </w:t>
      </w:r>
      <w:r w:rsidRPr="00121243">
        <w:rPr>
          <w:rStyle w:val="InLineCode"/>
        </w:rPr>
        <w:t>called</w:t>
      </w:r>
      <w:r w:rsidRPr="005E3048">
        <w:t xml:space="preserve"> </w:t>
      </w:r>
      <w:r w:rsidRPr="00121243">
        <w:rPr>
          <w:rStyle w:val="InLineCode"/>
        </w:rPr>
        <w:t>‘exactci’</w:t>
      </w:r>
      <w:r>
        <w:t xml:space="preserve">, it means the relevant package has not been loaded. Use the </w:t>
      </w:r>
      <w:r w:rsidRPr="00A73E59">
        <w:rPr>
          <w:rStyle w:val="InLineCode"/>
        </w:rPr>
        <w:t>Packages</w:t>
      </w:r>
      <w:r>
        <w:t xml:space="preserve"> – </w:t>
      </w:r>
      <w:r w:rsidRPr="00A73E59">
        <w:rPr>
          <w:rStyle w:val="InLineCode"/>
        </w:rPr>
        <w:t>Install</w:t>
      </w:r>
      <w:r>
        <w:t xml:space="preserve"> tabs in the lower right window of </w:t>
      </w:r>
      <w:r w:rsidRPr="00A73E59">
        <w:rPr>
          <w:rStyle w:val="InLineCode"/>
        </w:rPr>
        <w:t>RStudio</w:t>
      </w:r>
      <w:r>
        <w:t xml:space="preserve"> window to load the missing package.</w:t>
      </w:r>
    </w:p>
    <w:p w14:paraId="210D3D68" w14:textId="77777777" w:rsidR="00125D62" w:rsidRDefault="00125D62" w:rsidP="006B67FF"/>
    <w:p w14:paraId="3EA5099B" w14:textId="39F1637C" w:rsidR="00125D62" w:rsidRDefault="00125D62" w:rsidP="006B67FF">
      <w:r>
        <w:t xml:space="preserve">Line 5 sets the number of samples </w:t>
      </w:r>
      <w:r w:rsidRPr="00125D62">
        <w:rPr>
          <w:rStyle w:val="InLineCode"/>
        </w:rPr>
        <w:t>K</w:t>
      </w:r>
      <w:r>
        <w:t xml:space="preserve"> = 100. Line 6 </w:t>
      </w:r>
      <w:r w:rsidR="00CB5296">
        <w:t>initializes</w:t>
      </w:r>
      <w:r>
        <w:t xml:space="preserve"> two values</w:t>
      </w:r>
      <w:r w:rsidR="00CB5296">
        <w:t xml:space="preserve"> </w:t>
      </w:r>
      <w:r w:rsidR="00CB5296">
        <w:t xml:space="preserve">for </w:t>
      </w:r>
      <w:r w:rsidR="00CB5296" w:rsidRPr="00125D62">
        <w:rPr>
          <w:position w:val="-6"/>
        </w:rPr>
        <w:object w:dxaOrig="280" w:dyaOrig="280" w14:anchorId="136B3485">
          <v:shape id="_x0000_i1039" type="#_x0000_t75" style="width:14pt;height:14pt" o:ole="">
            <v:imagedata r:id="rId11" o:title=""/>
          </v:shape>
          <o:OLEObject Type="Embed" ProgID="Equation.DSMT4" ShapeID="_x0000_i1039" DrawAspect="Content" ObjectID="_1447781773" r:id="rId12"/>
        </w:object>
      </w:r>
      <w:r>
        <w:t xml:space="preserve">: </w:t>
      </w:r>
      <w:r w:rsidR="00CB5296" w:rsidRPr="00125D62">
        <w:rPr>
          <w:rStyle w:val="InLineCode"/>
        </w:rPr>
        <w:t>lambdaP</w:t>
      </w:r>
      <w:r w:rsidR="00CB5296">
        <w:rPr>
          <w:rStyle w:val="InLineCode"/>
        </w:rPr>
        <w:t>1</w:t>
      </w:r>
      <w:r w:rsidR="00CB5296" w:rsidRPr="00CB5296">
        <w:t xml:space="preserve"> = 1</w:t>
      </w:r>
      <w:r>
        <w:t xml:space="preserve"> and </w:t>
      </w:r>
      <w:r w:rsidR="00CB5296" w:rsidRPr="00125D62">
        <w:rPr>
          <w:rStyle w:val="InLineCode"/>
        </w:rPr>
        <w:t>lambdaP</w:t>
      </w:r>
      <w:r w:rsidR="00CB5296">
        <w:rPr>
          <w:rStyle w:val="InLineCode"/>
        </w:rPr>
        <w:t>2</w:t>
      </w:r>
      <w:r w:rsidR="00CB5296" w:rsidRPr="00CB5296">
        <w:t xml:space="preserve"> = </w:t>
      </w:r>
      <w:r>
        <w:t xml:space="preserve">2. Line 12 obtains K samples from a Poisson distribution with (population mean) parameter </w:t>
      </w:r>
      <w:r w:rsidRPr="00125D62">
        <w:rPr>
          <w:rStyle w:val="InLineCode"/>
        </w:rPr>
        <w:t>lambdaP</w:t>
      </w:r>
      <w:r w:rsidR="00CB5296">
        <w:rPr>
          <w:rStyle w:val="InLineCode"/>
        </w:rPr>
        <w:t>1</w:t>
      </w:r>
      <w:r>
        <w:t xml:space="preserve">. The next line prints the mean of the samples. Lines 15 – 17 repeats these steps for </w:t>
      </w:r>
      <w:r w:rsidRPr="00125D62">
        <w:rPr>
          <w:rStyle w:val="InLineCode"/>
        </w:rPr>
        <w:t>lambdaP</w:t>
      </w:r>
      <w:r w:rsidR="00CB5296">
        <w:rPr>
          <w:rStyle w:val="InLineCode"/>
        </w:rPr>
        <w:t>2</w:t>
      </w:r>
      <w:r>
        <w:t xml:space="preserve">. </w:t>
      </w:r>
    </w:p>
    <w:p w14:paraId="0E9B8CC9" w14:textId="77777777" w:rsidR="00125D62" w:rsidRDefault="00125D62" w:rsidP="006B67FF"/>
    <w:p w14:paraId="3D1E8DBD" w14:textId="5C6E4D62" w:rsidR="00125D62" w:rsidRDefault="00125D62" w:rsidP="006B67FF">
      <w:r>
        <w:t xml:space="preserve">Line 19 – 20 computes exact 95% confidence intervals for the observed means. The returned object is a </w:t>
      </w:r>
      <w:r w:rsidRPr="00125D62">
        <w:rPr>
          <w:rStyle w:val="InLineCode"/>
        </w:rPr>
        <w:t>list</w:t>
      </w:r>
      <w:r>
        <w:t xml:space="preserve"> variable containing the confidence interval, as shown.  </w:t>
      </w:r>
      <w:r w:rsidRPr="00125D62">
        <w:rPr>
          <w:rStyle w:val="InLineCode"/>
        </w:rPr>
        <w:t>Source</w:t>
      </w:r>
      <w:r>
        <w:t xml:space="preserve"> the code to obtain book section 16.3.2.2. </w:t>
      </w:r>
    </w:p>
    <w:p w14:paraId="24122382" w14:textId="77777777" w:rsidR="00125D62" w:rsidRDefault="00125D62" w:rsidP="006B67FF"/>
    <w:p w14:paraId="103F7660" w14:textId="334ED2D5" w:rsidR="00125D62" w:rsidRDefault="00125D62" w:rsidP="006B67FF">
      <w:r>
        <w:t xml:space="preserve">As an exercise, the user should increase the number of samples by a factor of 100 and </w:t>
      </w:r>
      <w:r w:rsidR="00CB5296">
        <w:t>confirm</w:t>
      </w:r>
      <w:r>
        <w:t xml:space="preserve"> that the width of each confidence interval decreases by a factor of 10.</w:t>
      </w:r>
      <w:r w:rsidR="00443DE2">
        <w:t xml:space="preserve"> See book sections 16.3.2.3 and </w:t>
      </w:r>
      <w:r w:rsidR="00443DE2">
        <w:t>16.3.2.</w:t>
      </w:r>
      <w:r w:rsidR="00443DE2">
        <w:t>4.</w:t>
      </w:r>
    </w:p>
    <w:p w14:paraId="49F00A9C" w14:textId="40A86417" w:rsidR="009A53B2" w:rsidRDefault="008E1FFA" w:rsidP="009A53B2">
      <w:pPr>
        <w:pStyle w:val="Heading1"/>
      </w:pPr>
      <w:r w:rsidRPr="00F3217B">
        <w:t>Online Appendix 1</w:t>
      </w:r>
      <w:r>
        <w:t>6</w:t>
      </w:r>
      <w:r w:rsidRPr="00F3217B">
        <w:t>.</w:t>
      </w:r>
      <w:r>
        <w:t>B</w:t>
      </w:r>
      <w:r w:rsidR="009A53B2">
        <w:t>: Demonstration of binomial sampling #1</w:t>
      </w:r>
    </w:p>
    <w:p w14:paraId="18D3D326" w14:textId="262E2E68" w:rsidR="009A53B2" w:rsidRDefault="00443DE2" w:rsidP="009A53B2">
      <w:r>
        <w:t xml:space="preserve">This section illustrates </w:t>
      </w:r>
      <w:r>
        <w:t>Binomial</w:t>
      </w:r>
      <w:r>
        <w:t xml:space="preserve"> sampling, understanding of which is needed to appreciate the radiological search model (RSM). The </w:t>
      </w:r>
      <w:r w:rsidRPr="00125D62">
        <w:rPr>
          <w:position w:val="-6"/>
        </w:rPr>
        <w:object w:dxaOrig="260" w:dyaOrig="280" w14:anchorId="12DEDD74">
          <v:shape id="_x0000_i1033" type="#_x0000_t75" style="width:13.35pt;height:14pt" o:ole="">
            <v:imagedata r:id="rId13" o:title=""/>
          </v:shape>
          <o:OLEObject Type="Embed" ProgID="Equation.DSMT4" ShapeID="_x0000_i1033" DrawAspect="Content" ObjectID="_1447781774" r:id="rId14"/>
        </w:object>
      </w:r>
      <w:r>
        <w:t xml:space="preserve"> parameter quantifies the distribution of the number of latent </w:t>
      </w:r>
      <w:r>
        <w:t>L</w:t>
      </w:r>
      <w:r>
        <w:t>Ls per case.</w:t>
      </w:r>
      <w:r>
        <w:t xml:space="preserve"> It is the probability that a lesion is actually found by the search mechanism. </w:t>
      </w:r>
    </w:p>
    <w:p w14:paraId="6AF077BB" w14:textId="77777777" w:rsidR="00443DE2" w:rsidRDefault="00443DE2" w:rsidP="009A53B2"/>
    <w:p w14:paraId="6CCC4984" w14:textId="77777777" w:rsidR="00443DE2" w:rsidRDefault="00443DE2" w:rsidP="009A53B2"/>
    <w:p w14:paraId="09C56F9A" w14:textId="4BB3963E" w:rsidR="009A53B2" w:rsidRDefault="008E1FFA" w:rsidP="009A53B2">
      <w:pPr>
        <w:pStyle w:val="Heading4"/>
      </w:pPr>
      <w:r w:rsidRPr="00F3217B">
        <w:t>Online Appendix 1</w:t>
      </w:r>
      <w:r>
        <w:t>6</w:t>
      </w:r>
      <w:r w:rsidRPr="00F3217B">
        <w:t>.</w:t>
      </w:r>
      <w:r>
        <w:t>B.1</w:t>
      </w:r>
      <w:r w:rsidR="009A53B2">
        <w:t>: Code listing</w:t>
      </w:r>
    </w:p>
    <w:p w14:paraId="39F2F730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#mainBinomialExample1.R</w:t>
      </w:r>
    </w:p>
    <w:p w14:paraId="3901C215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rm(list = ls())</w:t>
      </w:r>
    </w:p>
    <w:p w14:paraId="137F6AB6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library(exactci)</w:t>
      </w:r>
    </w:p>
    <w:p w14:paraId="1A2D7BBF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DF107A1" w14:textId="3E7D9E1E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>
        <w:rPr>
          <w:rStyle w:val="code2"/>
        </w:rPr>
        <w:t>K2 &lt;- 100</w:t>
      </w:r>
      <w:r w:rsidRPr="00443DE2">
        <w:rPr>
          <w:rStyle w:val="code2"/>
        </w:rPr>
        <w:t>;L &lt;- 1;nuP1 &lt;- 0.5;nuP2 &lt;- 0.9;</w:t>
      </w:r>
    </w:p>
    <w:p w14:paraId="02BEA301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cat ("K2 = ", K2,</w:t>
      </w:r>
    </w:p>
    <w:p w14:paraId="668005F9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 xml:space="preserve">     "\nnuP 1st reader = ", 0.5,</w:t>
      </w:r>
    </w:p>
    <w:p w14:paraId="58720C88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lastRenderedPageBreak/>
        <w:t xml:space="preserve">     "\nnuP 2nd reader = ", 0.9,"\n")</w:t>
      </w:r>
    </w:p>
    <w:p w14:paraId="2A579D8A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E4392B1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seed &lt;- 1;set.seed(seed)</w:t>
      </w:r>
    </w:p>
    <w:p w14:paraId="015F8F29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samples1 &lt;- rbinom(K2,L,nuP1)</w:t>
      </w:r>
    </w:p>
    <w:p w14:paraId="4A03B8F0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cat("mean, reader 1 = ", mean(samples1)/L, "\n")</w:t>
      </w:r>
    </w:p>
    <w:p w14:paraId="0BDAAD01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F2BA7D3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seed &lt;- 1;set.seed(seed)</w:t>
      </w:r>
    </w:p>
    <w:p w14:paraId="28D226CA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samples2 &lt;- rbinom(K2,L,nuP2)</w:t>
      </w:r>
    </w:p>
    <w:p w14:paraId="2126E4C2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cat("mean, reader 2 = ", mean(samples2)/L, "\n")</w:t>
      </w:r>
    </w:p>
    <w:p w14:paraId="6C22A3FE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7FA25FD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ret1 &lt;- binom.exact(sum(samples1),K2*L)</w:t>
      </w:r>
    </w:p>
    <w:p w14:paraId="228FFECE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ret2 &lt;- binom.exact(sum(samples2),K2*L)</w:t>
      </w:r>
    </w:p>
    <w:p w14:paraId="092ED88A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535E658" w14:textId="77777777" w:rsidR="00443DE2" w:rsidRPr="00443DE2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443DE2">
        <w:rPr>
          <w:rStyle w:val="code2"/>
        </w:rPr>
        <w:t>cat ("Rdr. 1: 95% CI = ", ret1$conf.int[1:2],"\n")</w:t>
      </w:r>
    </w:p>
    <w:p w14:paraId="717AB1C1" w14:textId="5FD2B15B" w:rsidR="009A53B2" w:rsidRPr="00327875" w:rsidRDefault="00443DE2" w:rsidP="00443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443DE2">
        <w:rPr>
          <w:rStyle w:val="code2"/>
        </w:rPr>
        <w:t>cat ("Rdr. 2: 95% CI = ", ret2$conf.int[1:2],"\n")</w:t>
      </w:r>
      <w:r w:rsidR="009A53B2">
        <w:t xml:space="preserve"> </w:t>
      </w:r>
    </w:p>
    <w:p w14:paraId="0B022B15" w14:textId="77777777" w:rsidR="009A53B2" w:rsidRDefault="009A53B2" w:rsidP="009A53B2"/>
    <w:p w14:paraId="2991772B" w14:textId="323A146A" w:rsidR="00907065" w:rsidRDefault="00907065" w:rsidP="009A53B2">
      <w:r>
        <w:t xml:space="preserve">The number of samples, the number of lesions per case </w:t>
      </w:r>
      <w:r w:rsidRPr="00907065">
        <w:rPr>
          <w:rStyle w:val="InLineCode"/>
        </w:rPr>
        <w:t>L</w:t>
      </w:r>
      <w:r>
        <w:t xml:space="preserve">, and the two values of </w:t>
      </w:r>
      <w:r w:rsidRPr="00125D62">
        <w:rPr>
          <w:position w:val="-6"/>
        </w:rPr>
        <w:object w:dxaOrig="260" w:dyaOrig="280" w14:anchorId="05CC5D99">
          <v:shape id="_x0000_i1036" type="#_x0000_t75" style="width:13.35pt;height:14pt" o:ole="">
            <v:imagedata r:id="rId15" o:title=""/>
          </v:shape>
          <o:OLEObject Type="Embed" ProgID="Equation.DSMT4" ShapeID="_x0000_i1036" DrawAspect="Content" ObjectID="_1447781775" r:id="rId16"/>
        </w:object>
      </w:r>
      <w:r>
        <w:t>(</w:t>
      </w:r>
      <w:r w:rsidRPr="00907065">
        <w:rPr>
          <w:rStyle w:val="InLineCode"/>
        </w:rPr>
        <w:t>nuP1</w:t>
      </w:r>
      <w:r>
        <w:t xml:space="preserve"> and </w:t>
      </w:r>
      <w:r w:rsidRPr="00907065">
        <w:rPr>
          <w:rStyle w:val="InLineCode"/>
        </w:rPr>
        <w:t>nuP2</w:t>
      </w:r>
      <w:r>
        <w:t xml:space="preserve">) are defined at line 5. Line 10 – 12 generates </w:t>
      </w:r>
      <w:r w:rsidRPr="00907065">
        <w:rPr>
          <w:rStyle w:val="InLineCode"/>
        </w:rPr>
        <w:t>K</w:t>
      </w:r>
      <w:r w:rsidR="00CB5296">
        <w:rPr>
          <w:rStyle w:val="InLineCode"/>
        </w:rPr>
        <w:t>2</w:t>
      </w:r>
      <w:r>
        <w:t xml:space="preserve"> binomial samples corresponding to trial size </w:t>
      </w:r>
      <w:r w:rsidRPr="00907065">
        <w:rPr>
          <w:rStyle w:val="InLineCode"/>
        </w:rPr>
        <w:t>L</w:t>
      </w:r>
      <w:r>
        <w:t xml:space="preserve"> = 1 </w:t>
      </w:r>
      <w:r w:rsidR="00CB5296">
        <w:t xml:space="preserve">(i.e., one lesion per diseased case) </w:t>
      </w:r>
      <w:r>
        <w:t xml:space="preserve">and success probability </w:t>
      </w:r>
      <w:r w:rsidRPr="00907065">
        <w:rPr>
          <w:rStyle w:val="InLineCode"/>
        </w:rPr>
        <w:t>nuP1</w:t>
      </w:r>
      <w:r>
        <w:t xml:space="preserve"> and prints out the fraction of lesions found by the search mechanism. </w:t>
      </w:r>
      <w:r w:rsidR="00CB5296">
        <w:t xml:space="preserve">Line 14 – 16 </w:t>
      </w:r>
      <w:r w:rsidR="00CB5296">
        <w:t xml:space="preserve">repeats these steps for </w:t>
      </w:r>
      <w:r w:rsidR="00CB5296" w:rsidRPr="00907065">
        <w:rPr>
          <w:rStyle w:val="InLineCode"/>
        </w:rPr>
        <w:t>nuP</w:t>
      </w:r>
      <w:r w:rsidR="00CB5296">
        <w:rPr>
          <w:rStyle w:val="InLineCode"/>
        </w:rPr>
        <w:t>2</w:t>
      </w:r>
      <w:r w:rsidR="00CB5296">
        <w:t>.</w:t>
      </w:r>
      <w:r w:rsidR="00CB5296">
        <w:t xml:space="preserve"> The remaining lines calculate and print the 95% confidence intervals.</w:t>
      </w:r>
    </w:p>
    <w:p w14:paraId="792DEECF" w14:textId="77777777" w:rsidR="00CB5296" w:rsidRDefault="00CB5296" w:rsidP="009A53B2"/>
    <w:p w14:paraId="722F8643" w14:textId="6B7EE52E" w:rsidR="00CB5296" w:rsidRDefault="00CB5296" w:rsidP="009A53B2">
      <w:r>
        <w:t xml:space="preserve">Question for reader: why is the number of samples denoted </w:t>
      </w:r>
      <w:r w:rsidRPr="00CB5296">
        <w:rPr>
          <w:rStyle w:val="InLineCode"/>
        </w:rPr>
        <w:t>K</w:t>
      </w:r>
      <w:r>
        <w:t xml:space="preserve"> in the Poisson case and </w:t>
      </w:r>
      <w:r w:rsidRPr="00CB5296">
        <w:rPr>
          <w:rStyle w:val="InLineCode"/>
        </w:rPr>
        <w:t>K2</w:t>
      </w:r>
      <w:r>
        <w:t xml:space="preserve"> in the binomial case? Also, experiment with </w:t>
      </w:r>
      <w:r w:rsidRPr="00CB5296">
        <w:rPr>
          <w:rStyle w:val="InLineCode"/>
        </w:rPr>
        <w:t>L</w:t>
      </w:r>
      <w:r>
        <w:t xml:space="preserve"> = 2, 3, etc., and larger values of </w:t>
      </w:r>
      <w:r w:rsidRPr="00CB5296">
        <w:rPr>
          <w:rStyle w:val="InLineCode"/>
        </w:rPr>
        <w:t>K2</w:t>
      </w:r>
      <w:r>
        <w:t>. The estimates approach the population values and the width of the confidence intervals shrink.</w:t>
      </w:r>
    </w:p>
    <w:p w14:paraId="0E49F265" w14:textId="2E88951D" w:rsidR="009A53B2" w:rsidRDefault="008E1FFA" w:rsidP="009A53B2">
      <w:pPr>
        <w:pStyle w:val="Heading1"/>
      </w:pPr>
      <w:r w:rsidRPr="00F3217B">
        <w:t>Online Appendix 1</w:t>
      </w:r>
      <w:r>
        <w:t>6</w:t>
      </w:r>
      <w:r w:rsidRPr="00F3217B">
        <w:t>.</w:t>
      </w:r>
      <w:r>
        <w:t>C</w:t>
      </w:r>
      <w:r w:rsidR="009A53B2">
        <w:t>: Demonstration of binomial sampling #2</w:t>
      </w:r>
    </w:p>
    <w:p w14:paraId="45E4B5AD" w14:textId="2BE7218D" w:rsidR="009A53B2" w:rsidRDefault="00CB5296" w:rsidP="00CB5296">
      <w:r>
        <w:t xml:space="preserve">The following is </w:t>
      </w:r>
      <w:r>
        <w:t xml:space="preserve">a more complicated but clinically </w:t>
      </w:r>
      <w:r>
        <w:t xml:space="preserve">more </w:t>
      </w:r>
      <w:r>
        <w:t xml:space="preserve">realistic example, </w:t>
      </w:r>
      <w:r>
        <w:t>where a</w:t>
      </w:r>
      <w:r>
        <w:t xml:space="preserve"> dataset with 100 cases where 97 have one lesion per case, two have two lesions per case and one has three lesions per case</w:t>
      </w:r>
      <w:r>
        <w:t>, see line 5 in following code</w:t>
      </w:r>
      <w:bookmarkStart w:id="0" w:name="_GoBack"/>
      <w:bookmarkEnd w:id="0"/>
      <w:r>
        <w:t>.</w:t>
      </w:r>
    </w:p>
    <w:p w14:paraId="125A21C1" w14:textId="77777777" w:rsidR="00CB5296" w:rsidRDefault="00CB5296" w:rsidP="00CB5296"/>
    <w:p w14:paraId="5D6DD825" w14:textId="458F6548" w:rsidR="009A53B2" w:rsidRDefault="008E1FFA" w:rsidP="009A53B2">
      <w:pPr>
        <w:pStyle w:val="Heading4"/>
      </w:pPr>
      <w:r w:rsidRPr="00F3217B">
        <w:t>Online Appendix 1</w:t>
      </w:r>
      <w:r>
        <w:t>6</w:t>
      </w:r>
      <w:r w:rsidRPr="00F3217B">
        <w:t>.</w:t>
      </w:r>
      <w:r>
        <w:t>C.1</w:t>
      </w:r>
      <w:r w:rsidR="009A53B2">
        <w:t>: Code l</w:t>
      </w:r>
      <w:r w:rsidR="009A53B2" w:rsidRPr="003C26A1">
        <w:t>isting</w:t>
      </w:r>
    </w:p>
    <w:p w14:paraId="76AEE281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#mainBinomialExample2.R</w:t>
      </w:r>
    </w:p>
    <w:p w14:paraId="2E347104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rm(list = ls())</w:t>
      </w:r>
    </w:p>
    <w:p w14:paraId="2CE06D90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library(exactci)</w:t>
      </w:r>
    </w:p>
    <w:p w14:paraId="38D7EF40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F023E18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K2 &lt;- c(97,2,1);Lk &lt;- c(1,2,3);nuP1 &lt;- 0.5;nuP2 &lt;- 0.9;</w:t>
      </w:r>
    </w:p>
    <w:p w14:paraId="24150260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samples1 &lt;- array(dim = c(sum(K2),length(K2)))</w:t>
      </w:r>
    </w:p>
    <w:p w14:paraId="5508E6AE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cat("K2[1] =", K2[1],</w:t>
      </w:r>
    </w:p>
    <w:p w14:paraId="518677D4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"\nK2[2] =", K2[2],</w:t>
      </w:r>
    </w:p>
    <w:p w14:paraId="2EAFD8F5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"\nK2[3] =", K2[3], </w:t>
      </w:r>
    </w:p>
    <w:p w14:paraId="2B22F9C9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"\nnuP1 =", nuP1, "\nnuP2 =", nuP2, "\n")</w:t>
      </w:r>
    </w:p>
    <w:p w14:paraId="77D55222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DBCD272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seed &lt;- 1;set.seed(seed)</w:t>
      </w:r>
    </w:p>
    <w:p w14:paraId="5FE22F10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for (l in 1:length(K2)) {</w:t>
      </w:r>
    </w:p>
    <w:p w14:paraId="033455E1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samples1[1:K2[l],l] &lt;- rbinom(K2[l],Lk[l],nuP1)</w:t>
      </w:r>
    </w:p>
    <w:p w14:paraId="09CF3CC8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}</w:t>
      </w:r>
    </w:p>
    <w:p w14:paraId="6E5B864B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cat("obsvd. mean, reader 1 = ", </w:t>
      </w:r>
    </w:p>
    <w:p w14:paraId="483BE093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sum(samples1[!is.na(samples1)])/sum(K2*Lk), "\n")</w:t>
      </w:r>
    </w:p>
    <w:p w14:paraId="3C234357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FDB3593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samples2 &lt;- array(dim = c(sum(K2),length(K2)))</w:t>
      </w:r>
    </w:p>
    <w:p w14:paraId="07A3217F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seed &lt;- 1;set.seed(seed)</w:t>
      </w:r>
    </w:p>
    <w:p w14:paraId="1848B77E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for (l in 1:length(K2)) {</w:t>
      </w:r>
    </w:p>
    <w:p w14:paraId="38B412A6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samples2[1:K2[l],l] &lt;- rbinom(K2[l],Lk[l],nuP2)</w:t>
      </w:r>
    </w:p>
    <w:p w14:paraId="6F3C34C8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}</w:t>
      </w:r>
    </w:p>
    <w:p w14:paraId="73C1CB9F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cat("obsvd. mean, reader 2 = ", </w:t>
      </w:r>
    </w:p>
    <w:p w14:paraId="6CAD9369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 xml:space="preserve">    sum(samples2[!is.na(samples2)])/sum(K2*Lk), "\n")</w:t>
      </w:r>
    </w:p>
    <w:p w14:paraId="59FD1EB3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E8FA718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ret1 &lt;- binom.exact(sum(samples1[!is.na(samples1)]),sum(K2*Lk))</w:t>
      </w:r>
    </w:p>
    <w:p w14:paraId="480A3D67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ret2 &lt;- binom.exact(sum(samples2[!is.na(samples2)]),sum(K2*Lk))</w:t>
      </w:r>
    </w:p>
    <w:p w14:paraId="4BE271A8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92F20AF" w14:textId="77777777" w:rsidR="00CB5296" w:rsidRPr="00CB5296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B5296">
        <w:rPr>
          <w:rStyle w:val="code2"/>
        </w:rPr>
        <w:t>cat ("Rdr. 1: 95% CI = ", ret1$conf.int[1:2],"\n")</w:t>
      </w:r>
    </w:p>
    <w:p w14:paraId="317DEB68" w14:textId="3005AD92" w:rsidR="008F00BB" w:rsidRPr="006D0264" w:rsidRDefault="00CB5296" w:rsidP="00CB529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 Bold" w:hAnsi="PT Mono Bold"/>
          <w:b/>
          <w:bCs/>
          <w:sz w:val="16"/>
          <w:szCs w:val="16"/>
        </w:rPr>
      </w:pPr>
      <w:r w:rsidRPr="00CB5296">
        <w:rPr>
          <w:rStyle w:val="code2"/>
        </w:rPr>
        <w:t>cat ("Rdr. 2: 95% CI = ", ret2$conf.int[1:2],"\n")</w:t>
      </w:r>
    </w:p>
    <w:p w14:paraId="55B6E63E" w14:textId="77777777" w:rsidR="00563253" w:rsidRDefault="00563253" w:rsidP="00563253"/>
    <w:p w14:paraId="64E08544" w14:textId="11921CDC" w:rsidR="00CB5296" w:rsidRDefault="00CB5296" w:rsidP="00563253">
      <w:r>
        <w:t xml:space="preserve">Sourcing it yields book section 16.3.3.2. </w:t>
      </w:r>
    </w:p>
    <w:sectPr w:rsidR="00CB5296" w:rsidSect="00DF38A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EE13" w14:textId="77777777" w:rsidR="00B716BB" w:rsidRDefault="00B716BB" w:rsidP="00C30F5E">
      <w:r>
        <w:separator/>
      </w:r>
    </w:p>
  </w:endnote>
  <w:endnote w:type="continuationSeparator" w:id="0">
    <w:p w14:paraId="645D394A" w14:textId="77777777" w:rsidR="00B716BB" w:rsidRDefault="00B716BB" w:rsidP="00C3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17ECC" w14:textId="77777777" w:rsidR="00B716BB" w:rsidRDefault="00B716BB" w:rsidP="00C30F5E">
      <w:r>
        <w:separator/>
      </w:r>
    </w:p>
  </w:footnote>
  <w:footnote w:type="continuationSeparator" w:id="0">
    <w:p w14:paraId="1758A669" w14:textId="77777777" w:rsidR="00B716BB" w:rsidRDefault="00B716BB" w:rsidP="00C30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5B1"/>
    <w:multiLevelType w:val="hybridMultilevel"/>
    <w:tmpl w:val="E220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D3ACE"/>
    <w:multiLevelType w:val="hybridMultilevel"/>
    <w:tmpl w:val="86D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AB33C4"/>
    <w:multiLevelType w:val="hybridMultilevel"/>
    <w:tmpl w:val="3550B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6A024B"/>
    <w:multiLevelType w:val="hybridMultilevel"/>
    <w:tmpl w:val="67DCC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AA6F50"/>
    <w:multiLevelType w:val="hybridMultilevel"/>
    <w:tmpl w:val="63A8A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45388"/>
    <w:multiLevelType w:val="hybridMultilevel"/>
    <w:tmpl w:val="97F888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186D56"/>
    <w:multiLevelType w:val="hybridMultilevel"/>
    <w:tmpl w:val="B0B6C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B23834"/>
    <w:multiLevelType w:val="hybridMultilevel"/>
    <w:tmpl w:val="A872C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9C521E"/>
    <w:multiLevelType w:val="hybridMultilevel"/>
    <w:tmpl w:val="A1085120"/>
    <w:lvl w:ilvl="0" w:tplc="0EE2757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CF75B2C"/>
    <w:multiLevelType w:val="hybridMultilevel"/>
    <w:tmpl w:val="2ECA6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902B43"/>
    <w:multiLevelType w:val="hybridMultilevel"/>
    <w:tmpl w:val="87FE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D1E58"/>
    <w:multiLevelType w:val="hybridMultilevel"/>
    <w:tmpl w:val="7F5C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A2414E"/>
    <w:multiLevelType w:val="hybridMultilevel"/>
    <w:tmpl w:val="EDE6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515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6F815B2"/>
    <w:multiLevelType w:val="hybridMultilevel"/>
    <w:tmpl w:val="E59A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1E4AB6"/>
    <w:multiLevelType w:val="hybridMultilevel"/>
    <w:tmpl w:val="CD8AB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3A44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8D75B79"/>
    <w:multiLevelType w:val="hybridMultilevel"/>
    <w:tmpl w:val="E9D08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94E32DE"/>
    <w:multiLevelType w:val="hybridMultilevel"/>
    <w:tmpl w:val="38D6E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B654C1E"/>
    <w:multiLevelType w:val="hybridMultilevel"/>
    <w:tmpl w:val="ADAE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F4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F433478"/>
    <w:multiLevelType w:val="hybridMultilevel"/>
    <w:tmpl w:val="40C0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4442D3C"/>
    <w:multiLevelType w:val="hybridMultilevel"/>
    <w:tmpl w:val="EE6E9584"/>
    <w:lvl w:ilvl="0" w:tplc="F252EA4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02550E"/>
    <w:multiLevelType w:val="hybridMultilevel"/>
    <w:tmpl w:val="81C2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26947"/>
    <w:multiLevelType w:val="multilevel"/>
    <w:tmpl w:val="90268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9804E20"/>
    <w:multiLevelType w:val="hybridMultilevel"/>
    <w:tmpl w:val="11125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A00DA6"/>
    <w:multiLevelType w:val="hybridMultilevel"/>
    <w:tmpl w:val="87869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446AD4"/>
    <w:multiLevelType w:val="hybridMultilevel"/>
    <w:tmpl w:val="1A50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041839"/>
    <w:multiLevelType w:val="hybridMultilevel"/>
    <w:tmpl w:val="CC1C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845A37"/>
    <w:multiLevelType w:val="hybridMultilevel"/>
    <w:tmpl w:val="74DC9C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3B2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262606B"/>
    <w:multiLevelType w:val="hybridMultilevel"/>
    <w:tmpl w:val="73700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7C54CB"/>
    <w:multiLevelType w:val="hybridMultilevel"/>
    <w:tmpl w:val="871A7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9952A9"/>
    <w:multiLevelType w:val="multilevel"/>
    <w:tmpl w:val="7D2C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2916C0"/>
    <w:multiLevelType w:val="hybridMultilevel"/>
    <w:tmpl w:val="DB7C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9E5EB9"/>
    <w:multiLevelType w:val="hybridMultilevel"/>
    <w:tmpl w:val="6C4AA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031895"/>
    <w:multiLevelType w:val="hybridMultilevel"/>
    <w:tmpl w:val="99A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C047D0"/>
    <w:multiLevelType w:val="hybridMultilevel"/>
    <w:tmpl w:val="95FA0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8"/>
  </w:num>
  <w:num w:numId="3">
    <w:abstractNumId w:val="13"/>
  </w:num>
  <w:num w:numId="4">
    <w:abstractNumId w:val="2"/>
  </w:num>
  <w:num w:numId="5">
    <w:abstractNumId w:val="42"/>
  </w:num>
  <w:num w:numId="6">
    <w:abstractNumId w:val="7"/>
  </w:num>
  <w:num w:numId="7">
    <w:abstractNumId w:val="15"/>
  </w:num>
  <w:num w:numId="8">
    <w:abstractNumId w:val="5"/>
  </w:num>
  <w:num w:numId="9">
    <w:abstractNumId w:val="21"/>
  </w:num>
  <w:num w:numId="10">
    <w:abstractNumId w:val="36"/>
  </w:num>
  <w:num w:numId="11">
    <w:abstractNumId w:val="24"/>
  </w:num>
  <w:num w:numId="12">
    <w:abstractNumId w:val="6"/>
  </w:num>
  <w:num w:numId="13">
    <w:abstractNumId w:val="38"/>
  </w:num>
  <w:num w:numId="14">
    <w:abstractNumId w:val="23"/>
  </w:num>
  <w:num w:numId="15">
    <w:abstractNumId w:val="1"/>
  </w:num>
  <w:num w:numId="16">
    <w:abstractNumId w:val="9"/>
  </w:num>
  <w:num w:numId="17">
    <w:abstractNumId w:val="33"/>
  </w:num>
  <w:num w:numId="18">
    <w:abstractNumId w:val="46"/>
  </w:num>
  <w:num w:numId="19">
    <w:abstractNumId w:val="11"/>
  </w:num>
  <w:num w:numId="20">
    <w:abstractNumId w:val="20"/>
  </w:num>
  <w:num w:numId="21">
    <w:abstractNumId w:val="25"/>
  </w:num>
  <w:num w:numId="22">
    <w:abstractNumId w:val="44"/>
  </w:num>
  <w:num w:numId="23">
    <w:abstractNumId w:val="31"/>
  </w:num>
  <w:num w:numId="24">
    <w:abstractNumId w:val="16"/>
  </w:num>
  <w:num w:numId="25">
    <w:abstractNumId w:val="8"/>
  </w:num>
  <w:num w:numId="26">
    <w:abstractNumId w:val="4"/>
  </w:num>
  <w:num w:numId="27">
    <w:abstractNumId w:val="40"/>
  </w:num>
  <w:num w:numId="28">
    <w:abstractNumId w:val="39"/>
  </w:num>
  <w:num w:numId="29">
    <w:abstractNumId w:val="35"/>
  </w:num>
  <w:num w:numId="30">
    <w:abstractNumId w:val="0"/>
  </w:num>
  <w:num w:numId="31">
    <w:abstractNumId w:val="27"/>
  </w:num>
  <w:num w:numId="32">
    <w:abstractNumId w:val="37"/>
  </w:num>
  <w:num w:numId="33">
    <w:abstractNumId w:val="41"/>
  </w:num>
  <w:num w:numId="34">
    <w:abstractNumId w:val="26"/>
  </w:num>
  <w:num w:numId="35">
    <w:abstractNumId w:val="10"/>
  </w:num>
  <w:num w:numId="36">
    <w:abstractNumId w:val="3"/>
  </w:num>
  <w:num w:numId="37">
    <w:abstractNumId w:val="17"/>
  </w:num>
  <w:num w:numId="38">
    <w:abstractNumId w:val="29"/>
  </w:num>
  <w:num w:numId="39">
    <w:abstractNumId w:val="12"/>
  </w:num>
  <w:num w:numId="40">
    <w:abstractNumId w:val="30"/>
  </w:num>
  <w:num w:numId="41">
    <w:abstractNumId w:val="18"/>
  </w:num>
  <w:num w:numId="42">
    <w:abstractNumId w:val="22"/>
  </w:num>
  <w:num w:numId="43">
    <w:abstractNumId w:val="19"/>
  </w:num>
  <w:num w:numId="44">
    <w:abstractNumId w:val="45"/>
  </w:num>
  <w:num w:numId="45">
    <w:abstractNumId w:val="32"/>
  </w:num>
  <w:num w:numId="46">
    <w:abstractNumId w:val="34"/>
  </w:num>
  <w:num w:numId="47">
    <w:abstractNumId w:val="4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336&lt;/item&gt;&lt;item&gt;337&lt;/item&gt;&lt;item&gt;1564&lt;/item&gt;&lt;item&gt;1566&lt;/item&gt;&lt;/record-ids&gt;&lt;/item&gt;&lt;/Libraries&gt;"/>
  </w:docVars>
  <w:rsids>
    <w:rsidRoot w:val="0033312E"/>
    <w:rsid w:val="0000051F"/>
    <w:rsid w:val="000005A9"/>
    <w:rsid w:val="00000E88"/>
    <w:rsid w:val="00001DE9"/>
    <w:rsid w:val="00004478"/>
    <w:rsid w:val="000044ED"/>
    <w:rsid w:val="0000543F"/>
    <w:rsid w:val="000058D0"/>
    <w:rsid w:val="000062B3"/>
    <w:rsid w:val="0000679D"/>
    <w:rsid w:val="00006B9B"/>
    <w:rsid w:val="000077FE"/>
    <w:rsid w:val="00012A71"/>
    <w:rsid w:val="000144E7"/>
    <w:rsid w:val="000164F7"/>
    <w:rsid w:val="0001676C"/>
    <w:rsid w:val="00016C2E"/>
    <w:rsid w:val="00016D21"/>
    <w:rsid w:val="00017C36"/>
    <w:rsid w:val="00020279"/>
    <w:rsid w:val="000202BC"/>
    <w:rsid w:val="000207D4"/>
    <w:rsid w:val="00020931"/>
    <w:rsid w:val="00020A01"/>
    <w:rsid w:val="000221F5"/>
    <w:rsid w:val="00022B2F"/>
    <w:rsid w:val="00022D9C"/>
    <w:rsid w:val="00024F45"/>
    <w:rsid w:val="00025313"/>
    <w:rsid w:val="000272FB"/>
    <w:rsid w:val="00027CDB"/>
    <w:rsid w:val="00027D1D"/>
    <w:rsid w:val="00030474"/>
    <w:rsid w:val="0003061E"/>
    <w:rsid w:val="000312F5"/>
    <w:rsid w:val="00031A95"/>
    <w:rsid w:val="00031AFD"/>
    <w:rsid w:val="00032185"/>
    <w:rsid w:val="00032C92"/>
    <w:rsid w:val="000334CC"/>
    <w:rsid w:val="0003373E"/>
    <w:rsid w:val="00033EC7"/>
    <w:rsid w:val="0003408D"/>
    <w:rsid w:val="00035D1F"/>
    <w:rsid w:val="00036039"/>
    <w:rsid w:val="00036DAE"/>
    <w:rsid w:val="00036EE0"/>
    <w:rsid w:val="00037176"/>
    <w:rsid w:val="000377DD"/>
    <w:rsid w:val="0004197F"/>
    <w:rsid w:val="000425B3"/>
    <w:rsid w:val="00042D3C"/>
    <w:rsid w:val="00042DA3"/>
    <w:rsid w:val="000430B5"/>
    <w:rsid w:val="000438DF"/>
    <w:rsid w:val="0004557D"/>
    <w:rsid w:val="00045AC3"/>
    <w:rsid w:val="00045DBB"/>
    <w:rsid w:val="00046169"/>
    <w:rsid w:val="00047BDE"/>
    <w:rsid w:val="00047C25"/>
    <w:rsid w:val="00047E4E"/>
    <w:rsid w:val="00050049"/>
    <w:rsid w:val="00051EE3"/>
    <w:rsid w:val="000533C8"/>
    <w:rsid w:val="00054199"/>
    <w:rsid w:val="000545F8"/>
    <w:rsid w:val="00054F66"/>
    <w:rsid w:val="00055CFC"/>
    <w:rsid w:val="0005630B"/>
    <w:rsid w:val="00057514"/>
    <w:rsid w:val="00057E2C"/>
    <w:rsid w:val="00061938"/>
    <w:rsid w:val="0006195A"/>
    <w:rsid w:val="00062006"/>
    <w:rsid w:val="000621C1"/>
    <w:rsid w:val="00064DC1"/>
    <w:rsid w:val="000654B1"/>
    <w:rsid w:val="000656D1"/>
    <w:rsid w:val="00065EC7"/>
    <w:rsid w:val="00065F37"/>
    <w:rsid w:val="0006634C"/>
    <w:rsid w:val="0006638C"/>
    <w:rsid w:val="000663C8"/>
    <w:rsid w:val="00066A11"/>
    <w:rsid w:val="00067DC0"/>
    <w:rsid w:val="000702FE"/>
    <w:rsid w:val="00071165"/>
    <w:rsid w:val="00071260"/>
    <w:rsid w:val="0007142F"/>
    <w:rsid w:val="000715F6"/>
    <w:rsid w:val="00071601"/>
    <w:rsid w:val="00071B2C"/>
    <w:rsid w:val="00072BFC"/>
    <w:rsid w:val="00074FA7"/>
    <w:rsid w:val="0007694D"/>
    <w:rsid w:val="000805DB"/>
    <w:rsid w:val="0008178D"/>
    <w:rsid w:val="00083111"/>
    <w:rsid w:val="000835A9"/>
    <w:rsid w:val="00083616"/>
    <w:rsid w:val="00084E37"/>
    <w:rsid w:val="0008545F"/>
    <w:rsid w:val="00085AAC"/>
    <w:rsid w:val="000861E4"/>
    <w:rsid w:val="000863FB"/>
    <w:rsid w:val="00087282"/>
    <w:rsid w:val="00087A67"/>
    <w:rsid w:val="000904E0"/>
    <w:rsid w:val="000921B6"/>
    <w:rsid w:val="0009237E"/>
    <w:rsid w:val="000928B7"/>
    <w:rsid w:val="00092CCA"/>
    <w:rsid w:val="00092FF6"/>
    <w:rsid w:val="00093117"/>
    <w:rsid w:val="00093195"/>
    <w:rsid w:val="000938FB"/>
    <w:rsid w:val="00093FE7"/>
    <w:rsid w:val="000961CF"/>
    <w:rsid w:val="0009646C"/>
    <w:rsid w:val="00096BC3"/>
    <w:rsid w:val="00097515"/>
    <w:rsid w:val="000A05C7"/>
    <w:rsid w:val="000A09D1"/>
    <w:rsid w:val="000A2689"/>
    <w:rsid w:val="000A3168"/>
    <w:rsid w:val="000A356B"/>
    <w:rsid w:val="000A43A8"/>
    <w:rsid w:val="000A4B9C"/>
    <w:rsid w:val="000A5827"/>
    <w:rsid w:val="000A5A36"/>
    <w:rsid w:val="000A6E2D"/>
    <w:rsid w:val="000A6E88"/>
    <w:rsid w:val="000A6F8D"/>
    <w:rsid w:val="000B0786"/>
    <w:rsid w:val="000B33F4"/>
    <w:rsid w:val="000B4DA3"/>
    <w:rsid w:val="000B4E0F"/>
    <w:rsid w:val="000B4EBB"/>
    <w:rsid w:val="000B4F62"/>
    <w:rsid w:val="000B612A"/>
    <w:rsid w:val="000B6818"/>
    <w:rsid w:val="000C0E54"/>
    <w:rsid w:val="000C1553"/>
    <w:rsid w:val="000C46A9"/>
    <w:rsid w:val="000C57F7"/>
    <w:rsid w:val="000C5EDD"/>
    <w:rsid w:val="000C63E3"/>
    <w:rsid w:val="000C65E5"/>
    <w:rsid w:val="000C6649"/>
    <w:rsid w:val="000C7E8B"/>
    <w:rsid w:val="000D124E"/>
    <w:rsid w:val="000D167A"/>
    <w:rsid w:val="000D19D4"/>
    <w:rsid w:val="000D3025"/>
    <w:rsid w:val="000D3F23"/>
    <w:rsid w:val="000D4076"/>
    <w:rsid w:val="000D46B1"/>
    <w:rsid w:val="000D4F7B"/>
    <w:rsid w:val="000D6D90"/>
    <w:rsid w:val="000D7A2D"/>
    <w:rsid w:val="000E0112"/>
    <w:rsid w:val="000E04F1"/>
    <w:rsid w:val="000E132D"/>
    <w:rsid w:val="000E18C6"/>
    <w:rsid w:val="000E213C"/>
    <w:rsid w:val="000E2FDC"/>
    <w:rsid w:val="000E4507"/>
    <w:rsid w:val="000E466C"/>
    <w:rsid w:val="000E4D89"/>
    <w:rsid w:val="000E4D9D"/>
    <w:rsid w:val="000E5999"/>
    <w:rsid w:val="000E5F08"/>
    <w:rsid w:val="000E7887"/>
    <w:rsid w:val="000F0983"/>
    <w:rsid w:val="000F1363"/>
    <w:rsid w:val="000F2CF3"/>
    <w:rsid w:val="000F2E2C"/>
    <w:rsid w:val="000F3122"/>
    <w:rsid w:val="000F3182"/>
    <w:rsid w:val="000F42A5"/>
    <w:rsid w:val="000F4E1D"/>
    <w:rsid w:val="000F6A7F"/>
    <w:rsid w:val="000F73C8"/>
    <w:rsid w:val="000F759D"/>
    <w:rsid w:val="000F7E40"/>
    <w:rsid w:val="000F7EB9"/>
    <w:rsid w:val="00103B3D"/>
    <w:rsid w:val="00104F61"/>
    <w:rsid w:val="00105F30"/>
    <w:rsid w:val="00106B13"/>
    <w:rsid w:val="0010707E"/>
    <w:rsid w:val="001074E7"/>
    <w:rsid w:val="00110456"/>
    <w:rsid w:val="00110620"/>
    <w:rsid w:val="001108E3"/>
    <w:rsid w:val="0011091C"/>
    <w:rsid w:val="001119CA"/>
    <w:rsid w:val="00111F65"/>
    <w:rsid w:val="0011227B"/>
    <w:rsid w:val="00112627"/>
    <w:rsid w:val="00112742"/>
    <w:rsid w:val="0011298C"/>
    <w:rsid w:val="0011403E"/>
    <w:rsid w:val="0011465E"/>
    <w:rsid w:val="00114BFE"/>
    <w:rsid w:val="00116BD5"/>
    <w:rsid w:val="001177AB"/>
    <w:rsid w:val="0012005A"/>
    <w:rsid w:val="001211EC"/>
    <w:rsid w:val="00121243"/>
    <w:rsid w:val="00121F73"/>
    <w:rsid w:val="00122C60"/>
    <w:rsid w:val="001233DC"/>
    <w:rsid w:val="00124188"/>
    <w:rsid w:val="00124731"/>
    <w:rsid w:val="00124ABA"/>
    <w:rsid w:val="00124FF3"/>
    <w:rsid w:val="00125D62"/>
    <w:rsid w:val="00125E62"/>
    <w:rsid w:val="001267FC"/>
    <w:rsid w:val="0012710C"/>
    <w:rsid w:val="00130250"/>
    <w:rsid w:val="00132D6F"/>
    <w:rsid w:val="0013386A"/>
    <w:rsid w:val="00133F72"/>
    <w:rsid w:val="00134B90"/>
    <w:rsid w:val="00134E67"/>
    <w:rsid w:val="001358E4"/>
    <w:rsid w:val="00135CC9"/>
    <w:rsid w:val="00135E4A"/>
    <w:rsid w:val="00136520"/>
    <w:rsid w:val="00136928"/>
    <w:rsid w:val="0013742F"/>
    <w:rsid w:val="00137934"/>
    <w:rsid w:val="00137A19"/>
    <w:rsid w:val="0014060D"/>
    <w:rsid w:val="00140807"/>
    <w:rsid w:val="00140B90"/>
    <w:rsid w:val="00143875"/>
    <w:rsid w:val="001442F8"/>
    <w:rsid w:val="001445D6"/>
    <w:rsid w:val="00144E9B"/>
    <w:rsid w:val="00146AD9"/>
    <w:rsid w:val="00150F10"/>
    <w:rsid w:val="00151C8B"/>
    <w:rsid w:val="00152379"/>
    <w:rsid w:val="001524FD"/>
    <w:rsid w:val="0015495B"/>
    <w:rsid w:val="0015584B"/>
    <w:rsid w:val="00157270"/>
    <w:rsid w:val="0015740E"/>
    <w:rsid w:val="001601C3"/>
    <w:rsid w:val="001610A6"/>
    <w:rsid w:val="00161A39"/>
    <w:rsid w:val="00161FB2"/>
    <w:rsid w:val="00161FE0"/>
    <w:rsid w:val="001621AA"/>
    <w:rsid w:val="001641F9"/>
    <w:rsid w:val="00164555"/>
    <w:rsid w:val="00165374"/>
    <w:rsid w:val="00165B53"/>
    <w:rsid w:val="00165E41"/>
    <w:rsid w:val="001661C9"/>
    <w:rsid w:val="00167947"/>
    <w:rsid w:val="00167D10"/>
    <w:rsid w:val="00170000"/>
    <w:rsid w:val="00170639"/>
    <w:rsid w:val="00170DE8"/>
    <w:rsid w:val="001710D8"/>
    <w:rsid w:val="00171B5B"/>
    <w:rsid w:val="0017237E"/>
    <w:rsid w:val="001728BE"/>
    <w:rsid w:val="00172F37"/>
    <w:rsid w:val="0017509F"/>
    <w:rsid w:val="0017611B"/>
    <w:rsid w:val="0017727A"/>
    <w:rsid w:val="00177A4E"/>
    <w:rsid w:val="00180487"/>
    <w:rsid w:val="0018153B"/>
    <w:rsid w:val="001818A7"/>
    <w:rsid w:val="00181BF5"/>
    <w:rsid w:val="00181DB9"/>
    <w:rsid w:val="00183230"/>
    <w:rsid w:val="00184B01"/>
    <w:rsid w:val="00184E55"/>
    <w:rsid w:val="00185159"/>
    <w:rsid w:val="001869C9"/>
    <w:rsid w:val="001873E4"/>
    <w:rsid w:val="00187A72"/>
    <w:rsid w:val="00187EAF"/>
    <w:rsid w:val="00190019"/>
    <w:rsid w:val="00190B12"/>
    <w:rsid w:val="00190C45"/>
    <w:rsid w:val="00190DE4"/>
    <w:rsid w:val="00191825"/>
    <w:rsid w:val="00192312"/>
    <w:rsid w:val="0019318E"/>
    <w:rsid w:val="00195C12"/>
    <w:rsid w:val="0019753B"/>
    <w:rsid w:val="00197F20"/>
    <w:rsid w:val="001A20F6"/>
    <w:rsid w:val="001A4574"/>
    <w:rsid w:val="001A55AF"/>
    <w:rsid w:val="001A6A0E"/>
    <w:rsid w:val="001B07AF"/>
    <w:rsid w:val="001B1C00"/>
    <w:rsid w:val="001B3A1E"/>
    <w:rsid w:val="001B4921"/>
    <w:rsid w:val="001B49D3"/>
    <w:rsid w:val="001C0620"/>
    <w:rsid w:val="001C28CA"/>
    <w:rsid w:val="001C2E31"/>
    <w:rsid w:val="001C35BC"/>
    <w:rsid w:val="001C3970"/>
    <w:rsid w:val="001C3C07"/>
    <w:rsid w:val="001C3DDC"/>
    <w:rsid w:val="001C473C"/>
    <w:rsid w:val="001C5572"/>
    <w:rsid w:val="001C5B35"/>
    <w:rsid w:val="001C6379"/>
    <w:rsid w:val="001C6DE2"/>
    <w:rsid w:val="001C6F1D"/>
    <w:rsid w:val="001C6F5A"/>
    <w:rsid w:val="001C7B40"/>
    <w:rsid w:val="001C7F3A"/>
    <w:rsid w:val="001C7F95"/>
    <w:rsid w:val="001D0640"/>
    <w:rsid w:val="001D0ABF"/>
    <w:rsid w:val="001D24AA"/>
    <w:rsid w:val="001D3920"/>
    <w:rsid w:val="001D39F2"/>
    <w:rsid w:val="001D4CF4"/>
    <w:rsid w:val="001D60C4"/>
    <w:rsid w:val="001E01D4"/>
    <w:rsid w:val="001E2377"/>
    <w:rsid w:val="001E2D1F"/>
    <w:rsid w:val="001E326F"/>
    <w:rsid w:val="001E57F8"/>
    <w:rsid w:val="001E58E7"/>
    <w:rsid w:val="001E5906"/>
    <w:rsid w:val="001E5EB8"/>
    <w:rsid w:val="001E64B4"/>
    <w:rsid w:val="001E668F"/>
    <w:rsid w:val="001E6BC0"/>
    <w:rsid w:val="001E6D06"/>
    <w:rsid w:val="001F14E8"/>
    <w:rsid w:val="001F1527"/>
    <w:rsid w:val="001F1D3E"/>
    <w:rsid w:val="001F272A"/>
    <w:rsid w:val="001F2B46"/>
    <w:rsid w:val="001F5A09"/>
    <w:rsid w:val="001F7332"/>
    <w:rsid w:val="00200901"/>
    <w:rsid w:val="002017C8"/>
    <w:rsid w:val="002018FF"/>
    <w:rsid w:val="00201C0F"/>
    <w:rsid w:val="00203200"/>
    <w:rsid w:val="00203BB3"/>
    <w:rsid w:val="00204443"/>
    <w:rsid w:val="0020567E"/>
    <w:rsid w:val="00206A7B"/>
    <w:rsid w:val="00206FD5"/>
    <w:rsid w:val="0020706F"/>
    <w:rsid w:val="00207B04"/>
    <w:rsid w:val="00210774"/>
    <w:rsid w:val="002107C9"/>
    <w:rsid w:val="00210BD2"/>
    <w:rsid w:val="00210E79"/>
    <w:rsid w:val="00211384"/>
    <w:rsid w:val="00211982"/>
    <w:rsid w:val="002125B4"/>
    <w:rsid w:val="002148B1"/>
    <w:rsid w:val="00215604"/>
    <w:rsid w:val="002161B7"/>
    <w:rsid w:val="00216461"/>
    <w:rsid w:val="002165B4"/>
    <w:rsid w:val="00220DC0"/>
    <w:rsid w:val="002213B7"/>
    <w:rsid w:val="00223B19"/>
    <w:rsid w:val="0022532C"/>
    <w:rsid w:val="0022540A"/>
    <w:rsid w:val="00225A87"/>
    <w:rsid w:val="00225B88"/>
    <w:rsid w:val="00225CDA"/>
    <w:rsid w:val="00227A6A"/>
    <w:rsid w:val="00227E27"/>
    <w:rsid w:val="00230715"/>
    <w:rsid w:val="00231069"/>
    <w:rsid w:val="00232E3F"/>
    <w:rsid w:val="00233525"/>
    <w:rsid w:val="002343C5"/>
    <w:rsid w:val="0023484E"/>
    <w:rsid w:val="00235AC8"/>
    <w:rsid w:val="0023781E"/>
    <w:rsid w:val="00237AE9"/>
    <w:rsid w:val="00237F4E"/>
    <w:rsid w:val="00244AD2"/>
    <w:rsid w:val="00245316"/>
    <w:rsid w:val="0024603A"/>
    <w:rsid w:val="00246D71"/>
    <w:rsid w:val="0024744D"/>
    <w:rsid w:val="00247BBA"/>
    <w:rsid w:val="00250526"/>
    <w:rsid w:val="00250989"/>
    <w:rsid w:val="0025149D"/>
    <w:rsid w:val="00252338"/>
    <w:rsid w:val="00252C70"/>
    <w:rsid w:val="002532FD"/>
    <w:rsid w:val="00254825"/>
    <w:rsid w:val="002569A7"/>
    <w:rsid w:val="0025711D"/>
    <w:rsid w:val="00257675"/>
    <w:rsid w:val="0026034E"/>
    <w:rsid w:val="00260E0E"/>
    <w:rsid w:val="00261917"/>
    <w:rsid w:val="00261ED7"/>
    <w:rsid w:val="002620BF"/>
    <w:rsid w:val="002643EB"/>
    <w:rsid w:val="002659B8"/>
    <w:rsid w:val="002670FD"/>
    <w:rsid w:val="00271B14"/>
    <w:rsid w:val="00273075"/>
    <w:rsid w:val="002734D6"/>
    <w:rsid w:val="00275BEF"/>
    <w:rsid w:val="002761FA"/>
    <w:rsid w:val="0027655E"/>
    <w:rsid w:val="002766D5"/>
    <w:rsid w:val="0027750E"/>
    <w:rsid w:val="00277AC4"/>
    <w:rsid w:val="00277F8D"/>
    <w:rsid w:val="002802EB"/>
    <w:rsid w:val="00280B9A"/>
    <w:rsid w:val="00280BB0"/>
    <w:rsid w:val="00281DE5"/>
    <w:rsid w:val="00283D76"/>
    <w:rsid w:val="00284F05"/>
    <w:rsid w:val="00290267"/>
    <w:rsid w:val="002902C0"/>
    <w:rsid w:val="002908B0"/>
    <w:rsid w:val="00291183"/>
    <w:rsid w:val="0029127D"/>
    <w:rsid w:val="00291B14"/>
    <w:rsid w:val="002923F0"/>
    <w:rsid w:val="00292605"/>
    <w:rsid w:val="00296EC1"/>
    <w:rsid w:val="002A02C4"/>
    <w:rsid w:val="002A1922"/>
    <w:rsid w:val="002A210F"/>
    <w:rsid w:val="002A2496"/>
    <w:rsid w:val="002A38F4"/>
    <w:rsid w:val="002A448E"/>
    <w:rsid w:val="002A4B5C"/>
    <w:rsid w:val="002A4C52"/>
    <w:rsid w:val="002A4F34"/>
    <w:rsid w:val="002A769A"/>
    <w:rsid w:val="002B10EB"/>
    <w:rsid w:val="002B1A02"/>
    <w:rsid w:val="002B25CC"/>
    <w:rsid w:val="002B269E"/>
    <w:rsid w:val="002B35B4"/>
    <w:rsid w:val="002B3683"/>
    <w:rsid w:val="002B40AD"/>
    <w:rsid w:val="002B4310"/>
    <w:rsid w:val="002B468D"/>
    <w:rsid w:val="002B5411"/>
    <w:rsid w:val="002B5A42"/>
    <w:rsid w:val="002B5DEE"/>
    <w:rsid w:val="002B6053"/>
    <w:rsid w:val="002B65DC"/>
    <w:rsid w:val="002B7056"/>
    <w:rsid w:val="002C006D"/>
    <w:rsid w:val="002C087F"/>
    <w:rsid w:val="002C0EDE"/>
    <w:rsid w:val="002C1869"/>
    <w:rsid w:val="002C1F1E"/>
    <w:rsid w:val="002C273A"/>
    <w:rsid w:val="002C2E35"/>
    <w:rsid w:val="002C338A"/>
    <w:rsid w:val="002C41CA"/>
    <w:rsid w:val="002C479A"/>
    <w:rsid w:val="002C57AC"/>
    <w:rsid w:val="002C605E"/>
    <w:rsid w:val="002C66E6"/>
    <w:rsid w:val="002C720E"/>
    <w:rsid w:val="002D0014"/>
    <w:rsid w:val="002D19E6"/>
    <w:rsid w:val="002D1A9A"/>
    <w:rsid w:val="002D1C32"/>
    <w:rsid w:val="002D1D23"/>
    <w:rsid w:val="002D2F22"/>
    <w:rsid w:val="002D3B65"/>
    <w:rsid w:val="002D4854"/>
    <w:rsid w:val="002D517A"/>
    <w:rsid w:val="002D591E"/>
    <w:rsid w:val="002D6EE8"/>
    <w:rsid w:val="002D7549"/>
    <w:rsid w:val="002D75F5"/>
    <w:rsid w:val="002D7679"/>
    <w:rsid w:val="002D7CEC"/>
    <w:rsid w:val="002E007A"/>
    <w:rsid w:val="002E0C03"/>
    <w:rsid w:val="002E0D46"/>
    <w:rsid w:val="002E1242"/>
    <w:rsid w:val="002E2AD1"/>
    <w:rsid w:val="002E346F"/>
    <w:rsid w:val="002E4086"/>
    <w:rsid w:val="002E4772"/>
    <w:rsid w:val="002E50C4"/>
    <w:rsid w:val="002E6591"/>
    <w:rsid w:val="002E66E6"/>
    <w:rsid w:val="002E6DF2"/>
    <w:rsid w:val="002E6F28"/>
    <w:rsid w:val="002E7857"/>
    <w:rsid w:val="002F04C9"/>
    <w:rsid w:val="002F1FB1"/>
    <w:rsid w:val="002F37DD"/>
    <w:rsid w:val="002F3C78"/>
    <w:rsid w:val="002F475A"/>
    <w:rsid w:val="002F60EF"/>
    <w:rsid w:val="002F694F"/>
    <w:rsid w:val="002F6D7A"/>
    <w:rsid w:val="002F7CB7"/>
    <w:rsid w:val="0030056C"/>
    <w:rsid w:val="003008AC"/>
    <w:rsid w:val="00302211"/>
    <w:rsid w:val="00302966"/>
    <w:rsid w:val="003047C3"/>
    <w:rsid w:val="00304D6E"/>
    <w:rsid w:val="003055C7"/>
    <w:rsid w:val="00306EE7"/>
    <w:rsid w:val="00307460"/>
    <w:rsid w:val="00307BE9"/>
    <w:rsid w:val="00307C91"/>
    <w:rsid w:val="00307D46"/>
    <w:rsid w:val="00310386"/>
    <w:rsid w:val="00310CFA"/>
    <w:rsid w:val="00311371"/>
    <w:rsid w:val="00312596"/>
    <w:rsid w:val="003135FD"/>
    <w:rsid w:val="00313844"/>
    <w:rsid w:val="00313944"/>
    <w:rsid w:val="00313BE8"/>
    <w:rsid w:val="003141B7"/>
    <w:rsid w:val="00315171"/>
    <w:rsid w:val="00315A46"/>
    <w:rsid w:val="00315D89"/>
    <w:rsid w:val="003227CB"/>
    <w:rsid w:val="00322803"/>
    <w:rsid w:val="003228A9"/>
    <w:rsid w:val="00322DF1"/>
    <w:rsid w:val="00324199"/>
    <w:rsid w:val="003243BA"/>
    <w:rsid w:val="0032478C"/>
    <w:rsid w:val="00325DCD"/>
    <w:rsid w:val="0032647E"/>
    <w:rsid w:val="00326B14"/>
    <w:rsid w:val="003277EB"/>
    <w:rsid w:val="00327875"/>
    <w:rsid w:val="00330D2E"/>
    <w:rsid w:val="003317A4"/>
    <w:rsid w:val="00331FD0"/>
    <w:rsid w:val="00332516"/>
    <w:rsid w:val="00332FAD"/>
    <w:rsid w:val="0033312E"/>
    <w:rsid w:val="003334A0"/>
    <w:rsid w:val="00334EC8"/>
    <w:rsid w:val="00335359"/>
    <w:rsid w:val="0033687F"/>
    <w:rsid w:val="003373C2"/>
    <w:rsid w:val="0033772D"/>
    <w:rsid w:val="0034071F"/>
    <w:rsid w:val="003428C4"/>
    <w:rsid w:val="0034462C"/>
    <w:rsid w:val="00345C1E"/>
    <w:rsid w:val="0034627E"/>
    <w:rsid w:val="00346432"/>
    <w:rsid w:val="003476DC"/>
    <w:rsid w:val="0035046A"/>
    <w:rsid w:val="00352C61"/>
    <w:rsid w:val="00353FE9"/>
    <w:rsid w:val="00355231"/>
    <w:rsid w:val="00355313"/>
    <w:rsid w:val="0035786C"/>
    <w:rsid w:val="003579E1"/>
    <w:rsid w:val="003602DF"/>
    <w:rsid w:val="0036122A"/>
    <w:rsid w:val="00361FB7"/>
    <w:rsid w:val="00362C95"/>
    <w:rsid w:val="00363883"/>
    <w:rsid w:val="00363A62"/>
    <w:rsid w:val="00363E71"/>
    <w:rsid w:val="0036450E"/>
    <w:rsid w:val="003648DE"/>
    <w:rsid w:val="00364C4F"/>
    <w:rsid w:val="00366149"/>
    <w:rsid w:val="00370E1F"/>
    <w:rsid w:val="003714BD"/>
    <w:rsid w:val="0037365B"/>
    <w:rsid w:val="0037379B"/>
    <w:rsid w:val="003748F9"/>
    <w:rsid w:val="00376B87"/>
    <w:rsid w:val="003775D1"/>
    <w:rsid w:val="003801E6"/>
    <w:rsid w:val="00380FAF"/>
    <w:rsid w:val="00381425"/>
    <w:rsid w:val="00382605"/>
    <w:rsid w:val="00382BDF"/>
    <w:rsid w:val="0038367D"/>
    <w:rsid w:val="003838A3"/>
    <w:rsid w:val="00383B1F"/>
    <w:rsid w:val="003855C0"/>
    <w:rsid w:val="00385684"/>
    <w:rsid w:val="00386603"/>
    <w:rsid w:val="0038728B"/>
    <w:rsid w:val="00387585"/>
    <w:rsid w:val="00387743"/>
    <w:rsid w:val="00390927"/>
    <w:rsid w:val="00391156"/>
    <w:rsid w:val="0039164B"/>
    <w:rsid w:val="00391AE2"/>
    <w:rsid w:val="00392282"/>
    <w:rsid w:val="00392A75"/>
    <w:rsid w:val="00392C75"/>
    <w:rsid w:val="003938B2"/>
    <w:rsid w:val="00393BF6"/>
    <w:rsid w:val="00394726"/>
    <w:rsid w:val="0039472A"/>
    <w:rsid w:val="00394A7B"/>
    <w:rsid w:val="00395B54"/>
    <w:rsid w:val="0039688B"/>
    <w:rsid w:val="0039792A"/>
    <w:rsid w:val="003A016A"/>
    <w:rsid w:val="003A03F7"/>
    <w:rsid w:val="003A14BF"/>
    <w:rsid w:val="003A4DE4"/>
    <w:rsid w:val="003A550C"/>
    <w:rsid w:val="003A605E"/>
    <w:rsid w:val="003A62BD"/>
    <w:rsid w:val="003A6C8C"/>
    <w:rsid w:val="003A79B6"/>
    <w:rsid w:val="003A7FF4"/>
    <w:rsid w:val="003B0742"/>
    <w:rsid w:val="003B1883"/>
    <w:rsid w:val="003B39BF"/>
    <w:rsid w:val="003B3DEE"/>
    <w:rsid w:val="003B5759"/>
    <w:rsid w:val="003B5D39"/>
    <w:rsid w:val="003B6329"/>
    <w:rsid w:val="003B6C90"/>
    <w:rsid w:val="003C0903"/>
    <w:rsid w:val="003C1801"/>
    <w:rsid w:val="003C2366"/>
    <w:rsid w:val="003C26A1"/>
    <w:rsid w:val="003C3041"/>
    <w:rsid w:val="003C486A"/>
    <w:rsid w:val="003C4D5A"/>
    <w:rsid w:val="003C6B43"/>
    <w:rsid w:val="003C761A"/>
    <w:rsid w:val="003C781D"/>
    <w:rsid w:val="003D0B64"/>
    <w:rsid w:val="003D1E24"/>
    <w:rsid w:val="003D3032"/>
    <w:rsid w:val="003D5532"/>
    <w:rsid w:val="003D55CA"/>
    <w:rsid w:val="003D5B3A"/>
    <w:rsid w:val="003D73FA"/>
    <w:rsid w:val="003E18F3"/>
    <w:rsid w:val="003E4487"/>
    <w:rsid w:val="003E5022"/>
    <w:rsid w:val="003E5DE0"/>
    <w:rsid w:val="003E6D43"/>
    <w:rsid w:val="003E78F1"/>
    <w:rsid w:val="003F2D9E"/>
    <w:rsid w:val="003F306D"/>
    <w:rsid w:val="003F372F"/>
    <w:rsid w:val="003F3EDB"/>
    <w:rsid w:val="003F5DC2"/>
    <w:rsid w:val="003F6190"/>
    <w:rsid w:val="003F7427"/>
    <w:rsid w:val="00400027"/>
    <w:rsid w:val="004001C8"/>
    <w:rsid w:val="00400D3A"/>
    <w:rsid w:val="00401A0D"/>
    <w:rsid w:val="00401D3B"/>
    <w:rsid w:val="00402668"/>
    <w:rsid w:val="00404183"/>
    <w:rsid w:val="00404AFA"/>
    <w:rsid w:val="00404EE0"/>
    <w:rsid w:val="004055FC"/>
    <w:rsid w:val="00406A1A"/>
    <w:rsid w:val="00406F0B"/>
    <w:rsid w:val="00411B75"/>
    <w:rsid w:val="004128D3"/>
    <w:rsid w:val="00414D5C"/>
    <w:rsid w:val="00415829"/>
    <w:rsid w:val="00415A4A"/>
    <w:rsid w:val="00416326"/>
    <w:rsid w:val="00416E55"/>
    <w:rsid w:val="00417CB8"/>
    <w:rsid w:val="0042028A"/>
    <w:rsid w:val="004206F6"/>
    <w:rsid w:val="00423670"/>
    <w:rsid w:val="004256D5"/>
    <w:rsid w:val="00425D1C"/>
    <w:rsid w:val="004268A3"/>
    <w:rsid w:val="00427581"/>
    <w:rsid w:val="00427954"/>
    <w:rsid w:val="004309DD"/>
    <w:rsid w:val="0043147E"/>
    <w:rsid w:val="00431D3D"/>
    <w:rsid w:val="004327A8"/>
    <w:rsid w:val="00432923"/>
    <w:rsid w:val="00432DE6"/>
    <w:rsid w:val="00434683"/>
    <w:rsid w:val="004358AA"/>
    <w:rsid w:val="00435AB7"/>
    <w:rsid w:val="0043689C"/>
    <w:rsid w:val="00436C3F"/>
    <w:rsid w:val="00436CF4"/>
    <w:rsid w:val="0043711D"/>
    <w:rsid w:val="004376F3"/>
    <w:rsid w:val="0043779C"/>
    <w:rsid w:val="00437BA1"/>
    <w:rsid w:val="00437DAB"/>
    <w:rsid w:val="00440777"/>
    <w:rsid w:val="00442930"/>
    <w:rsid w:val="00443562"/>
    <w:rsid w:val="00443A8D"/>
    <w:rsid w:val="00443DE2"/>
    <w:rsid w:val="00444800"/>
    <w:rsid w:val="00444FB5"/>
    <w:rsid w:val="00445343"/>
    <w:rsid w:val="0045061F"/>
    <w:rsid w:val="00450669"/>
    <w:rsid w:val="004506AA"/>
    <w:rsid w:val="00451D3A"/>
    <w:rsid w:val="004538DC"/>
    <w:rsid w:val="0045543C"/>
    <w:rsid w:val="004559B0"/>
    <w:rsid w:val="00457606"/>
    <w:rsid w:val="00457D8A"/>
    <w:rsid w:val="00460B90"/>
    <w:rsid w:val="00460E70"/>
    <w:rsid w:val="004639A4"/>
    <w:rsid w:val="00463B7C"/>
    <w:rsid w:val="00463DA5"/>
    <w:rsid w:val="0046400F"/>
    <w:rsid w:val="004642DE"/>
    <w:rsid w:val="00465078"/>
    <w:rsid w:val="00465388"/>
    <w:rsid w:val="00465D79"/>
    <w:rsid w:val="00465EFF"/>
    <w:rsid w:val="004660F1"/>
    <w:rsid w:val="004667DB"/>
    <w:rsid w:val="00466A90"/>
    <w:rsid w:val="004673B4"/>
    <w:rsid w:val="004679FB"/>
    <w:rsid w:val="004703AF"/>
    <w:rsid w:val="004715B1"/>
    <w:rsid w:val="00471695"/>
    <w:rsid w:val="00473147"/>
    <w:rsid w:val="00473423"/>
    <w:rsid w:val="004734EE"/>
    <w:rsid w:val="00473850"/>
    <w:rsid w:val="00474301"/>
    <w:rsid w:val="00475B4C"/>
    <w:rsid w:val="00475FF9"/>
    <w:rsid w:val="00476128"/>
    <w:rsid w:val="00476A18"/>
    <w:rsid w:val="00476A8E"/>
    <w:rsid w:val="00476CB2"/>
    <w:rsid w:val="00477269"/>
    <w:rsid w:val="00477310"/>
    <w:rsid w:val="004807A5"/>
    <w:rsid w:val="00481480"/>
    <w:rsid w:val="00481B1D"/>
    <w:rsid w:val="00481D7E"/>
    <w:rsid w:val="00482EC3"/>
    <w:rsid w:val="00482F9F"/>
    <w:rsid w:val="004838AB"/>
    <w:rsid w:val="00483A12"/>
    <w:rsid w:val="00483EB0"/>
    <w:rsid w:val="00486A7D"/>
    <w:rsid w:val="00490ABD"/>
    <w:rsid w:val="00490C9C"/>
    <w:rsid w:val="00490F7E"/>
    <w:rsid w:val="00492071"/>
    <w:rsid w:val="00492799"/>
    <w:rsid w:val="004941B2"/>
    <w:rsid w:val="00494AC6"/>
    <w:rsid w:val="004950A4"/>
    <w:rsid w:val="00495E95"/>
    <w:rsid w:val="00495F0B"/>
    <w:rsid w:val="004964A7"/>
    <w:rsid w:val="00496597"/>
    <w:rsid w:val="00496A63"/>
    <w:rsid w:val="0049717F"/>
    <w:rsid w:val="004A10A0"/>
    <w:rsid w:val="004A1326"/>
    <w:rsid w:val="004A20FB"/>
    <w:rsid w:val="004A3950"/>
    <w:rsid w:val="004A4095"/>
    <w:rsid w:val="004A442E"/>
    <w:rsid w:val="004A520B"/>
    <w:rsid w:val="004A528A"/>
    <w:rsid w:val="004A6765"/>
    <w:rsid w:val="004A738D"/>
    <w:rsid w:val="004A7BEE"/>
    <w:rsid w:val="004B0235"/>
    <w:rsid w:val="004B135B"/>
    <w:rsid w:val="004B193E"/>
    <w:rsid w:val="004B242C"/>
    <w:rsid w:val="004B35D2"/>
    <w:rsid w:val="004B3D76"/>
    <w:rsid w:val="004B4CBD"/>
    <w:rsid w:val="004B4CD6"/>
    <w:rsid w:val="004B4CD8"/>
    <w:rsid w:val="004B5180"/>
    <w:rsid w:val="004B5A32"/>
    <w:rsid w:val="004B643A"/>
    <w:rsid w:val="004C060E"/>
    <w:rsid w:val="004C0C49"/>
    <w:rsid w:val="004C2923"/>
    <w:rsid w:val="004C2CB0"/>
    <w:rsid w:val="004C306A"/>
    <w:rsid w:val="004C4059"/>
    <w:rsid w:val="004C47DE"/>
    <w:rsid w:val="004C507D"/>
    <w:rsid w:val="004C609F"/>
    <w:rsid w:val="004C6DF5"/>
    <w:rsid w:val="004C769C"/>
    <w:rsid w:val="004C7AAB"/>
    <w:rsid w:val="004D1E66"/>
    <w:rsid w:val="004D2477"/>
    <w:rsid w:val="004D3FE6"/>
    <w:rsid w:val="004D4057"/>
    <w:rsid w:val="004D473C"/>
    <w:rsid w:val="004D6C35"/>
    <w:rsid w:val="004E1F46"/>
    <w:rsid w:val="004E21C9"/>
    <w:rsid w:val="004E2370"/>
    <w:rsid w:val="004E44AA"/>
    <w:rsid w:val="004E49E2"/>
    <w:rsid w:val="004E64D6"/>
    <w:rsid w:val="004E73B7"/>
    <w:rsid w:val="004E7B28"/>
    <w:rsid w:val="004E7F15"/>
    <w:rsid w:val="004F05AA"/>
    <w:rsid w:val="004F14D2"/>
    <w:rsid w:val="004F1A90"/>
    <w:rsid w:val="004F28DC"/>
    <w:rsid w:val="004F2941"/>
    <w:rsid w:val="004F2CBE"/>
    <w:rsid w:val="004F3D7F"/>
    <w:rsid w:val="004F40F4"/>
    <w:rsid w:val="004F44CA"/>
    <w:rsid w:val="004F5008"/>
    <w:rsid w:val="004F51A7"/>
    <w:rsid w:val="00500E67"/>
    <w:rsid w:val="00501759"/>
    <w:rsid w:val="0050446B"/>
    <w:rsid w:val="00504542"/>
    <w:rsid w:val="005063B5"/>
    <w:rsid w:val="00506F68"/>
    <w:rsid w:val="00507399"/>
    <w:rsid w:val="005074BF"/>
    <w:rsid w:val="005078B5"/>
    <w:rsid w:val="00511617"/>
    <w:rsid w:val="0051180E"/>
    <w:rsid w:val="005119E5"/>
    <w:rsid w:val="0051432D"/>
    <w:rsid w:val="00514F92"/>
    <w:rsid w:val="00515F97"/>
    <w:rsid w:val="00516DFB"/>
    <w:rsid w:val="005179CB"/>
    <w:rsid w:val="00521FF5"/>
    <w:rsid w:val="00522712"/>
    <w:rsid w:val="00522EE1"/>
    <w:rsid w:val="005234E7"/>
    <w:rsid w:val="00523685"/>
    <w:rsid w:val="0052375E"/>
    <w:rsid w:val="0052383B"/>
    <w:rsid w:val="00523CB1"/>
    <w:rsid w:val="005240ED"/>
    <w:rsid w:val="00525895"/>
    <w:rsid w:val="00525A18"/>
    <w:rsid w:val="00526A67"/>
    <w:rsid w:val="00530D0A"/>
    <w:rsid w:val="00532161"/>
    <w:rsid w:val="00533BF3"/>
    <w:rsid w:val="00534017"/>
    <w:rsid w:val="00534108"/>
    <w:rsid w:val="0053463E"/>
    <w:rsid w:val="00534BB1"/>
    <w:rsid w:val="005413D2"/>
    <w:rsid w:val="005414FC"/>
    <w:rsid w:val="00541633"/>
    <w:rsid w:val="00541A5A"/>
    <w:rsid w:val="00541CD4"/>
    <w:rsid w:val="00542AC2"/>
    <w:rsid w:val="005440DA"/>
    <w:rsid w:val="00544EE7"/>
    <w:rsid w:val="0054598A"/>
    <w:rsid w:val="005469D1"/>
    <w:rsid w:val="00546F4D"/>
    <w:rsid w:val="00547304"/>
    <w:rsid w:val="00547A89"/>
    <w:rsid w:val="00551110"/>
    <w:rsid w:val="00552FAA"/>
    <w:rsid w:val="00553189"/>
    <w:rsid w:val="0055399B"/>
    <w:rsid w:val="005548AA"/>
    <w:rsid w:val="00554AA8"/>
    <w:rsid w:val="00556937"/>
    <w:rsid w:val="005570C7"/>
    <w:rsid w:val="00557958"/>
    <w:rsid w:val="005607D1"/>
    <w:rsid w:val="00562BEE"/>
    <w:rsid w:val="00562F6B"/>
    <w:rsid w:val="00563253"/>
    <w:rsid w:val="005645A8"/>
    <w:rsid w:val="00564A34"/>
    <w:rsid w:val="00564F6A"/>
    <w:rsid w:val="00566FA9"/>
    <w:rsid w:val="00570B7A"/>
    <w:rsid w:val="00570BA9"/>
    <w:rsid w:val="00571830"/>
    <w:rsid w:val="00571BE1"/>
    <w:rsid w:val="00572D73"/>
    <w:rsid w:val="00572DDD"/>
    <w:rsid w:val="0057374E"/>
    <w:rsid w:val="005748F1"/>
    <w:rsid w:val="00574ACA"/>
    <w:rsid w:val="00574B09"/>
    <w:rsid w:val="00575116"/>
    <w:rsid w:val="00576E91"/>
    <w:rsid w:val="00580933"/>
    <w:rsid w:val="0058104F"/>
    <w:rsid w:val="005811FA"/>
    <w:rsid w:val="00581F4F"/>
    <w:rsid w:val="0058549B"/>
    <w:rsid w:val="0058710E"/>
    <w:rsid w:val="00592702"/>
    <w:rsid w:val="00592D95"/>
    <w:rsid w:val="00593CDB"/>
    <w:rsid w:val="00594B95"/>
    <w:rsid w:val="00594CBE"/>
    <w:rsid w:val="005953A2"/>
    <w:rsid w:val="005967A7"/>
    <w:rsid w:val="00596E04"/>
    <w:rsid w:val="00597714"/>
    <w:rsid w:val="005A171B"/>
    <w:rsid w:val="005A24DE"/>
    <w:rsid w:val="005A2676"/>
    <w:rsid w:val="005A2871"/>
    <w:rsid w:val="005A2E4D"/>
    <w:rsid w:val="005A30A5"/>
    <w:rsid w:val="005A3CFE"/>
    <w:rsid w:val="005A3D54"/>
    <w:rsid w:val="005A4036"/>
    <w:rsid w:val="005A4383"/>
    <w:rsid w:val="005A46DA"/>
    <w:rsid w:val="005A50F4"/>
    <w:rsid w:val="005A56ED"/>
    <w:rsid w:val="005A5C06"/>
    <w:rsid w:val="005A61AD"/>
    <w:rsid w:val="005A6665"/>
    <w:rsid w:val="005A70B7"/>
    <w:rsid w:val="005B106F"/>
    <w:rsid w:val="005B199A"/>
    <w:rsid w:val="005B1B7F"/>
    <w:rsid w:val="005B2D11"/>
    <w:rsid w:val="005B38AD"/>
    <w:rsid w:val="005B46DC"/>
    <w:rsid w:val="005B5F66"/>
    <w:rsid w:val="005B6F69"/>
    <w:rsid w:val="005B78D3"/>
    <w:rsid w:val="005C0103"/>
    <w:rsid w:val="005C0FDD"/>
    <w:rsid w:val="005C1DAF"/>
    <w:rsid w:val="005C2965"/>
    <w:rsid w:val="005C3A11"/>
    <w:rsid w:val="005C3BA6"/>
    <w:rsid w:val="005C44B5"/>
    <w:rsid w:val="005C5676"/>
    <w:rsid w:val="005C7961"/>
    <w:rsid w:val="005C7E21"/>
    <w:rsid w:val="005D03C6"/>
    <w:rsid w:val="005D179E"/>
    <w:rsid w:val="005D2A96"/>
    <w:rsid w:val="005D3318"/>
    <w:rsid w:val="005D3693"/>
    <w:rsid w:val="005D3E97"/>
    <w:rsid w:val="005D409C"/>
    <w:rsid w:val="005D45D9"/>
    <w:rsid w:val="005D4B5F"/>
    <w:rsid w:val="005D5E64"/>
    <w:rsid w:val="005D66BB"/>
    <w:rsid w:val="005D6965"/>
    <w:rsid w:val="005D7274"/>
    <w:rsid w:val="005D73D6"/>
    <w:rsid w:val="005D7F72"/>
    <w:rsid w:val="005E0131"/>
    <w:rsid w:val="005E1971"/>
    <w:rsid w:val="005E1C6C"/>
    <w:rsid w:val="005E2068"/>
    <w:rsid w:val="005E3048"/>
    <w:rsid w:val="005E3444"/>
    <w:rsid w:val="005E358D"/>
    <w:rsid w:val="005E41A1"/>
    <w:rsid w:val="005E56EC"/>
    <w:rsid w:val="005E76E5"/>
    <w:rsid w:val="005E7ACE"/>
    <w:rsid w:val="005F0C9B"/>
    <w:rsid w:val="005F1527"/>
    <w:rsid w:val="005F1702"/>
    <w:rsid w:val="005F19B1"/>
    <w:rsid w:val="005F3556"/>
    <w:rsid w:val="005F3F27"/>
    <w:rsid w:val="005F64EE"/>
    <w:rsid w:val="005F6AF0"/>
    <w:rsid w:val="00600BE6"/>
    <w:rsid w:val="00601846"/>
    <w:rsid w:val="00602D11"/>
    <w:rsid w:val="00603314"/>
    <w:rsid w:val="00604AE7"/>
    <w:rsid w:val="00605D18"/>
    <w:rsid w:val="00605F9E"/>
    <w:rsid w:val="00606131"/>
    <w:rsid w:val="006073A9"/>
    <w:rsid w:val="00607C0D"/>
    <w:rsid w:val="00611245"/>
    <w:rsid w:val="0061138A"/>
    <w:rsid w:val="006114DE"/>
    <w:rsid w:val="00614997"/>
    <w:rsid w:val="00615A95"/>
    <w:rsid w:val="00616FC7"/>
    <w:rsid w:val="00620558"/>
    <w:rsid w:val="00621295"/>
    <w:rsid w:val="006226C2"/>
    <w:rsid w:val="006227C1"/>
    <w:rsid w:val="006246FB"/>
    <w:rsid w:val="006249EA"/>
    <w:rsid w:val="00626B83"/>
    <w:rsid w:val="00630066"/>
    <w:rsid w:val="0063117B"/>
    <w:rsid w:val="006313AF"/>
    <w:rsid w:val="00631D88"/>
    <w:rsid w:val="00634D9C"/>
    <w:rsid w:val="00634E55"/>
    <w:rsid w:val="00635152"/>
    <w:rsid w:val="00635EC9"/>
    <w:rsid w:val="00636379"/>
    <w:rsid w:val="00640E42"/>
    <w:rsid w:val="00641837"/>
    <w:rsid w:val="0064296F"/>
    <w:rsid w:val="0064314B"/>
    <w:rsid w:val="00643518"/>
    <w:rsid w:val="00643678"/>
    <w:rsid w:val="006448E8"/>
    <w:rsid w:val="00644ED1"/>
    <w:rsid w:val="00644FB2"/>
    <w:rsid w:val="0064562A"/>
    <w:rsid w:val="00646405"/>
    <w:rsid w:val="00647BBD"/>
    <w:rsid w:val="006509A8"/>
    <w:rsid w:val="00650A8A"/>
    <w:rsid w:val="00650F07"/>
    <w:rsid w:val="00652676"/>
    <w:rsid w:val="00652716"/>
    <w:rsid w:val="00652C19"/>
    <w:rsid w:val="00652CD0"/>
    <w:rsid w:val="00652CEF"/>
    <w:rsid w:val="00652E0E"/>
    <w:rsid w:val="00652FA7"/>
    <w:rsid w:val="00654B26"/>
    <w:rsid w:val="006552B3"/>
    <w:rsid w:val="006557D0"/>
    <w:rsid w:val="0065722C"/>
    <w:rsid w:val="00657313"/>
    <w:rsid w:val="00662BDE"/>
    <w:rsid w:val="006635E7"/>
    <w:rsid w:val="006636EA"/>
    <w:rsid w:val="00663917"/>
    <w:rsid w:val="00663929"/>
    <w:rsid w:val="00665A91"/>
    <w:rsid w:val="006668AA"/>
    <w:rsid w:val="00666BA9"/>
    <w:rsid w:val="00667571"/>
    <w:rsid w:val="00667A5B"/>
    <w:rsid w:val="00674807"/>
    <w:rsid w:val="00674B8D"/>
    <w:rsid w:val="00674EDE"/>
    <w:rsid w:val="00675538"/>
    <w:rsid w:val="006763E2"/>
    <w:rsid w:val="00676F21"/>
    <w:rsid w:val="00677C12"/>
    <w:rsid w:val="00680136"/>
    <w:rsid w:val="00680198"/>
    <w:rsid w:val="00680AC3"/>
    <w:rsid w:val="00680AE3"/>
    <w:rsid w:val="00680E36"/>
    <w:rsid w:val="0068127D"/>
    <w:rsid w:val="006836CB"/>
    <w:rsid w:val="006836E6"/>
    <w:rsid w:val="00683B64"/>
    <w:rsid w:val="00684D3F"/>
    <w:rsid w:val="00685E07"/>
    <w:rsid w:val="00686CBF"/>
    <w:rsid w:val="00686F97"/>
    <w:rsid w:val="00687CB8"/>
    <w:rsid w:val="00690DBA"/>
    <w:rsid w:val="00690F04"/>
    <w:rsid w:val="00690F2C"/>
    <w:rsid w:val="00691E49"/>
    <w:rsid w:val="0069227A"/>
    <w:rsid w:val="00693B44"/>
    <w:rsid w:val="00693B70"/>
    <w:rsid w:val="006A0D47"/>
    <w:rsid w:val="006A17BF"/>
    <w:rsid w:val="006A2D8D"/>
    <w:rsid w:val="006A3614"/>
    <w:rsid w:val="006A362D"/>
    <w:rsid w:val="006A54A0"/>
    <w:rsid w:val="006A5836"/>
    <w:rsid w:val="006A5C13"/>
    <w:rsid w:val="006B0270"/>
    <w:rsid w:val="006B04BE"/>
    <w:rsid w:val="006B06D2"/>
    <w:rsid w:val="006B095B"/>
    <w:rsid w:val="006B0B97"/>
    <w:rsid w:val="006B25EE"/>
    <w:rsid w:val="006B2AAF"/>
    <w:rsid w:val="006B2F63"/>
    <w:rsid w:val="006B3F87"/>
    <w:rsid w:val="006B4B42"/>
    <w:rsid w:val="006B5077"/>
    <w:rsid w:val="006B524A"/>
    <w:rsid w:val="006B5BC8"/>
    <w:rsid w:val="006B67FF"/>
    <w:rsid w:val="006B7C10"/>
    <w:rsid w:val="006C04DF"/>
    <w:rsid w:val="006C1D81"/>
    <w:rsid w:val="006C2354"/>
    <w:rsid w:val="006C3381"/>
    <w:rsid w:val="006C498A"/>
    <w:rsid w:val="006C53A4"/>
    <w:rsid w:val="006C5AAC"/>
    <w:rsid w:val="006C5FC9"/>
    <w:rsid w:val="006C7B87"/>
    <w:rsid w:val="006D0264"/>
    <w:rsid w:val="006D07A5"/>
    <w:rsid w:val="006D355C"/>
    <w:rsid w:val="006D4CF3"/>
    <w:rsid w:val="006D51D6"/>
    <w:rsid w:val="006D54C5"/>
    <w:rsid w:val="006D6805"/>
    <w:rsid w:val="006D7834"/>
    <w:rsid w:val="006E10C0"/>
    <w:rsid w:val="006E1518"/>
    <w:rsid w:val="006E2129"/>
    <w:rsid w:val="006E3EDA"/>
    <w:rsid w:val="006E4C39"/>
    <w:rsid w:val="006E50A5"/>
    <w:rsid w:val="006E55A5"/>
    <w:rsid w:val="006E6095"/>
    <w:rsid w:val="006E6112"/>
    <w:rsid w:val="006E777B"/>
    <w:rsid w:val="006F3501"/>
    <w:rsid w:val="006F359F"/>
    <w:rsid w:val="006F35A4"/>
    <w:rsid w:val="006F4503"/>
    <w:rsid w:val="006F59C7"/>
    <w:rsid w:val="006F6160"/>
    <w:rsid w:val="006F7182"/>
    <w:rsid w:val="006F7628"/>
    <w:rsid w:val="006F7A88"/>
    <w:rsid w:val="007014AF"/>
    <w:rsid w:val="00704ED2"/>
    <w:rsid w:val="0070587A"/>
    <w:rsid w:val="0070648E"/>
    <w:rsid w:val="00706798"/>
    <w:rsid w:val="007068AE"/>
    <w:rsid w:val="007110A7"/>
    <w:rsid w:val="00711ED9"/>
    <w:rsid w:val="007124C7"/>
    <w:rsid w:val="00712E50"/>
    <w:rsid w:val="00714757"/>
    <w:rsid w:val="00714C10"/>
    <w:rsid w:val="007155D9"/>
    <w:rsid w:val="00715A2F"/>
    <w:rsid w:val="007173A1"/>
    <w:rsid w:val="007175E5"/>
    <w:rsid w:val="007177FA"/>
    <w:rsid w:val="00717EF1"/>
    <w:rsid w:val="00720D8B"/>
    <w:rsid w:val="00722C34"/>
    <w:rsid w:val="00723892"/>
    <w:rsid w:val="00724969"/>
    <w:rsid w:val="00724D38"/>
    <w:rsid w:val="00726159"/>
    <w:rsid w:val="0073089D"/>
    <w:rsid w:val="00730EC2"/>
    <w:rsid w:val="00731742"/>
    <w:rsid w:val="00731CAF"/>
    <w:rsid w:val="0073233B"/>
    <w:rsid w:val="00732A4C"/>
    <w:rsid w:val="00732B11"/>
    <w:rsid w:val="00732D83"/>
    <w:rsid w:val="0073554E"/>
    <w:rsid w:val="00737C56"/>
    <w:rsid w:val="007401C9"/>
    <w:rsid w:val="007429CE"/>
    <w:rsid w:val="007431B2"/>
    <w:rsid w:val="00745F20"/>
    <w:rsid w:val="00746102"/>
    <w:rsid w:val="007502FE"/>
    <w:rsid w:val="00750BB8"/>
    <w:rsid w:val="00751255"/>
    <w:rsid w:val="00752C66"/>
    <w:rsid w:val="00753A93"/>
    <w:rsid w:val="00757330"/>
    <w:rsid w:val="007574EF"/>
    <w:rsid w:val="00757A19"/>
    <w:rsid w:val="00760737"/>
    <w:rsid w:val="007612B4"/>
    <w:rsid w:val="007620E8"/>
    <w:rsid w:val="00762890"/>
    <w:rsid w:val="00762F0A"/>
    <w:rsid w:val="00763BA6"/>
    <w:rsid w:val="00763C4A"/>
    <w:rsid w:val="00764412"/>
    <w:rsid w:val="00764B5C"/>
    <w:rsid w:val="00764ED4"/>
    <w:rsid w:val="00766383"/>
    <w:rsid w:val="007668B5"/>
    <w:rsid w:val="00766E13"/>
    <w:rsid w:val="007700F3"/>
    <w:rsid w:val="00770854"/>
    <w:rsid w:val="00771C5B"/>
    <w:rsid w:val="007724D9"/>
    <w:rsid w:val="00772BDC"/>
    <w:rsid w:val="007731FC"/>
    <w:rsid w:val="00776D8C"/>
    <w:rsid w:val="00777B03"/>
    <w:rsid w:val="00780FB6"/>
    <w:rsid w:val="007821C9"/>
    <w:rsid w:val="007822D5"/>
    <w:rsid w:val="0078324D"/>
    <w:rsid w:val="00783279"/>
    <w:rsid w:val="007844B0"/>
    <w:rsid w:val="00784664"/>
    <w:rsid w:val="00784B8D"/>
    <w:rsid w:val="007853F9"/>
    <w:rsid w:val="00787306"/>
    <w:rsid w:val="007904AE"/>
    <w:rsid w:val="00790AAA"/>
    <w:rsid w:val="007914DD"/>
    <w:rsid w:val="0079183D"/>
    <w:rsid w:val="00792718"/>
    <w:rsid w:val="00793B5E"/>
    <w:rsid w:val="00794333"/>
    <w:rsid w:val="0079497B"/>
    <w:rsid w:val="00794CDB"/>
    <w:rsid w:val="00794E89"/>
    <w:rsid w:val="00794FAF"/>
    <w:rsid w:val="00795472"/>
    <w:rsid w:val="00795974"/>
    <w:rsid w:val="00795A97"/>
    <w:rsid w:val="00795B65"/>
    <w:rsid w:val="00796A3A"/>
    <w:rsid w:val="0079769E"/>
    <w:rsid w:val="007976C6"/>
    <w:rsid w:val="007976FA"/>
    <w:rsid w:val="00797DDF"/>
    <w:rsid w:val="007A1BF5"/>
    <w:rsid w:val="007A46D3"/>
    <w:rsid w:val="007A477B"/>
    <w:rsid w:val="007A497C"/>
    <w:rsid w:val="007A4FF9"/>
    <w:rsid w:val="007A72B3"/>
    <w:rsid w:val="007B0450"/>
    <w:rsid w:val="007B0EBE"/>
    <w:rsid w:val="007B0EF6"/>
    <w:rsid w:val="007B1F17"/>
    <w:rsid w:val="007B23B9"/>
    <w:rsid w:val="007B3C80"/>
    <w:rsid w:val="007B4112"/>
    <w:rsid w:val="007B4533"/>
    <w:rsid w:val="007B56FE"/>
    <w:rsid w:val="007B582E"/>
    <w:rsid w:val="007B5952"/>
    <w:rsid w:val="007C0D6E"/>
    <w:rsid w:val="007C0EC2"/>
    <w:rsid w:val="007C12C0"/>
    <w:rsid w:val="007C17F0"/>
    <w:rsid w:val="007C22C1"/>
    <w:rsid w:val="007C2CC7"/>
    <w:rsid w:val="007C43A4"/>
    <w:rsid w:val="007C4AAF"/>
    <w:rsid w:val="007C551F"/>
    <w:rsid w:val="007C579F"/>
    <w:rsid w:val="007C5BB6"/>
    <w:rsid w:val="007C7ADB"/>
    <w:rsid w:val="007D086A"/>
    <w:rsid w:val="007D10EC"/>
    <w:rsid w:val="007D2A22"/>
    <w:rsid w:val="007D2DC8"/>
    <w:rsid w:val="007D301E"/>
    <w:rsid w:val="007D55C0"/>
    <w:rsid w:val="007D5859"/>
    <w:rsid w:val="007D70A2"/>
    <w:rsid w:val="007D7D2E"/>
    <w:rsid w:val="007E00B2"/>
    <w:rsid w:val="007E0B1E"/>
    <w:rsid w:val="007E17B6"/>
    <w:rsid w:val="007E207A"/>
    <w:rsid w:val="007E2154"/>
    <w:rsid w:val="007E21B4"/>
    <w:rsid w:val="007E2789"/>
    <w:rsid w:val="007E2B5A"/>
    <w:rsid w:val="007E45F7"/>
    <w:rsid w:val="007E624E"/>
    <w:rsid w:val="007E670F"/>
    <w:rsid w:val="007E68B2"/>
    <w:rsid w:val="007E7799"/>
    <w:rsid w:val="007E7BD3"/>
    <w:rsid w:val="007E7F46"/>
    <w:rsid w:val="007F00EA"/>
    <w:rsid w:val="007F022A"/>
    <w:rsid w:val="007F09A5"/>
    <w:rsid w:val="007F11AA"/>
    <w:rsid w:val="007F1455"/>
    <w:rsid w:val="007F18BD"/>
    <w:rsid w:val="007F247B"/>
    <w:rsid w:val="007F297E"/>
    <w:rsid w:val="007F29CD"/>
    <w:rsid w:val="007F2D82"/>
    <w:rsid w:val="007F3654"/>
    <w:rsid w:val="007F38FE"/>
    <w:rsid w:val="007F39C5"/>
    <w:rsid w:val="007F5239"/>
    <w:rsid w:val="007F5867"/>
    <w:rsid w:val="007F6A5C"/>
    <w:rsid w:val="007F77A1"/>
    <w:rsid w:val="0080066F"/>
    <w:rsid w:val="00800AE6"/>
    <w:rsid w:val="00801166"/>
    <w:rsid w:val="0080190C"/>
    <w:rsid w:val="00801BF0"/>
    <w:rsid w:val="0080268E"/>
    <w:rsid w:val="00802A41"/>
    <w:rsid w:val="00802C30"/>
    <w:rsid w:val="00802E22"/>
    <w:rsid w:val="008040BB"/>
    <w:rsid w:val="008050B4"/>
    <w:rsid w:val="0080535A"/>
    <w:rsid w:val="008057FF"/>
    <w:rsid w:val="00805D15"/>
    <w:rsid w:val="008062B7"/>
    <w:rsid w:val="00811F13"/>
    <w:rsid w:val="00812147"/>
    <w:rsid w:val="008123FC"/>
    <w:rsid w:val="008137D0"/>
    <w:rsid w:val="00814993"/>
    <w:rsid w:val="00815173"/>
    <w:rsid w:val="00815394"/>
    <w:rsid w:val="008160EA"/>
    <w:rsid w:val="008170A1"/>
    <w:rsid w:val="00817AAF"/>
    <w:rsid w:val="00820427"/>
    <w:rsid w:val="0082188F"/>
    <w:rsid w:val="00821A79"/>
    <w:rsid w:val="00821D5F"/>
    <w:rsid w:val="00823C43"/>
    <w:rsid w:val="00824D25"/>
    <w:rsid w:val="00824F9F"/>
    <w:rsid w:val="00826E96"/>
    <w:rsid w:val="008300E3"/>
    <w:rsid w:val="00831693"/>
    <w:rsid w:val="00832337"/>
    <w:rsid w:val="0083359E"/>
    <w:rsid w:val="00836490"/>
    <w:rsid w:val="00836AD5"/>
    <w:rsid w:val="0083784C"/>
    <w:rsid w:val="0084153B"/>
    <w:rsid w:val="00841679"/>
    <w:rsid w:val="008437F7"/>
    <w:rsid w:val="00843D18"/>
    <w:rsid w:val="0084425D"/>
    <w:rsid w:val="008446EB"/>
    <w:rsid w:val="00844828"/>
    <w:rsid w:val="008449A6"/>
    <w:rsid w:val="00845F0D"/>
    <w:rsid w:val="00846145"/>
    <w:rsid w:val="008462D5"/>
    <w:rsid w:val="008470B6"/>
    <w:rsid w:val="00847CB7"/>
    <w:rsid w:val="00850BFC"/>
    <w:rsid w:val="008514B1"/>
    <w:rsid w:val="00852264"/>
    <w:rsid w:val="00853EC8"/>
    <w:rsid w:val="0085423F"/>
    <w:rsid w:val="008542E0"/>
    <w:rsid w:val="008544E7"/>
    <w:rsid w:val="008552E2"/>
    <w:rsid w:val="00855AEF"/>
    <w:rsid w:val="00855B1E"/>
    <w:rsid w:val="00856117"/>
    <w:rsid w:val="00856944"/>
    <w:rsid w:val="00857F9E"/>
    <w:rsid w:val="008626DA"/>
    <w:rsid w:val="00862B49"/>
    <w:rsid w:val="00863763"/>
    <w:rsid w:val="008657DD"/>
    <w:rsid w:val="00866AF4"/>
    <w:rsid w:val="00867319"/>
    <w:rsid w:val="00867463"/>
    <w:rsid w:val="00867465"/>
    <w:rsid w:val="00867A67"/>
    <w:rsid w:val="0087232C"/>
    <w:rsid w:val="00872930"/>
    <w:rsid w:val="00872E62"/>
    <w:rsid w:val="008730D0"/>
    <w:rsid w:val="008733FD"/>
    <w:rsid w:val="00874099"/>
    <w:rsid w:val="00874329"/>
    <w:rsid w:val="00874D34"/>
    <w:rsid w:val="00875078"/>
    <w:rsid w:val="00881343"/>
    <w:rsid w:val="00881E0B"/>
    <w:rsid w:val="0088297C"/>
    <w:rsid w:val="00882A8F"/>
    <w:rsid w:val="00884877"/>
    <w:rsid w:val="008857AB"/>
    <w:rsid w:val="00885BB9"/>
    <w:rsid w:val="00886E19"/>
    <w:rsid w:val="00887BA0"/>
    <w:rsid w:val="00887E7E"/>
    <w:rsid w:val="008900ED"/>
    <w:rsid w:val="00891407"/>
    <w:rsid w:val="008914AC"/>
    <w:rsid w:val="008923DD"/>
    <w:rsid w:val="00892A2A"/>
    <w:rsid w:val="00892CD9"/>
    <w:rsid w:val="008931D1"/>
    <w:rsid w:val="008935BE"/>
    <w:rsid w:val="0089388C"/>
    <w:rsid w:val="00894650"/>
    <w:rsid w:val="00894802"/>
    <w:rsid w:val="008952BB"/>
    <w:rsid w:val="00897D55"/>
    <w:rsid w:val="00897E4F"/>
    <w:rsid w:val="008A04D5"/>
    <w:rsid w:val="008A06E8"/>
    <w:rsid w:val="008A0D1B"/>
    <w:rsid w:val="008A118B"/>
    <w:rsid w:val="008A1B8F"/>
    <w:rsid w:val="008A1C24"/>
    <w:rsid w:val="008A1EDE"/>
    <w:rsid w:val="008A3DB2"/>
    <w:rsid w:val="008A4053"/>
    <w:rsid w:val="008A4482"/>
    <w:rsid w:val="008A4549"/>
    <w:rsid w:val="008A4604"/>
    <w:rsid w:val="008A46F2"/>
    <w:rsid w:val="008A5108"/>
    <w:rsid w:val="008A554E"/>
    <w:rsid w:val="008A6C39"/>
    <w:rsid w:val="008A6E66"/>
    <w:rsid w:val="008A7559"/>
    <w:rsid w:val="008A7ECE"/>
    <w:rsid w:val="008B045C"/>
    <w:rsid w:val="008B0533"/>
    <w:rsid w:val="008B16F7"/>
    <w:rsid w:val="008B3109"/>
    <w:rsid w:val="008B3C5B"/>
    <w:rsid w:val="008B56BC"/>
    <w:rsid w:val="008B7808"/>
    <w:rsid w:val="008C0599"/>
    <w:rsid w:val="008C0A64"/>
    <w:rsid w:val="008C2005"/>
    <w:rsid w:val="008C28C2"/>
    <w:rsid w:val="008C2D62"/>
    <w:rsid w:val="008C510C"/>
    <w:rsid w:val="008C5274"/>
    <w:rsid w:val="008C7929"/>
    <w:rsid w:val="008C7FF4"/>
    <w:rsid w:val="008D08B4"/>
    <w:rsid w:val="008D2455"/>
    <w:rsid w:val="008D3F25"/>
    <w:rsid w:val="008D42CD"/>
    <w:rsid w:val="008D5EC7"/>
    <w:rsid w:val="008D674F"/>
    <w:rsid w:val="008D6B6A"/>
    <w:rsid w:val="008D75D8"/>
    <w:rsid w:val="008D765C"/>
    <w:rsid w:val="008D7994"/>
    <w:rsid w:val="008D7C19"/>
    <w:rsid w:val="008D7DD7"/>
    <w:rsid w:val="008E1FFA"/>
    <w:rsid w:val="008E221F"/>
    <w:rsid w:val="008E298B"/>
    <w:rsid w:val="008E2996"/>
    <w:rsid w:val="008E2C25"/>
    <w:rsid w:val="008E2F14"/>
    <w:rsid w:val="008E3573"/>
    <w:rsid w:val="008E38C9"/>
    <w:rsid w:val="008E3C5C"/>
    <w:rsid w:val="008E3E58"/>
    <w:rsid w:val="008E425F"/>
    <w:rsid w:val="008E4849"/>
    <w:rsid w:val="008E4EB6"/>
    <w:rsid w:val="008E56F3"/>
    <w:rsid w:val="008E5FC4"/>
    <w:rsid w:val="008E74F2"/>
    <w:rsid w:val="008F00BB"/>
    <w:rsid w:val="008F0CAD"/>
    <w:rsid w:val="008F12D7"/>
    <w:rsid w:val="008F2975"/>
    <w:rsid w:val="008F3C96"/>
    <w:rsid w:val="008F5027"/>
    <w:rsid w:val="008F5B01"/>
    <w:rsid w:val="008F783A"/>
    <w:rsid w:val="0090057C"/>
    <w:rsid w:val="00900BE7"/>
    <w:rsid w:val="0090220D"/>
    <w:rsid w:val="0090235F"/>
    <w:rsid w:val="00902BFE"/>
    <w:rsid w:val="009036AB"/>
    <w:rsid w:val="009036FD"/>
    <w:rsid w:val="00904FF3"/>
    <w:rsid w:val="009063C4"/>
    <w:rsid w:val="0090684E"/>
    <w:rsid w:val="00906BA6"/>
    <w:rsid w:val="00907065"/>
    <w:rsid w:val="00907BE4"/>
    <w:rsid w:val="00910250"/>
    <w:rsid w:val="009106C4"/>
    <w:rsid w:val="009113DB"/>
    <w:rsid w:val="00913287"/>
    <w:rsid w:val="0091426F"/>
    <w:rsid w:val="00914ABD"/>
    <w:rsid w:val="0091526D"/>
    <w:rsid w:val="009152EF"/>
    <w:rsid w:val="00915553"/>
    <w:rsid w:val="00915668"/>
    <w:rsid w:val="009169AF"/>
    <w:rsid w:val="0091735C"/>
    <w:rsid w:val="00917C36"/>
    <w:rsid w:val="00920983"/>
    <w:rsid w:val="00920E9E"/>
    <w:rsid w:val="00921064"/>
    <w:rsid w:val="009215ED"/>
    <w:rsid w:val="00922898"/>
    <w:rsid w:val="00922D6F"/>
    <w:rsid w:val="00922FC6"/>
    <w:rsid w:val="0092575B"/>
    <w:rsid w:val="00925CE3"/>
    <w:rsid w:val="009270DA"/>
    <w:rsid w:val="00931A1B"/>
    <w:rsid w:val="00931BAF"/>
    <w:rsid w:val="00931DAE"/>
    <w:rsid w:val="00933916"/>
    <w:rsid w:val="00934A24"/>
    <w:rsid w:val="00934D92"/>
    <w:rsid w:val="00935923"/>
    <w:rsid w:val="00936DAE"/>
    <w:rsid w:val="00941A5A"/>
    <w:rsid w:val="00941D87"/>
    <w:rsid w:val="009443EE"/>
    <w:rsid w:val="00945D4A"/>
    <w:rsid w:val="009464FA"/>
    <w:rsid w:val="00946B39"/>
    <w:rsid w:val="0094738E"/>
    <w:rsid w:val="00947B8E"/>
    <w:rsid w:val="00952DDE"/>
    <w:rsid w:val="00952E6D"/>
    <w:rsid w:val="00953E4A"/>
    <w:rsid w:val="00953EE9"/>
    <w:rsid w:val="00954A87"/>
    <w:rsid w:val="00954FCD"/>
    <w:rsid w:val="009551FD"/>
    <w:rsid w:val="00956140"/>
    <w:rsid w:val="009567CF"/>
    <w:rsid w:val="00956CF0"/>
    <w:rsid w:val="0095771C"/>
    <w:rsid w:val="00963A53"/>
    <w:rsid w:val="00964334"/>
    <w:rsid w:val="00964E58"/>
    <w:rsid w:val="0096752B"/>
    <w:rsid w:val="0097182C"/>
    <w:rsid w:val="00971EE6"/>
    <w:rsid w:val="009723E8"/>
    <w:rsid w:val="00974E7F"/>
    <w:rsid w:val="00977707"/>
    <w:rsid w:val="00977A2A"/>
    <w:rsid w:val="00977A8E"/>
    <w:rsid w:val="009804D3"/>
    <w:rsid w:val="009815CC"/>
    <w:rsid w:val="00981D34"/>
    <w:rsid w:val="00983733"/>
    <w:rsid w:val="00983E1E"/>
    <w:rsid w:val="0098496F"/>
    <w:rsid w:val="0098498B"/>
    <w:rsid w:val="0098587E"/>
    <w:rsid w:val="00986033"/>
    <w:rsid w:val="00986307"/>
    <w:rsid w:val="00986CD1"/>
    <w:rsid w:val="00987A58"/>
    <w:rsid w:val="00990791"/>
    <w:rsid w:val="00990DA6"/>
    <w:rsid w:val="00991550"/>
    <w:rsid w:val="0099163E"/>
    <w:rsid w:val="00991F0D"/>
    <w:rsid w:val="00992707"/>
    <w:rsid w:val="00992AA8"/>
    <w:rsid w:val="00993CB8"/>
    <w:rsid w:val="009954F6"/>
    <w:rsid w:val="0099562F"/>
    <w:rsid w:val="00995780"/>
    <w:rsid w:val="009960E6"/>
    <w:rsid w:val="00997510"/>
    <w:rsid w:val="00997533"/>
    <w:rsid w:val="00997901"/>
    <w:rsid w:val="00997EFB"/>
    <w:rsid w:val="009A058C"/>
    <w:rsid w:val="009A076C"/>
    <w:rsid w:val="009A0BD6"/>
    <w:rsid w:val="009A17DF"/>
    <w:rsid w:val="009A1A32"/>
    <w:rsid w:val="009A23F9"/>
    <w:rsid w:val="009A2CBA"/>
    <w:rsid w:val="009A409A"/>
    <w:rsid w:val="009A497C"/>
    <w:rsid w:val="009A53B2"/>
    <w:rsid w:val="009A5C18"/>
    <w:rsid w:val="009A5CE8"/>
    <w:rsid w:val="009A6B03"/>
    <w:rsid w:val="009A6B69"/>
    <w:rsid w:val="009A6DFF"/>
    <w:rsid w:val="009A7F30"/>
    <w:rsid w:val="009B0207"/>
    <w:rsid w:val="009B02F9"/>
    <w:rsid w:val="009B1507"/>
    <w:rsid w:val="009B1861"/>
    <w:rsid w:val="009B1C3E"/>
    <w:rsid w:val="009B313F"/>
    <w:rsid w:val="009B32CB"/>
    <w:rsid w:val="009B3B63"/>
    <w:rsid w:val="009B4561"/>
    <w:rsid w:val="009B47A5"/>
    <w:rsid w:val="009B6106"/>
    <w:rsid w:val="009B63E0"/>
    <w:rsid w:val="009C09D9"/>
    <w:rsid w:val="009C1011"/>
    <w:rsid w:val="009C1921"/>
    <w:rsid w:val="009C1AD5"/>
    <w:rsid w:val="009C24D7"/>
    <w:rsid w:val="009C26E5"/>
    <w:rsid w:val="009C28BF"/>
    <w:rsid w:val="009C295E"/>
    <w:rsid w:val="009C2DBE"/>
    <w:rsid w:val="009C2F8E"/>
    <w:rsid w:val="009C3DBB"/>
    <w:rsid w:val="009C46DF"/>
    <w:rsid w:val="009C5726"/>
    <w:rsid w:val="009C6FE0"/>
    <w:rsid w:val="009C7ED4"/>
    <w:rsid w:val="009D2062"/>
    <w:rsid w:val="009D2DC0"/>
    <w:rsid w:val="009D40B9"/>
    <w:rsid w:val="009D420F"/>
    <w:rsid w:val="009D6D44"/>
    <w:rsid w:val="009D7B85"/>
    <w:rsid w:val="009E0088"/>
    <w:rsid w:val="009E0174"/>
    <w:rsid w:val="009E0979"/>
    <w:rsid w:val="009E0BC4"/>
    <w:rsid w:val="009E0D83"/>
    <w:rsid w:val="009E1180"/>
    <w:rsid w:val="009E1F13"/>
    <w:rsid w:val="009E44C2"/>
    <w:rsid w:val="009E49B1"/>
    <w:rsid w:val="009E78E8"/>
    <w:rsid w:val="009F19E3"/>
    <w:rsid w:val="009F2DE0"/>
    <w:rsid w:val="009F3152"/>
    <w:rsid w:val="009F35FA"/>
    <w:rsid w:val="009F3AD4"/>
    <w:rsid w:val="009F40A1"/>
    <w:rsid w:val="009F4DB3"/>
    <w:rsid w:val="009F53B9"/>
    <w:rsid w:val="009F59CA"/>
    <w:rsid w:val="009F638D"/>
    <w:rsid w:val="009F6F59"/>
    <w:rsid w:val="009F7176"/>
    <w:rsid w:val="009F761B"/>
    <w:rsid w:val="009F7947"/>
    <w:rsid w:val="00A01750"/>
    <w:rsid w:val="00A040B0"/>
    <w:rsid w:val="00A042DD"/>
    <w:rsid w:val="00A05257"/>
    <w:rsid w:val="00A05CEE"/>
    <w:rsid w:val="00A06364"/>
    <w:rsid w:val="00A10384"/>
    <w:rsid w:val="00A104D7"/>
    <w:rsid w:val="00A10A54"/>
    <w:rsid w:val="00A10F26"/>
    <w:rsid w:val="00A11A2A"/>
    <w:rsid w:val="00A11EC4"/>
    <w:rsid w:val="00A129AB"/>
    <w:rsid w:val="00A1316E"/>
    <w:rsid w:val="00A13A2C"/>
    <w:rsid w:val="00A13A92"/>
    <w:rsid w:val="00A14304"/>
    <w:rsid w:val="00A15E76"/>
    <w:rsid w:val="00A177D1"/>
    <w:rsid w:val="00A200A3"/>
    <w:rsid w:val="00A20233"/>
    <w:rsid w:val="00A2032A"/>
    <w:rsid w:val="00A205B0"/>
    <w:rsid w:val="00A210B4"/>
    <w:rsid w:val="00A218E1"/>
    <w:rsid w:val="00A224F6"/>
    <w:rsid w:val="00A22705"/>
    <w:rsid w:val="00A23776"/>
    <w:rsid w:val="00A23A55"/>
    <w:rsid w:val="00A2457B"/>
    <w:rsid w:val="00A2471E"/>
    <w:rsid w:val="00A24969"/>
    <w:rsid w:val="00A24EC8"/>
    <w:rsid w:val="00A25533"/>
    <w:rsid w:val="00A2595A"/>
    <w:rsid w:val="00A25EF7"/>
    <w:rsid w:val="00A26AF3"/>
    <w:rsid w:val="00A279CA"/>
    <w:rsid w:val="00A3068E"/>
    <w:rsid w:val="00A30FAC"/>
    <w:rsid w:val="00A3178B"/>
    <w:rsid w:val="00A319E8"/>
    <w:rsid w:val="00A31D17"/>
    <w:rsid w:val="00A327DE"/>
    <w:rsid w:val="00A32B1D"/>
    <w:rsid w:val="00A32D55"/>
    <w:rsid w:val="00A32F84"/>
    <w:rsid w:val="00A33F42"/>
    <w:rsid w:val="00A34B40"/>
    <w:rsid w:val="00A35DCB"/>
    <w:rsid w:val="00A36187"/>
    <w:rsid w:val="00A36896"/>
    <w:rsid w:val="00A4394B"/>
    <w:rsid w:val="00A439DD"/>
    <w:rsid w:val="00A443F3"/>
    <w:rsid w:val="00A44885"/>
    <w:rsid w:val="00A44BB4"/>
    <w:rsid w:val="00A44BC6"/>
    <w:rsid w:val="00A4571B"/>
    <w:rsid w:val="00A462DF"/>
    <w:rsid w:val="00A464B3"/>
    <w:rsid w:val="00A46B13"/>
    <w:rsid w:val="00A47A0D"/>
    <w:rsid w:val="00A47BD6"/>
    <w:rsid w:val="00A51B61"/>
    <w:rsid w:val="00A5309A"/>
    <w:rsid w:val="00A53186"/>
    <w:rsid w:val="00A533CF"/>
    <w:rsid w:val="00A54415"/>
    <w:rsid w:val="00A54E55"/>
    <w:rsid w:val="00A54F5F"/>
    <w:rsid w:val="00A5609D"/>
    <w:rsid w:val="00A56FC2"/>
    <w:rsid w:val="00A56FDB"/>
    <w:rsid w:val="00A571E8"/>
    <w:rsid w:val="00A60798"/>
    <w:rsid w:val="00A61464"/>
    <w:rsid w:val="00A61B86"/>
    <w:rsid w:val="00A627B3"/>
    <w:rsid w:val="00A632C3"/>
    <w:rsid w:val="00A63412"/>
    <w:rsid w:val="00A64208"/>
    <w:rsid w:val="00A643A6"/>
    <w:rsid w:val="00A65D5F"/>
    <w:rsid w:val="00A66159"/>
    <w:rsid w:val="00A673B5"/>
    <w:rsid w:val="00A6784D"/>
    <w:rsid w:val="00A67CC6"/>
    <w:rsid w:val="00A67FA9"/>
    <w:rsid w:val="00A71BAA"/>
    <w:rsid w:val="00A72F9D"/>
    <w:rsid w:val="00A73462"/>
    <w:rsid w:val="00A734D4"/>
    <w:rsid w:val="00A736CE"/>
    <w:rsid w:val="00A73E59"/>
    <w:rsid w:val="00A74786"/>
    <w:rsid w:val="00A7543F"/>
    <w:rsid w:val="00A75D59"/>
    <w:rsid w:val="00A76D31"/>
    <w:rsid w:val="00A76EC1"/>
    <w:rsid w:val="00A778A8"/>
    <w:rsid w:val="00A80806"/>
    <w:rsid w:val="00A8176C"/>
    <w:rsid w:val="00A82091"/>
    <w:rsid w:val="00A825DD"/>
    <w:rsid w:val="00A82D4B"/>
    <w:rsid w:val="00A83521"/>
    <w:rsid w:val="00A842B3"/>
    <w:rsid w:val="00A84784"/>
    <w:rsid w:val="00A84D93"/>
    <w:rsid w:val="00A84EF8"/>
    <w:rsid w:val="00A85A68"/>
    <w:rsid w:val="00A85CCD"/>
    <w:rsid w:val="00A86237"/>
    <w:rsid w:val="00A870F0"/>
    <w:rsid w:val="00A87A31"/>
    <w:rsid w:val="00A87C87"/>
    <w:rsid w:val="00A917B5"/>
    <w:rsid w:val="00A93010"/>
    <w:rsid w:val="00A96098"/>
    <w:rsid w:val="00A961B0"/>
    <w:rsid w:val="00A96797"/>
    <w:rsid w:val="00A96A58"/>
    <w:rsid w:val="00A979B0"/>
    <w:rsid w:val="00A97C37"/>
    <w:rsid w:val="00A97C72"/>
    <w:rsid w:val="00AA1026"/>
    <w:rsid w:val="00AA23A0"/>
    <w:rsid w:val="00AA4925"/>
    <w:rsid w:val="00AA7035"/>
    <w:rsid w:val="00AB02C0"/>
    <w:rsid w:val="00AB0351"/>
    <w:rsid w:val="00AB0CD3"/>
    <w:rsid w:val="00AB1324"/>
    <w:rsid w:val="00AB2074"/>
    <w:rsid w:val="00AB3410"/>
    <w:rsid w:val="00AB3876"/>
    <w:rsid w:val="00AB44F4"/>
    <w:rsid w:val="00AB50FA"/>
    <w:rsid w:val="00AB5C05"/>
    <w:rsid w:val="00AB663B"/>
    <w:rsid w:val="00AB6673"/>
    <w:rsid w:val="00AB7994"/>
    <w:rsid w:val="00AC3B66"/>
    <w:rsid w:val="00AC531F"/>
    <w:rsid w:val="00AC66D9"/>
    <w:rsid w:val="00AC6F9F"/>
    <w:rsid w:val="00AC72D8"/>
    <w:rsid w:val="00AC7629"/>
    <w:rsid w:val="00AD0D07"/>
    <w:rsid w:val="00AD1B7B"/>
    <w:rsid w:val="00AD38EA"/>
    <w:rsid w:val="00AD3A08"/>
    <w:rsid w:val="00AD5AE7"/>
    <w:rsid w:val="00AD7526"/>
    <w:rsid w:val="00AE0D70"/>
    <w:rsid w:val="00AE1E32"/>
    <w:rsid w:val="00AE2549"/>
    <w:rsid w:val="00AE3684"/>
    <w:rsid w:val="00AE372C"/>
    <w:rsid w:val="00AE4495"/>
    <w:rsid w:val="00AE46C6"/>
    <w:rsid w:val="00AE4795"/>
    <w:rsid w:val="00AE47FD"/>
    <w:rsid w:val="00AE6188"/>
    <w:rsid w:val="00AE6B5F"/>
    <w:rsid w:val="00AF205D"/>
    <w:rsid w:val="00AF211A"/>
    <w:rsid w:val="00AF2B9F"/>
    <w:rsid w:val="00AF2EA1"/>
    <w:rsid w:val="00AF74A1"/>
    <w:rsid w:val="00AF7589"/>
    <w:rsid w:val="00B008BC"/>
    <w:rsid w:val="00B0142B"/>
    <w:rsid w:val="00B02BE2"/>
    <w:rsid w:val="00B02D16"/>
    <w:rsid w:val="00B039B1"/>
    <w:rsid w:val="00B04E0E"/>
    <w:rsid w:val="00B0659B"/>
    <w:rsid w:val="00B06E9A"/>
    <w:rsid w:val="00B072AA"/>
    <w:rsid w:val="00B07B8C"/>
    <w:rsid w:val="00B07FA3"/>
    <w:rsid w:val="00B07FE7"/>
    <w:rsid w:val="00B1022E"/>
    <w:rsid w:val="00B10EBD"/>
    <w:rsid w:val="00B12BED"/>
    <w:rsid w:val="00B1389F"/>
    <w:rsid w:val="00B13E98"/>
    <w:rsid w:val="00B13F5C"/>
    <w:rsid w:val="00B14C91"/>
    <w:rsid w:val="00B16CB7"/>
    <w:rsid w:val="00B178D5"/>
    <w:rsid w:val="00B208F5"/>
    <w:rsid w:val="00B20C89"/>
    <w:rsid w:val="00B21B38"/>
    <w:rsid w:val="00B21CC8"/>
    <w:rsid w:val="00B225EF"/>
    <w:rsid w:val="00B22664"/>
    <w:rsid w:val="00B24490"/>
    <w:rsid w:val="00B24822"/>
    <w:rsid w:val="00B276D4"/>
    <w:rsid w:val="00B306F2"/>
    <w:rsid w:val="00B3077C"/>
    <w:rsid w:val="00B32778"/>
    <w:rsid w:val="00B3296F"/>
    <w:rsid w:val="00B33A7E"/>
    <w:rsid w:val="00B33D2A"/>
    <w:rsid w:val="00B3549F"/>
    <w:rsid w:val="00B358B2"/>
    <w:rsid w:val="00B35BD2"/>
    <w:rsid w:val="00B35DBF"/>
    <w:rsid w:val="00B36170"/>
    <w:rsid w:val="00B36E93"/>
    <w:rsid w:val="00B37E22"/>
    <w:rsid w:val="00B37ED6"/>
    <w:rsid w:val="00B428CB"/>
    <w:rsid w:val="00B430FF"/>
    <w:rsid w:val="00B44A15"/>
    <w:rsid w:val="00B45C2B"/>
    <w:rsid w:val="00B47162"/>
    <w:rsid w:val="00B505E8"/>
    <w:rsid w:val="00B517BF"/>
    <w:rsid w:val="00B51B1C"/>
    <w:rsid w:val="00B521F7"/>
    <w:rsid w:val="00B52398"/>
    <w:rsid w:val="00B5269A"/>
    <w:rsid w:val="00B53D74"/>
    <w:rsid w:val="00B5418E"/>
    <w:rsid w:val="00B54BA3"/>
    <w:rsid w:val="00B55E6B"/>
    <w:rsid w:val="00B569D4"/>
    <w:rsid w:val="00B6090C"/>
    <w:rsid w:val="00B60A1C"/>
    <w:rsid w:val="00B62568"/>
    <w:rsid w:val="00B62817"/>
    <w:rsid w:val="00B62ADA"/>
    <w:rsid w:val="00B6356F"/>
    <w:rsid w:val="00B648DE"/>
    <w:rsid w:val="00B64DDE"/>
    <w:rsid w:val="00B65D86"/>
    <w:rsid w:val="00B66BE8"/>
    <w:rsid w:val="00B66F74"/>
    <w:rsid w:val="00B71628"/>
    <w:rsid w:val="00B716BB"/>
    <w:rsid w:val="00B72498"/>
    <w:rsid w:val="00B7302D"/>
    <w:rsid w:val="00B74227"/>
    <w:rsid w:val="00B7583D"/>
    <w:rsid w:val="00B759D7"/>
    <w:rsid w:val="00B76E70"/>
    <w:rsid w:val="00B81AAB"/>
    <w:rsid w:val="00B84A40"/>
    <w:rsid w:val="00B8529B"/>
    <w:rsid w:val="00B862EA"/>
    <w:rsid w:val="00B863C3"/>
    <w:rsid w:val="00B86CE4"/>
    <w:rsid w:val="00B8721C"/>
    <w:rsid w:val="00B87FF6"/>
    <w:rsid w:val="00B91FF7"/>
    <w:rsid w:val="00B93130"/>
    <w:rsid w:val="00B9360A"/>
    <w:rsid w:val="00B955CA"/>
    <w:rsid w:val="00B95AEA"/>
    <w:rsid w:val="00B95B2A"/>
    <w:rsid w:val="00B9687E"/>
    <w:rsid w:val="00B975B2"/>
    <w:rsid w:val="00B9762D"/>
    <w:rsid w:val="00B97AB6"/>
    <w:rsid w:val="00B97FBA"/>
    <w:rsid w:val="00BA16DD"/>
    <w:rsid w:val="00BA3ECF"/>
    <w:rsid w:val="00BA6038"/>
    <w:rsid w:val="00BA6452"/>
    <w:rsid w:val="00BA71BF"/>
    <w:rsid w:val="00BA74A5"/>
    <w:rsid w:val="00BA7557"/>
    <w:rsid w:val="00BA791D"/>
    <w:rsid w:val="00BB03EA"/>
    <w:rsid w:val="00BB13C4"/>
    <w:rsid w:val="00BB14B1"/>
    <w:rsid w:val="00BB2545"/>
    <w:rsid w:val="00BB3CC9"/>
    <w:rsid w:val="00BB550C"/>
    <w:rsid w:val="00BB692F"/>
    <w:rsid w:val="00BB76CE"/>
    <w:rsid w:val="00BB772B"/>
    <w:rsid w:val="00BC00DE"/>
    <w:rsid w:val="00BC12E2"/>
    <w:rsid w:val="00BC2077"/>
    <w:rsid w:val="00BC3CF7"/>
    <w:rsid w:val="00BC5901"/>
    <w:rsid w:val="00BC5B02"/>
    <w:rsid w:val="00BC6409"/>
    <w:rsid w:val="00BC6871"/>
    <w:rsid w:val="00BC6912"/>
    <w:rsid w:val="00BC6AAA"/>
    <w:rsid w:val="00BC7015"/>
    <w:rsid w:val="00BC71C4"/>
    <w:rsid w:val="00BD03A2"/>
    <w:rsid w:val="00BD07D0"/>
    <w:rsid w:val="00BD0BEB"/>
    <w:rsid w:val="00BD136E"/>
    <w:rsid w:val="00BD1FF5"/>
    <w:rsid w:val="00BD237F"/>
    <w:rsid w:val="00BD2D61"/>
    <w:rsid w:val="00BD2FEB"/>
    <w:rsid w:val="00BD3B93"/>
    <w:rsid w:val="00BD4086"/>
    <w:rsid w:val="00BD5690"/>
    <w:rsid w:val="00BD5908"/>
    <w:rsid w:val="00BD647F"/>
    <w:rsid w:val="00BD6527"/>
    <w:rsid w:val="00BD667A"/>
    <w:rsid w:val="00BD73A4"/>
    <w:rsid w:val="00BE0243"/>
    <w:rsid w:val="00BE0C02"/>
    <w:rsid w:val="00BE14FB"/>
    <w:rsid w:val="00BE175F"/>
    <w:rsid w:val="00BE28B3"/>
    <w:rsid w:val="00BE3C6B"/>
    <w:rsid w:val="00BE3CBC"/>
    <w:rsid w:val="00BE442E"/>
    <w:rsid w:val="00BE55BB"/>
    <w:rsid w:val="00BE5EFD"/>
    <w:rsid w:val="00BE623C"/>
    <w:rsid w:val="00BE6B37"/>
    <w:rsid w:val="00BE7D6F"/>
    <w:rsid w:val="00BF06A1"/>
    <w:rsid w:val="00BF1959"/>
    <w:rsid w:val="00BF47D0"/>
    <w:rsid w:val="00BF49F7"/>
    <w:rsid w:val="00BF586B"/>
    <w:rsid w:val="00BF619B"/>
    <w:rsid w:val="00BF7E4F"/>
    <w:rsid w:val="00C00234"/>
    <w:rsid w:val="00C02060"/>
    <w:rsid w:val="00C02413"/>
    <w:rsid w:val="00C028E1"/>
    <w:rsid w:val="00C03165"/>
    <w:rsid w:val="00C07577"/>
    <w:rsid w:val="00C07ED0"/>
    <w:rsid w:val="00C10288"/>
    <w:rsid w:val="00C1068E"/>
    <w:rsid w:val="00C10BF2"/>
    <w:rsid w:val="00C11828"/>
    <w:rsid w:val="00C11CE4"/>
    <w:rsid w:val="00C11D01"/>
    <w:rsid w:val="00C1239E"/>
    <w:rsid w:val="00C127BE"/>
    <w:rsid w:val="00C133A1"/>
    <w:rsid w:val="00C13C0A"/>
    <w:rsid w:val="00C13DB9"/>
    <w:rsid w:val="00C14849"/>
    <w:rsid w:val="00C14B9B"/>
    <w:rsid w:val="00C14E59"/>
    <w:rsid w:val="00C163AF"/>
    <w:rsid w:val="00C172CC"/>
    <w:rsid w:val="00C1771B"/>
    <w:rsid w:val="00C2200B"/>
    <w:rsid w:val="00C229D0"/>
    <w:rsid w:val="00C231FE"/>
    <w:rsid w:val="00C23265"/>
    <w:rsid w:val="00C237F5"/>
    <w:rsid w:val="00C2391E"/>
    <w:rsid w:val="00C241B5"/>
    <w:rsid w:val="00C24A75"/>
    <w:rsid w:val="00C27E34"/>
    <w:rsid w:val="00C27F0F"/>
    <w:rsid w:val="00C30F5E"/>
    <w:rsid w:val="00C316B9"/>
    <w:rsid w:val="00C332C9"/>
    <w:rsid w:val="00C33A4D"/>
    <w:rsid w:val="00C3400E"/>
    <w:rsid w:val="00C3417F"/>
    <w:rsid w:val="00C34CA6"/>
    <w:rsid w:val="00C34DF2"/>
    <w:rsid w:val="00C35070"/>
    <w:rsid w:val="00C3507C"/>
    <w:rsid w:val="00C35348"/>
    <w:rsid w:val="00C354C7"/>
    <w:rsid w:val="00C354C8"/>
    <w:rsid w:val="00C3581D"/>
    <w:rsid w:val="00C35852"/>
    <w:rsid w:val="00C3689F"/>
    <w:rsid w:val="00C40019"/>
    <w:rsid w:val="00C40618"/>
    <w:rsid w:val="00C416C2"/>
    <w:rsid w:val="00C420A3"/>
    <w:rsid w:val="00C42E94"/>
    <w:rsid w:val="00C45795"/>
    <w:rsid w:val="00C479D7"/>
    <w:rsid w:val="00C51697"/>
    <w:rsid w:val="00C51E1D"/>
    <w:rsid w:val="00C52F86"/>
    <w:rsid w:val="00C53CB1"/>
    <w:rsid w:val="00C53CEC"/>
    <w:rsid w:val="00C54626"/>
    <w:rsid w:val="00C55417"/>
    <w:rsid w:val="00C55DE1"/>
    <w:rsid w:val="00C56855"/>
    <w:rsid w:val="00C56B56"/>
    <w:rsid w:val="00C60EE6"/>
    <w:rsid w:val="00C61445"/>
    <w:rsid w:val="00C61DD3"/>
    <w:rsid w:val="00C63499"/>
    <w:rsid w:val="00C63925"/>
    <w:rsid w:val="00C63B2C"/>
    <w:rsid w:val="00C64BD4"/>
    <w:rsid w:val="00C65C12"/>
    <w:rsid w:val="00C65E6B"/>
    <w:rsid w:val="00C663CA"/>
    <w:rsid w:val="00C708FD"/>
    <w:rsid w:val="00C72C59"/>
    <w:rsid w:val="00C739B1"/>
    <w:rsid w:val="00C74B24"/>
    <w:rsid w:val="00C74F51"/>
    <w:rsid w:val="00C752BF"/>
    <w:rsid w:val="00C76BFD"/>
    <w:rsid w:val="00C76FE5"/>
    <w:rsid w:val="00C80268"/>
    <w:rsid w:val="00C807F2"/>
    <w:rsid w:val="00C81019"/>
    <w:rsid w:val="00C81738"/>
    <w:rsid w:val="00C8237A"/>
    <w:rsid w:val="00C83152"/>
    <w:rsid w:val="00C83A18"/>
    <w:rsid w:val="00C83DA9"/>
    <w:rsid w:val="00C841E1"/>
    <w:rsid w:val="00C856D7"/>
    <w:rsid w:val="00C8584D"/>
    <w:rsid w:val="00C86589"/>
    <w:rsid w:val="00C87AD1"/>
    <w:rsid w:val="00C90152"/>
    <w:rsid w:val="00C9141A"/>
    <w:rsid w:val="00C92F95"/>
    <w:rsid w:val="00C9323C"/>
    <w:rsid w:val="00C945EF"/>
    <w:rsid w:val="00C95134"/>
    <w:rsid w:val="00C95250"/>
    <w:rsid w:val="00C95F6C"/>
    <w:rsid w:val="00C96439"/>
    <w:rsid w:val="00C9750C"/>
    <w:rsid w:val="00CA2AA8"/>
    <w:rsid w:val="00CA31F3"/>
    <w:rsid w:val="00CA38C2"/>
    <w:rsid w:val="00CA444C"/>
    <w:rsid w:val="00CA4F13"/>
    <w:rsid w:val="00CA519E"/>
    <w:rsid w:val="00CA5831"/>
    <w:rsid w:val="00CA5D28"/>
    <w:rsid w:val="00CA699C"/>
    <w:rsid w:val="00CA7774"/>
    <w:rsid w:val="00CB14A9"/>
    <w:rsid w:val="00CB1566"/>
    <w:rsid w:val="00CB1A36"/>
    <w:rsid w:val="00CB1F83"/>
    <w:rsid w:val="00CB3146"/>
    <w:rsid w:val="00CB356E"/>
    <w:rsid w:val="00CB3C57"/>
    <w:rsid w:val="00CB3F50"/>
    <w:rsid w:val="00CB509B"/>
    <w:rsid w:val="00CB5296"/>
    <w:rsid w:val="00CB5EBF"/>
    <w:rsid w:val="00CB6635"/>
    <w:rsid w:val="00CB7302"/>
    <w:rsid w:val="00CC0F72"/>
    <w:rsid w:val="00CC1363"/>
    <w:rsid w:val="00CC1C0D"/>
    <w:rsid w:val="00CC1D71"/>
    <w:rsid w:val="00CC1E35"/>
    <w:rsid w:val="00CC4210"/>
    <w:rsid w:val="00CC4332"/>
    <w:rsid w:val="00CC4A98"/>
    <w:rsid w:val="00CC4C26"/>
    <w:rsid w:val="00CC5F1E"/>
    <w:rsid w:val="00CC617A"/>
    <w:rsid w:val="00CC63BA"/>
    <w:rsid w:val="00CD0751"/>
    <w:rsid w:val="00CD189C"/>
    <w:rsid w:val="00CD230B"/>
    <w:rsid w:val="00CD25DC"/>
    <w:rsid w:val="00CD2740"/>
    <w:rsid w:val="00CD27FD"/>
    <w:rsid w:val="00CD320D"/>
    <w:rsid w:val="00CD4FFA"/>
    <w:rsid w:val="00CD5208"/>
    <w:rsid w:val="00CD5F3F"/>
    <w:rsid w:val="00CD6BF4"/>
    <w:rsid w:val="00CD6D3E"/>
    <w:rsid w:val="00CD76CD"/>
    <w:rsid w:val="00CE00D0"/>
    <w:rsid w:val="00CE178A"/>
    <w:rsid w:val="00CE2889"/>
    <w:rsid w:val="00CE29A4"/>
    <w:rsid w:val="00CE2B18"/>
    <w:rsid w:val="00CE2F1E"/>
    <w:rsid w:val="00CE3FEE"/>
    <w:rsid w:val="00CE4197"/>
    <w:rsid w:val="00CE429E"/>
    <w:rsid w:val="00CE6439"/>
    <w:rsid w:val="00CE6AD2"/>
    <w:rsid w:val="00CE6DBB"/>
    <w:rsid w:val="00CF03C9"/>
    <w:rsid w:val="00CF0ED8"/>
    <w:rsid w:val="00CF333B"/>
    <w:rsid w:val="00CF6938"/>
    <w:rsid w:val="00CF69E1"/>
    <w:rsid w:val="00CF6D40"/>
    <w:rsid w:val="00CF6F3B"/>
    <w:rsid w:val="00D0065B"/>
    <w:rsid w:val="00D00CBB"/>
    <w:rsid w:val="00D01692"/>
    <w:rsid w:val="00D03647"/>
    <w:rsid w:val="00D0437B"/>
    <w:rsid w:val="00D0605A"/>
    <w:rsid w:val="00D06DD5"/>
    <w:rsid w:val="00D1291C"/>
    <w:rsid w:val="00D14BA4"/>
    <w:rsid w:val="00D14C90"/>
    <w:rsid w:val="00D15D08"/>
    <w:rsid w:val="00D15EE1"/>
    <w:rsid w:val="00D15FCA"/>
    <w:rsid w:val="00D17EEC"/>
    <w:rsid w:val="00D20F7B"/>
    <w:rsid w:val="00D224D3"/>
    <w:rsid w:val="00D228FB"/>
    <w:rsid w:val="00D230E3"/>
    <w:rsid w:val="00D24F87"/>
    <w:rsid w:val="00D26021"/>
    <w:rsid w:val="00D2631A"/>
    <w:rsid w:val="00D26472"/>
    <w:rsid w:val="00D306EF"/>
    <w:rsid w:val="00D30D17"/>
    <w:rsid w:val="00D30EC9"/>
    <w:rsid w:val="00D30F15"/>
    <w:rsid w:val="00D32212"/>
    <w:rsid w:val="00D32456"/>
    <w:rsid w:val="00D32469"/>
    <w:rsid w:val="00D33825"/>
    <w:rsid w:val="00D33C70"/>
    <w:rsid w:val="00D3426F"/>
    <w:rsid w:val="00D349D3"/>
    <w:rsid w:val="00D34E79"/>
    <w:rsid w:val="00D36360"/>
    <w:rsid w:val="00D36BAB"/>
    <w:rsid w:val="00D36CB7"/>
    <w:rsid w:val="00D41597"/>
    <w:rsid w:val="00D41EE4"/>
    <w:rsid w:val="00D43F96"/>
    <w:rsid w:val="00D467C1"/>
    <w:rsid w:val="00D4720B"/>
    <w:rsid w:val="00D474F7"/>
    <w:rsid w:val="00D476DE"/>
    <w:rsid w:val="00D5010D"/>
    <w:rsid w:val="00D51C8B"/>
    <w:rsid w:val="00D51E86"/>
    <w:rsid w:val="00D5357E"/>
    <w:rsid w:val="00D53833"/>
    <w:rsid w:val="00D54094"/>
    <w:rsid w:val="00D54159"/>
    <w:rsid w:val="00D54BA6"/>
    <w:rsid w:val="00D54CAD"/>
    <w:rsid w:val="00D55044"/>
    <w:rsid w:val="00D56313"/>
    <w:rsid w:val="00D5687B"/>
    <w:rsid w:val="00D56EB8"/>
    <w:rsid w:val="00D57482"/>
    <w:rsid w:val="00D574BE"/>
    <w:rsid w:val="00D62074"/>
    <w:rsid w:val="00D626D8"/>
    <w:rsid w:val="00D62C28"/>
    <w:rsid w:val="00D62C6D"/>
    <w:rsid w:val="00D62DDD"/>
    <w:rsid w:val="00D63D4F"/>
    <w:rsid w:val="00D65142"/>
    <w:rsid w:val="00D655A9"/>
    <w:rsid w:val="00D656A5"/>
    <w:rsid w:val="00D65EC6"/>
    <w:rsid w:val="00D65FD6"/>
    <w:rsid w:val="00D66217"/>
    <w:rsid w:val="00D66FD6"/>
    <w:rsid w:val="00D67D7D"/>
    <w:rsid w:val="00D67DE4"/>
    <w:rsid w:val="00D70DD8"/>
    <w:rsid w:val="00D71498"/>
    <w:rsid w:val="00D71BEF"/>
    <w:rsid w:val="00D728CA"/>
    <w:rsid w:val="00D72AE8"/>
    <w:rsid w:val="00D74C17"/>
    <w:rsid w:val="00D77EF0"/>
    <w:rsid w:val="00D80FB9"/>
    <w:rsid w:val="00D81457"/>
    <w:rsid w:val="00D817DF"/>
    <w:rsid w:val="00D8267D"/>
    <w:rsid w:val="00D8298C"/>
    <w:rsid w:val="00D83B8F"/>
    <w:rsid w:val="00D8423C"/>
    <w:rsid w:val="00D86B20"/>
    <w:rsid w:val="00D86DAF"/>
    <w:rsid w:val="00D86EAF"/>
    <w:rsid w:val="00D900C9"/>
    <w:rsid w:val="00D9051A"/>
    <w:rsid w:val="00D91563"/>
    <w:rsid w:val="00D925EC"/>
    <w:rsid w:val="00D937C6"/>
    <w:rsid w:val="00D945A9"/>
    <w:rsid w:val="00D94D29"/>
    <w:rsid w:val="00D94E9D"/>
    <w:rsid w:val="00DA08DC"/>
    <w:rsid w:val="00DA140A"/>
    <w:rsid w:val="00DA2111"/>
    <w:rsid w:val="00DA272C"/>
    <w:rsid w:val="00DA2910"/>
    <w:rsid w:val="00DA2C86"/>
    <w:rsid w:val="00DA3409"/>
    <w:rsid w:val="00DA3755"/>
    <w:rsid w:val="00DA4803"/>
    <w:rsid w:val="00DA4EE4"/>
    <w:rsid w:val="00DA528F"/>
    <w:rsid w:val="00DA5EBD"/>
    <w:rsid w:val="00DA631C"/>
    <w:rsid w:val="00DA64B8"/>
    <w:rsid w:val="00DA66E1"/>
    <w:rsid w:val="00DA6CA1"/>
    <w:rsid w:val="00DA71B4"/>
    <w:rsid w:val="00DA785F"/>
    <w:rsid w:val="00DA7CFE"/>
    <w:rsid w:val="00DB008E"/>
    <w:rsid w:val="00DB1FF5"/>
    <w:rsid w:val="00DB2986"/>
    <w:rsid w:val="00DB2A3D"/>
    <w:rsid w:val="00DB2D89"/>
    <w:rsid w:val="00DB41CB"/>
    <w:rsid w:val="00DB4D1D"/>
    <w:rsid w:val="00DB5122"/>
    <w:rsid w:val="00DB65F9"/>
    <w:rsid w:val="00DB6753"/>
    <w:rsid w:val="00DB798F"/>
    <w:rsid w:val="00DB7CD8"/>
    <w:rsid w:val="00DC113C"/>
    <w:rsid w:val="00DC17BB"/>
    <w:rsid w:val="00DC2108"/>
    <w:rsid w:val="00DC21A0"/>
    <w:rsid w:val="00DC2E13"/>
    <w:rsid w:val="00DC45BB"/>
    <w:rsid w:val="00DC4837"/>
    <w:rsid w:val="00DC4BB6"/>
    <w:rsid w:val="00DC53C7"/>
    <w:rsid w:val="00DC5D28"/>
    <w:rsid w:val="00DC66E0"/>
    <w:rsid w:val="00DC712B"/>
    <w:rsid w:val="00DC7CE8"/>
    <w:rsid w:val="00DD18AA"/>
    <w:rsid w:val="00DD3DE8"/>
    <w:rsid w:val="00DD73D6"/>
    <w:rsid w:val="00DD7A94"/>
    <w:rsid w:val="00DD7B02"/>
    <w:rsid w:val="00DE04A2"/>
    <w:rsid w:val="00DE0A4A"/>
    <w:rsid w:val="00DE1A42"/>
    <w:rsid w:val="00DE1B8A"/>
    <w:rsid w:val="00DE1ED4"/>
    <w:rsid w:val="00DE28C1"/>
    <w:rsid w:val="00DE351D"/>
    <w:rsid w:val="00DE365B"/>
    <w:rsid w:val="00DE4889"/>
    <w:rsid w:val="00DE4991"/>
    <w:rsid w:val="00DE4B1F"/>
    <w:rsid w:val="00DE4B3E"/>
    <w:rsid w:val="00DE5FEB"/>
    <w:rsid w:val="00DE653C"/>
    <w:rsid w:val="00DE7660"/>
    <w:rsid w:val="00DE78AC"/>
    <w:rsid w:val="00DE7ACA"/>
    <w:rsid w:val="00DE7F25"/>
    <w:rsid w:val="00DE7F32"/>
    <w:rsid w:val="00DF0114"/>
    <w:rsid w:val="00DF0313"/>
    <w:rsid w:val="00DF0369"/>
    <w:rsid w:val="00DF137C"/>
    <w:rsid w:val="00DF1AB2"/>
    <w:rsid w:val="00DF1DFB"/>
    <w:rsid w:val="00DF2369"/>
    <w:rsid w:val="00DF3031"/>
    <w:rsid w:val="00DF38A6"/>
    <w:rsid w:val="00DF402A"/>
    <w:rsid w:val="00DF475C"/>
    <w:rsid w:val="00DF5395"/>
    <w:rsid w:val="00DF58A7"/>
    <w:rsid w:val="00DF6B71"/>
    <w:rsid w:val="00DF7402"/>
    <w:rsid w:val="00DF78AF"/>
    <w:rsid w:val="00E01B7D"/>
    <w:rsid w:val="00E01E75"/>
    <w:rsid w:val="00E0284C"/>
    <w:rsid w:val="00E07C58"/>
    <w:rsid w:val="00E123DE"/>
    <w:rsid w:val="00E1270B"/>
    <w:rsid w:val="00E1290E"/>
    <w:rsid w:val="00E12F0C"/>
    <w:rsid w:val="00E13A36"/>
    <w:rsid w:val="00E13EEB"/>
    <w:rsid w:val="00E14F1F"/>
    <w:rsid w:val="00E160E5"/>
    <w:rsid w:val="00E16610"/>
    <w:rsid w:val="00E16EF8"/>
    <w:rsid w:val="00E171BD"/>
    <w:rsid w:val="00E20631"/>
    <w:rsid w:val="00E20F69"/>
    <w:rsid w:val="00E21DC9"/>
    <w:rsid w:val="00E223B8"/>
    <w:rsid w:val="00E22C85"/>
    <w:rsid w:val="00E264AE"/>
    <w:rsid w:val="00E27045"/>
    <w:rsid w:val="00E275C7"/>
    <w:rsid w:val="00E30836"/>
    <w:rsid w:val="00E312E9"/>
    <w:rsid w:val="00E313B7"/>
    <w:rsid w:val="00E314DE"/>
    <w:rsid w:val="00E3234B"/>
    <w:rsid w:val="00E3366B"/>
    <w:rsid w:val="00E33780"/>
    <w:rsid w:val="00E338BF"/>
    <w:rsid w:val="00E33F48"/>
    <w:rsid w:val="00E350E1"/>
    <w:rsid w:val="00E35621"/>
    <w:rsid w:val="00E356D2"/>
    <w:rsid w:val="00E3575D"/>
    <w:rsid w:val="00E3640F"/>
    <w:rsid w:val="00E369E8"/>
    <w:rsid w:val="00E37361"/>
    <w:rsid w:val="00E37C41"/>
    <w:rsid w:val="00E37C5F"/>
    <w:rsid w:val="00E37E5F"/>
    <w:rsid w:val="00E4109B"/>
    <w:rsid w:val="00E4201D"/>
    <w:rsid w:val="00E4203B"/>
    <w:rsid w:val="00E43BE3"/>
    <w:rsid w:val="00E43E98"/>
    <w:rsid w:val="00E44BD0"/>
    <w:rsid w:val="00E45045"/>
    <w:rsid w:val="00E45545"/>
    <w:rsid w:val="00E45762"/>
    <w:rsid w:val="00E50D93"/>
    <w:rsid w:val="00E512C9"/>
    <w:rsid w:val="00E51C45"/>
    <w:rsid w:val="00E52655"/>
    <w:rsid w:val="00E5280C"/>
    <w:rsid w:val="00E52A52"/>
    <w:rsid w:val="00E5335A"/>
    <w:rsid w:val="00E538B8"/>
    <w:rsid w:val="00E53ED2"/>
    <w:rsid w:val="00E53F05"/>
    <w:rsid w:val="00E543BD"/>
    <w:rsid w:val="00E54AA3"/>
    <w:rsid w:val="00E54BC9"/>
    <w:rsid w:val="00E54DE6"/>
    <w:rsid w:val="00E550C1"/>
    <w:rsid w:val="00E562C8"/>
    <w:rsid w:val="00E57082"/>
    <w:rsid w:val="00E6172A"/>
    <w:rsid w:val="00E638D5"/>
    <w:rsid w:val="00E640D2"/>
    <w:rsid w:val="00E6480F"/>
    <w:rsid w:val="00E6564F"/>
    <w:rsid w:val="00E65D38"/>
    <w:rsid w:val="00E66D97"/>
    <w:rsid w:val="00E66FB2"/>
    <w:rsid w:val="00E670C4"/>
    <w:rsid w:val="00E6737E"/>
    <w:rsid w:val="00E71F4E"/>
    <w:rsid w:val="00E73B57"/>
    <w:rsid w:val="00E74C42"/>
    <w:rsid w:val="00E75B75"/>
    <w:rsid w:val="00E779C1"/>
    <w:rsid w:val="00E8180A"/>
    <w:rsid w:val="00E819D7"/>
    <w:rsid w:val="00E81C24"/>
    <w:rsid w:val="00E82328"/>
    <w:rsid w:val="00E82AD4"/>
    <w:rsid w:val="00E82D36"/>
    <w:rsid w:val="00E832BD"/>
    <w:rsid w:val="00E834BA"/>
    <w:rsid w:val="00E83D61"/>
    <w:rsid w:val="00E83D98"/>
    <w:rsid w:val="00E83FD5"/>
    <w:rsid w:val="00E849D6"/>
    <w:rsid w:val="00E857F8"/>
    <w:rsid w:val="00E864E7"/>
    <w:rsid w:val="00E87907"/>
    <w:rsid w:val="00E904AB"/>
    <w:rsid w:val="00E93377"/>
    <w:rsid w:val="00E93562"/>
    <w:rsid w:val="00E948A6"/>
    <w:rsid w:val="00E94906"/>
    <w:rsid w:val="00E94D80"/>
    <w:rsid w:val="00E951E7"/>
    <w:rsid w:val="00E95822"/>
    <w:rsid w:val="00E95C94"/>
    <w:rsid w:val="00E96401"/>
    <w:rsid w:val="00E966D2"/>
    <w:rsid w:val="00E97575"/>
    <w:rsid w:val="00E97FE9"/>
    <w:rsid w:val="00EA016E"/>
    <w:rsid w:val="00EA0E7C"/>
    <w:rsid w:val="00EA126E"/>
    <w:rsid w:val="00EA1A20"/>
    <w:rsid w:val="00EA1E41"/>
    <w:rsid w:val="00EA206F"/>
    <w:rsid w:val="00EA23EF"/>
    <w:rsid w:val="00EA2707"/>
    <w:rsid w:val="00EA2C94"/>
    <w:rsid w:val="00EA36E6"/>
    <w:rsid w:val="00EA5AD5"/>
    <w:rsid w:val="00EA69BF"/>
    <w:rsid w:val="00EB0CEB"/>
    <w:rsid w:val="00EB0F14"/>
    <w:rsid w:val="00EB1FD9"/>
    <w:rsid w:val="00EB21BC"/>
    <w:rsid w:val="00EB4E6A"/>
    <w:rsid w:val="00EB7838"/>
    <w:rsid w:val="00EB7D6A"/>
    <w:rsid w:val="00EC0123"/>
    <w:rsid w:val="00EC0126"/>
    <w:rsid w:val="00EC18BC"/>
    <w:rsid w:val="00EC1A9A"/>
    <w:rsid w:val="00EC1E42"/>
    <w:rsid w:val="00EC3376"/>
    <w:rsid w:val="00EC3525"/>
    <w:rsid w:val="00EC3635"/>
    <w:rsid w:val="00EC416D"/>
    <w:rsid w:val="00EC7840"/>
    <w:rsid w:val="00EC7FB0"/>
    <w:rsid w:val="00ED2076"/>
    <w:rsid w:val="00ED30B8"/>
    <w:rsid w:val="00ED3519"/>
    <w:rsid w:val="00ED3F88"/>
    <w:rsid w:val="00ED480E"/>
    <w:rsid w:val="00ED51AB"/>
    <w:rsid w:val="00ED52CB"/>
    <w:rsid w:val="00ED5877"/>
    <w:rsid w:val="00ED635B"/>
    <w:rsid w:val="00ED6A20"/>
    <w:rsid w:val="00ED6DA9"/>
    <w:rsid w:val="00ED7D57"/>
    <w:rsid w:val="00EE025C"/>
    <w:rsid w:val="00EE10E1"/>
    <w:rsid w:val="00EE112E"/>
    <w:rsid w:val="00EE27B2"/>
    <w:rsid w:val="00EE2EC2"/>
    <w:rsid w:val="00EE3901"/>
    <w:rsid w:val="00EE5E77"/>
    <w:rsid w:val="00EE6141"/>
    <w:rsid w:val="00EE687A"/>
    <w:rsid w:val="00EE72BF"/>
    <w:rsid w:val="00EF05EE"/>
    <w:rsid w:val="00EF15D4"/>
    <w:rsid w:val="00EF15DD"/>
    <w:rsid w:val="00EF220B"/>
    <w:rsid w:val="00EF22A8"/>
    <w:rsid w:val="00EF27D5"/>
    <w:rsid w:val="00EF2945"/>
    <w:rsid w:val="00EF3A44"/>
    <w:rsid w:val="00EF4828"/>
    <w:rsid w:val="00EF496A"/>
    <w:rsid w:val="00EF4D94"/>
    <w:rsid w:val="00EF5BAB"/>
    <w:rsid w:val="00EF5C8C"/>
    <w:rsid w:val="00EF5EE5"/>
    <w:rsid w:val="00EF6ADC"/>
    <w:rsid w:val="00EF6B09"/>
    <w:rsid w:val="00EF7EFF"/>
    <w:rsid w:val="00F00571"/>
    <w:rsid w:val="00F01178"/>
    <w:rsid w:val="00F026EE"/>
    <w:rsid w:val="00F02F2F"/>
    <w:rsid w:val="00F0431E"/>
    <w:rsid w:val="00F04A8F"/>
    <w:rsid w:val="00F05170"/>
    <w:rsid w:val="00F0604B"/>
    <w:rsid w:val="00F07D27"/>
    <w:rsid w:val="00F10A70"/>
    <w:rsid w:val="00F118EC"/>
    <w:rsid w:val="00F11BFB"/>
    <w:rsid w:val="00F11C5D"/>
    <w:rsid w:val="00F12AFD"/>
    <w:rsid w:val="00F13B57"/>
    <w:rsid w:val="00F14FE5"/>
    <w:rsid w:val="00F168AD"/>
    <w:rsid w:val="00F170B8"/>
    <w:rsid w:val="00F1715A"/>
    <w:rsid w:val="00F1758B"/>
    <w:rsid w:val="00F17F8A"/>
    <w:rsid w:val="00F22AA5"/>
    <w:rsid w:val="00F2333C"/>
    <w:rsid w:val="00F23373"/>
    <w:rsid w:val="00F23ACC"/>
    <w:rsid w:val="00F24A4F"/>
    <w:rsid w:val="00F24F44"/>
    <w:rsid w:val="00F25534"/>
    <w:rsid w:val="00F25535"/>
    <w:rsid w:val="00F25E1A"/>
    <w:rsid w:val="00F260BB"/>
    <w:rsid w:val="00F262E9"/>
    <w:rsid w:val="00F2664F"/>
    <w:rsid w:val="00F26658"/>
    <w:rsid w:val="00F26BDC"/>
    <w:rsid w:val="00F26CC7"/>
    <w:rsid w:val="00F27A89"/>
    <w:rsid w:val="00F30DCC"/>
    <w:rsid w:val="00F32AD9"/>
    <w:rsid w:val="00F32B63"/>
    <w:rsid w:val="00F34039"/>
    <w:rsid w:val="00F34354"/>
    <w:rsid w:val="00F3670F"/>
    <w:rsid w:val="00F37494"/>
    <w:rsid w:val="00F426B4"/>
    <w:rsid w:val="00F4352C"/>
    <w:rsid w:val="00F43855"/>
    <w:rsid w:val="00F444A4"/>
    <w:rsid w:val="00F44945"/>
    <w:rsid w:val="00F46AA4"/>
    <w:rsid w:val="00F47243"/>
    <w:rsid w:val="00F50C6E"/>
    <w:rsid w:val="00F514F4"/>
    <w:rsid w:val="00F51E35"/>
    <w:rsid w:val="00F52C35"/>
    <w:rsid w:val="00F53440"/>
    <w:rsid w:val="00F53578"/>
    <w:rsid w:val="00F53861"/>
    <w:rsid w:val="00F53A9F"/>
    <w:rsid w:val="00F567F8"/>
    <w:rsid w:val="00F56851"/>
    <w:rsid w:val="00F5719C"/>
    <w:rsid w:val="00F575FE"/>
    <w:rsid w:val="00F60FAB"/>
    <w:rsid w:val="00F627E0"/>
    <w:rsid w:val="00F63841"/>
    <w:rsid w:val="00F6631C"/>
    <w:rsid w:val="00F701A1"/>
    <w:rsid w:val="00F70478"/>
    <w:rsid w:val="00F70CF5"/>
    <w:rsid w:val="00F74180"/>
    <w:rsid w:val="00F74260"/>
    <w:rsid w:val="00F7492D"/>
    <w:rsid w:val="00F74D36"/>
    <w:rsid w:val="00F764A4"/>
    <w:rsid w:val="00F76800"/>
    <w:rsid w:val="00F76A86"/>
    <w:rsid w:val="00F76CC2"/>
    <w:rsid w:val="00F76DFA"/>
    <w:rsid w:val="00F81029"/>
    <w:rsid w:val="00F8433A"/>
    <w:rsid w:val="00F85058"/>
    <w:rsid w:val="00F8510F"/>
    <w:rsid w:val="00F85C10"/>
    <w:rsid w:val="00F85F85"/>
    <w:rsid w:val="00F86329"/>
    <w:rsid w:val="00F86B74"/>
    <w:rsid w:val="00F87134"/>
    <w:rsid w:val="00F87244"/>
    <w:rsid w:val="00F8766E"/>
    <w:rsid w:val="00F902C9"/>
    <w:rsid w:val="00F90777"/>
    <w:rsid w:val="00F90D33"/>
    <w:rsid w:val="00F9137E"/>
    <w:rsid w:val="00F9165E"/>
    <w:rsid w:val="00F926F1"/>
    <w:rsid w:val="00F93501"/>
    <w:rsid w:val="00F93D47"/>
    <w:rsid w:val="00F9441D"/>
    <w:rsid w:val="00F95E4F"/>
    <w:rsid w:val="00F960EB"/>
    <w:rsid w:val="00FA05D0"/>
    <w:rsid w:val="00FA1B4F"/>
    <w:rsid w:val="00FA1FF8"/>
    <w:rsid w:val="00FA6F02"/>
    <w:rsid w:val="00FA731E"/>
    <w:rsid w:val="00FA752F"/>
    <w:rsid w:val="00FA7987"/>
    <w:rsid w:val="00FA7AA6"/>
    <w:rsid w:val="00FB18E1"/>
    <w:rsid w:val="00FB1B2F"/>
    <w:rsid w:val="00FB1D66"/>
    <w:rsid w:val="00FB2666"/>
    <w:rsid w:val="00FB28D5"/>
    <w:rsid w:val="00FB369C"/>
    <w:rsid w:val="00FB3DD4"/>
    <w:rsid w:val="00FB5208"/>
    <w:rsid w:val="00FB5D1E"/>
    <w:rsid w:val="00FC04DC"/>
    <w:rsid w:val="00FC3346"/>
    <w:rsid w:val="00FC3CCC"/>
    <w:rsid w:val="00FC4946"/>
    <w:rsid w:val="00FC5E7C"/>
    <w:rsid w:val="00FC6378"/>
    <w:rsid w:val="00FC6B1D"/>
    <w:rsid w:val="00FC6B3C"/>
    <w:rsid w:val="00FC6BFB"/>
    <w:rsid w:val="00FC6EC0"/>
    <w:rsid w:val="00FC71A6"/>
    <w:rsid w:val="00FD31BF"/>
    <w:rsid w:val="00FD36B0"/>
    <w:rsid w:val="00FD3A82"/>
    <w:rsid w:val="00FD3E36"/>
    <w:rsid w:val="00FD4BC7"/>
    <w:rsid w:val="00FD579A"/>
    <w:rsid w:val="00FD6C17"/>
    <w:rsid w:val="00FD7480"/>
    <w:rsid w:val="00FD781D"/>
    <w:rsid w:val="00FD782C"/>
    <w:rsid w:val="00FD7DD6"/>
    <w:rsid w:val="00FE109C"/>
    <w:rsid w:val="00FE29D9"/>
    <w:rsid w:val="00FE328E"/>
    <w:rsid w:val="00FE481A"/>
    <w:rsid w:val="00FE4D65"/>
    <w:rsid w:val="00FE541B"/>
    <w:rsid w:val="00FE5CB8"/>
    <w:rsid w:val="00FE68F4"/>
    <w:rsid w:val="00FE77B9"/>
    <w:rsid w:val="00FE7E96"/>
    <w:rsid w:val="00FF0A3B"/>
    <w:rsid w:val="00FF0DB0"/>
    <w:rsid w:val="00FF1210"/>
    <w:rsid w:val="00FF2D29"/>
    <w:rsid w:val="00FF436B"/>
    <w:rsid w:val="00FF48F5"/>
    <w:rsid w:val="00FF4C22"/>
    <w:rsid w:val="00FF5225"/>
    <w:rsid w:val="00FF58C7"/>
    <w:rsid w:val="00FF5A21"/>
    <w:rsid w:val="00FF64C4"/>
    <w:rsid w:val="00FF72EC"/>
    <w:rsid w:val="00FF76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31DF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125D62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D62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D62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D62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D62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D62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25D62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25D6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25D6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125D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5D62"/>
  </w:style>
  <w:style w:type="paragraph" w:styleId="BalloonText">
    <w:name w:val="Balloon Text"/>
    <w:basedOn w:val="Normal"/>
    <w:link w:val="BalloonTextChar"/>
    <w:semiHidden/>
    <w:rsid w:val="00564A34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125D62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473850"/>
    <w:pPr>
      <w:numPr>
        <w:numId w:val="3"/>
      </w:numPr>
      <w:contextualSpacing/>
    </w:pPr>
  </w:style>
  <w:style w:type="character" w:customStyle="1" w:styleId="Heading3Char">
    <w:name w:val="Heading 3 Char"/>
    <w:link w:val="Heading3"/>
    <w:uiPriority w:val="9"/>
    <w:rsid w:val="00125D62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125D62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25D62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125D62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125D62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564A34"/>
    <w:rPr>
      <w:color w:val="0000FF"/>
      <w:u w:val="single"/>
    </w:rPr>
  </w:style>
  <w:style w:type="character" w:customStyle="1" w:styleId="code2">
    <w:name w:val="code2"/>
    <w:uiPriority w:val="1"/>
    <w:qFormat/>
    <w:rsid w:val="00125D62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5D62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125D62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D71498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564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564A34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473850"/>
  </w:style>
  <w:style w:type="paragraph" w:styleId="FootnoteText">
    <w:name w:val="footnote text"/>
    <w:basedOn w:val="Normal"/>
    <w:link w:val="FootnoteTextChar"/>
    <w:uiPriority w:val="99"/>
    <w:unhideWhenUsed/>
    <w:rsid w:val="00125D62"/>
  </w:style>
  <w:style w:type="character" w:customStyle="1" w:styleId="FootnoteTextChar">
    <w:name w:val="Footnote Text Char"/>
    <w:link w:val="FootnoteText"/>
    <w:uiPriority w:val="99"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125D62"/>
    <w:rPr>
      <w:vertAlign w:val="superscript"/>
    </w:rPr>
  </w:style>
  <w:style w:type="character" w:customStyle="1" w:styleId="MTConvertedEquation">
    <w:name w:val="MTConvertedEquation"/>
    <w:basedOn w:val="DefaultParagraphFont"/>
    <w:rsid w:val="00125D62"/>
  </w:style>
  <w:style w:type="paragraph" w:styleId="EndnoteText">
    <w:name w:val="endnote text"/>
    <w:basedOn w:val="Normal"/>
    <w:link w:val="EndnoteTextChar"/>
    <w:uiPriority w:val="99"/>
    <w:semiHidden/>
    <w:unhideWhenUsed/>
    <w:rsid w:val="00125D6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25D62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125D62"/>
    <w:rPr>
      <w:vertAlign w:val="superscript"/>
    </w:rPr>
  </w:style>
  <w:style w:type="character" w:customStyle="1" w:styleId="BalloonTextChar">
    <w:name w:val="Balloon Text Char"/>
    <w:link w:val="BalloonText"/>
    <w:semiHidden/>
    <w:rsid w:val="00564A34"/>
    <w:rPr>
      <w:rFonts w:ascii="Lucida Grande" w:eastAsia="ＭＳ 明朝" w:hAnsi="Lucida Grande" w:cs="Times New Roman"/>
      <w:sz w:val="18"/>
      <w:szCs w:val="18"/>
      <w:lang w:eastAsia="en-US"/>
    </w:rPr>
  </w:style>
  <w:style w:type="character" w:customStyle="1" w:styleId="InLineCode">
    <w:name w:val="InLineCode"/>
    <w:uiPriority w:val="1"/>
    <w:qFormat/>
    <w:rsid w:val="00125D62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8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3850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125D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98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D7149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71498"/>
    <w:rPr>
      <w:rFonts w:ascii="Times New Roman" w:eastAsia="ＭＳ 明朝" w:hAnsi="Times New Roman" w:cs="Times New Roman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5D62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125D62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D71498"/>
  </w:style>
  <w:style w:type="character" w:styleId="Emphasis">
    <w:name w:val="Emphasis"/>
    <w:uiPriority w:val="20"/>
    <w:rsid w:val="00D71498"/>
    <w:rPr>
      <w:caps/>
      <w:spacing w:val="5"/>
      <w:sz w:val="20"/>
      <w:szCs w:val="20"/>
    </w:rPr>
  </w:style>
  <w:style w:type="character" w:customStyle="1" w:styleId="Heading5Char">
    <w:name w:val="Heading 5 Char"/>
    <w:link w:val="Heading5"/>
    <w:uiPriority w:val="9"/>
    <w:rsid w:val="00125D62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125D62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125D62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25D62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125D62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styleId="BodyText">
    <w:name w:val="Body Text"/>
    <w:basedOn w:val="Normal"/>
    <w:link w:val="BodyTextChar"/>
    <w:rsid w:val="00933916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33916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styleId="PageNumber">
    <w:name w:val="page number"/>
    <w:basedOn w:val="DefaultParagraphFont"/>
    <w:rsid w:val="00125D62"/>
  </w:style>
  <w:style w:type="paragraph" w:customStyle="1" w:styleId="EndNoteBibliographyTitle">
    <w:name w:val="EndNote Bibliography Title"/>
    <w:basedOn w:val="Normal"/>
    <w:rsid w:val="00125D6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125D62"/>
    <w:rPr>
      <w:rFonts w:ascii="Calibri" w:hAnsi="Calibri"/>
    </w:rPr>
  </w:style>
  <w:style w:type="paragraph" w:styleId="Revision">
    <w:name w:val="Revision"/>
    <w:hidden/>
    <w:uiPriority w:val="99"/>
    <w:semiHidden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table" w:customStyle="1" w:styleId="Equation">
    <w:name w:val="Equation"/>
    <w:basedOn w:val="TableNormal"/>
    <w:uiPriority w:val="99"/>
    <w:rsid w:val="000E132D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CommentReference">
    <w:name w:val="annotation reference"/>
    <w:uiPriority w:val="99"/>
    <w:semiHidden/>
    <w:unhideWhenUsed/>
    <w:rsid w:val="00D714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4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1498"/>
    <w:rPr>
      <w:rFonts w:ascii="Times New Roman" w:eastAsia="ＭＳ 明朝" w:hAnsi="Times New Roman" w:cs="Times New Roman"/>
      <w:b/>
      <w:bCs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564A34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564A34"/>
    <w:rPr>
      <w:rFonts w:ascii="Times New Roman" w:eastAsia="ＭＳ 明朝" w:hAnsi="Times New Roman" w:cs="Times New Roman"/>
      <w:caps/>
      <w:color w:val="823B0B"/>
      <w:spacing w:val="5"/>
      <w:lang w:eastAsia="en-US"/>
    </w:rPr>
  </w:style>
  <w:style w:type="character" w:styleId="IntenseEmphasis">
    <w:name w:val="Intense Emphasis"/>
    <w:uiPriority w:val="21"/>
    <w:rsid w:val="00564A34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rsid w:val="00564A34"/>
    <w:rPr>
      <w:rFonts w:ascii="Calibri" w:eastAsia="ＭＳ 明朝" w:hAnsi="Calibri" w:cs="Times New Roman"/>
      <w:b/>
      <w:bCs/>
      <w:i/>
      <w:iCs/>
      <w:color w:val="823B0B"/>
    </w:rPr>
  </w:style>
  <w:style w:type="character" w:styleId="BookTitle">
    <w:name w:val="Book Title"/>
    <w:uiPriority w:val="33"/>
    <w:rsid w:val="00564A34"/>
    <w:rPr>
      <w:caps/>
      <w:color w:val="823B0B"/>
      <w:spacing w:val="5"/>
      <w:u w:color="823B0B"/>
    </w:rPr>
  </w:style>
  <w:style w:type="paragraph" w:customStyle="1" w:styleId="MyEqns">
    <w:name w:val="MyEqns"/>
    <w:basedOn w:val="Normal"/>
    <w:link w:val="MyEqnsChar"/>
    <w:qFormat/>
    <w:rsid w:val="00125D62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125D62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D71498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NormalLeftJust">
    <w:name w:val="NormalLeftJust"/>
    <w:basedOn w:val="Normal"/>
    <w:rsid w:val="000E132D"/>
  </w:style>
  <w:style w:type="paragraph" w:styleId="NoSpacing">
    <w:name w:val="No Spacing"/>
    <w:aliases w:val="NormalLeftJustified"/>
    <w:basedOn w:val="Normal"/>
    <w:link w:val="NoSpacingChar"/>
    <w:uiPriority w:val="1"/>
    <w:rsid w:val="000E132D"/>
  </w:style>
  <w:style w:type="character" w:customStyle="1" w:styleId="NoSpacingChar">
    <w:name w:val="No Spacing Char"/>
    <w:aliases w:val="NormalLeftJustified Char"/>
    <w:link w:val="NoSpacing"/>
    <w:uiPriority w:val="1"/>
    <w:rsid w:val="000E132D"/>
    <w:rPr>
      <w:rFonts w:ascii="Times New Roman" w:eastAsia="ＭＳ 明朝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71498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cg2ujhdabb">
    <w:name w:val="gcg2ujhdabb"/>
    <w:basedOn w:val="DefaultParagraphFont"/>
    <w:rsid w:val="00D41EE4"/>
  </w:style>
  <w:style w:type="character" w:customStyle="1" w:styleId="gcg2ujhdeab">
    <w:name w:val="gcg2ujhdeab"/>
    <w:basedOn w:val="DefaultParagraphFont"/>
    <w:rsid w:val="00D41EE4"/>
  </w:style>
  <w:style w:type="character" w:customStyle="1" w:styleId="gewyw5ybjeb">
    <w:name w:val="gewyw5ybjeb"/>
    <w:basedOn w:val="DefaultParagraphFont"/>
    <w:rsid w:val="00D41EE4"/>
  </w:style>
  <w:style w:type="character" w:customStyle="1" w:styleId="gewyw5ybmdb">
    <w:name w:val="gewyw5ybmdb"/>
    <w:basedOn w:val="DefaultParagraphFont"/>
    <w:rsid w:val="00D41EE4"/>
  </w:style>
  <w:style w:type="paragraph" w:styleId="NormalWeb">
    <w:name w:val="Normal (Web)"/>
    <w:basedOn w:val="Normal"/>
    <w:uiPriority w:val="99"/>
    <w:unhideWhenUsed/>
    <w:rsid w:val="00D41EE4"/>
    <w:pPr>
      <w:spacing w:before="100" w:beforeAutospacing="1" w:after="100" w:afterAutospacing="1"/>
    </w:pPr>
  </w:style>
  <w:style w:type="table" w:customStyle="1" w:styleId="PlainTable51">
    <w:name w:val="Plain Table 51"/>
    <w:basedOn w:val="TableNormal"/>
    <w:uiPriority w:val="45"/>
    <w:rsid w:val="00D41EE4"/>
    <w:rPr>
      <w:rFonts w:ascii="Cambria" w:eastAsia="Cambria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41EE4"/>
    <w:rPr>
      <w:rFonts w:ascii="Cambria" w:eastAsia="SimSun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D41EE4"/>
    <w:rPr>
      <w:rFonts w:ascii="Cambria" w:eastAsia="SimSun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ＭＳ ゴシック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ＭＳ ゴシック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ＭＳ ゴシック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D7149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71498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D41EE4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41EE4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D41EE4"/>
    <w:rPr>
      <w:b/>
      <w:bCs/>
      <w:color w:val="943634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D41E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EE4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character" w:styleId="SubtleEmphasis">
    <w:name w:val="Subtle Emphasis"/>
    <w:uiPriority w:val="19"/>
    <w:rsid w:val="00D41EE4"/>
    <w:rPr>
      <w:i/>
      <w:iCs/>
    </w:rPr>
  </w:style>
  <w:style w:type="character" w:styleId="SubtleReference">
    <w:name w:val="Subtle Reference"/>
    <w:uiPriority w:val="31"/>
    <w:rsid w:val="00D41EE4"/>
    <w:rPr>
      <w:rFonts w:ascii="Cambria" w:eastAsia="ＭＳ 明朝" w:hAnsi="Cambria" w:cs="Times New Roman"/>
      <w:i/>
      <w:iCs/>
      <w:color w:val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498"/>
    <w:pPr>
      <w:outlineLvl w:val="9"/>
    </w:pPr>
    <w:rPr>
      <w:lang w:bidi="en-US"/>
    </w:rPr>
  </w:style>
  <w:style w:type="character" w:customStyle="1" w:styleId="apple-style-span">
    <w:name w:val="apple-style-span"/>
    <w:basedOn w:val="DefaultParagraphFont"/>
    <w:rsid w:val="00D41EE4"/>
  </w:style>
  <w:style w:type="character" w:customStyle="1" w:styleId="apple-converted-space">
    <w:name w:val="apple-converted-space"/>
    <w:basedOn w:val="DefaultParagraphFont"/>
    <w:rsid w:val="00D41EE4"/>
  </w:style>
  <w:style w:type="paragraph" w:customStyle="1" w:styleId="PageNumber1">
    <w:name w:val="Page Number1"/>
    <w:basedOn w:val="Normal"/>
    <w:next w:val="Normal"/>
    <w:rsid w:val="00D71498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D41E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D41EE4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A44885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A44885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A44885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A44885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A44885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A44885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125D62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D62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D62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D62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D62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5D62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25D62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25D6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25D6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125D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5D62"/>
  </w:style>
  <w:style w:type="paragraph" w:styleId="BalloonText">
    <w:name w:val="Balloon Text"/>
    <w:basedOn w:val="Normal"/>
    <w:link w:val="BalloonTextChar"/>
    <w:semiHidden/>
    <w:rsid w:val="00564A34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125D62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473850"/>
    <w:pPr>
      <w:numPr>
        <w:numId w:val="3"/>
      </w:numPr>
      <w:contextualSpacing/>
    </w:pPr>
  </w:style>
  <w:style w:type="character" w:customStyle="1" w:styleId="Heading3Char">
    <w:name w:val="Heading 3 Char"/>
    <w:link w:val="Heading3"/>
    <w:uiPriority w:val="9"/>
    <w:rsid w:val="00125D62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125D62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25D62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125D62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125D62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564A34"/>
    <w:rPr>
      <w:color w:val="0000FF"/>
      <w:u w:val="single"/>
    </w:rPr>
  </w:style>
  <w:style w:type="character" w:customStyle="1" w:styleId="code2">
    <w:name w:val="code2"/>
    <w:uiPriority w:val="1"/>
    <w:qFormat/>
    <w:rsid w:val="00125D62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5D62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125D62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D71498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564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564A34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473850"/>
  </w:style>
  <w:style w:type="paragraph" w:styleId="FootnoteText">
    <w:name w:val="footnote text"/>
    <w:basedOn w:val="Normal"/>
    <w:link w:val="FootnoteTextChar"/>
    <w:uiPriority w:val="99"/>
    <w:unhideWhenUsed/>
    <w:rsid w:val="00125D62"/>
  </w:style>
  <w:style w:type="character" w:customStyle="1" w:styleId="FootnoteTextChar">
    <w:name w:val="Footnote Text Char"/>
    <w:link w:val="FootnoteText"/>
    <w:uiPriority w:val="99"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125D62"/>
    <w:rPr>
      <w:vertAlign w:val="superscript"/>
    </w:rPr>
  </w:style>
  <w:style w:type="character" w:customStyle="1" w:styleId="MTConvertedEquation">
    <w:name w:val="MTConvertedEquation"/>
    <w:basedOn w:val="DefaultParagraphFont"/>
    <w:rsid w:val="00125D62"/>
  </w:style>
  <w:style w:type="paragraph" w:styleId="EndnoteText">
    <w:name w:val="endnote text"/>
    <w:basedOn w:val="Normal"/>
    <w:link w:val="EndnoteTextChar"/>
    <w:uiPriority w:val="99"/>
    <w:semiHidden/>
    <w:unhideWhenUsed/>
    <w:rsid w:val="00125D6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25D62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125D62"/>
    <w:rPr>
      <w:vertAlign w:val="superscript"/>
    </w:rPr>
  </w:style>
  <w:style w:type="character" w:customStyle="1" w:styleId="BalloonTextChar">
    <w:name w:val="Balloon Text Char"/>
    <w:link w:val="BalloonText"/>
    <w:semiHidden/>
    <w:rsid w:val="00564A34"/>
    <w:rPr>
      <w:rFonts w:ascii="Lucida Grande" w:eastAsia="ＭＳ 明朝" w:hAnsi="Lucida Grande" w:cs="Times New Roman"/>
      <w:sz w:val="18"/>
      <w:szCs w:val="18"/>
      <w:lang w:eastAsia="en-US"/>
    </w:rPr>
  </w:style>
  <w:style w:type="character" w:customStyle="1" w:styleId="InLineCode">
    <w:name w:val="InLineCode"/>
    <w:uiPriority w:val="1"/>
    <w:qFormat/>
    <w:rsid w:val="00125D62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8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3850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125D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98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D7149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D71498"/>
    <w:rPr>
      <w:rFonts w:ascii="Times New Roman" w:eastAsia="ＭＳ 明朝" w:hAnsi="Times New Roman" w:cs="Times New Roman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5D62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125D62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D71498"/>
  </w:style>
  <w:style w:type="character" w:styleId="Emphasis">
    <w:name w:val="Emphasis"/>
    <w:uiPriority w:val="20"/>
    <w:rsid w:val="00D71498"/>
    <w:rPr>
      <w:caps/>
      <w:spacing w:val="5"/>
      <w:sz w:val="20"/>
      <w:szCs w:val="20"/>
    </w:rPr>
  </w:style>
  <w:style w:type="character" w:customStyle="1" w:styleId="Heading5Char">
    <w:name w:val="Heading 5 Char"/>
    <w:link w:val="Heading5"/>
    <w:uiPriority w:val="9"/>
    <w:rsid w:val="00125D62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125D62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125D62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25D62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125D62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styleId="BodyText">
    <w:name w:val="Body Text"/>
    <w:basedOn w:val="Normal"/>
    <w:link w:val="BodyTextChar"/>
    <w:rsid w:val="00933916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33916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styleId="PageNumber">
    <w:name w:val="page number"/>
    <w:basedOn w:val="DefaultParagraphFont"/>
    <w:rsid w:val="00125D62"/>
  </w:style>
  <w:style w:type="paragraph" w:customStyle="1" w:styleId="EndNoteBibliographyTitle">
    <w:name w:val="EndNote Bibliography Title"/>
    <w:basedOn w:val="Normal"/>
    <w:rsid w:val="00125D6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125D62"/>
    <w:rPr>
      <w:rFonts w:ascii="Calibri" w:hAnsi="Calibri"/>
    </w:rPr>
  </w:style>
  <w:style w:type="paragraph" w:styleId="Revision">
    <w:name w:val="Revision"/>
    <w:hidden/>
    <w:uiPriority w:val="99"/>
    <w:semiHidden/>
    <w:rsid w:val="00125D62"/>
    <w:rPr>
      <w:rFonts w:ascii="Times New Roman" w:eastAsia="ＭＳ 明朝" w:hAnsi="Times New Roman" w:cs="Times New Roman"/>
      <w:sz w:val="24"/>
      <w:szCs w:val="24"/>
      <w:lang w:eastAsia="en-US"/>
    </w:rPr>
  </w:style>
  <w:style w:type="table" w:customStyle="1" w:styleId="Equation">
    <w:name w:val="Equation"/>
    <w:basedOn w:val="TableNormal"/>
    <w:uiPriority w:val="99"/>
    <w:rsid w:val="000E132D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CommentReference">
    <w:name w:val="annotation reference"/>
    <w:uiPriority w:val="99"/>
    <w:semiHidden/>
    <w:unhideWhenUsed/>
    <w:rsid w:val="00D714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4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1498"/>
    <w:rPr>
      <w:rFonts w:ascii="Times New Roman" w:eastAsia="ＭＳ 明朝" w:hAnsi="Times New Roman" w:cs="Times New Roman"/>
      <w:b/>
      <w:bCs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564A34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564A34"/>
    <w:rPr>
      <w:rFonts w:ascii="Times New Roman" w:eastAsia="ＭＳ 明朝" w:hAnsi="Times New Roman" w:cs="Times New Roman"/>
      <w:caps/>
      <w:color w:val="823B0B"/>
      <w:spacing w:val="5"/>
      <w:lang w:eastAsia="en-US"/>
    </w:rPr>
  </w:style>
  <w:style w:type="character" w:styleId="IntenseEmphasis">
    <w:name w:val="Intense Emphasis"/>
    <w:uiPriority w:val="21"/>
    <w:rsid w:val="00564A34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rsid w:val="00564A34"/>
    <w:rPr>
      <w:rFonts w:ascii="Calibri" w:eastAsia="ＭＳ 明朝" w:hAnsi="Calibri" w:cs="Times New Roman"/>
      <w:b/>
      <w:bCs/>
      <w:i/>
      <w:iCs/>
      <w:color w:val="823B0B"/>
    </w:rPr>
  </w:style>
  <w:style w:type="character" w:styleId="BookTitle">
    <w:name w:val="Book Title"/>
    <w:uiPriority w:val="33"/>
    <w:rsid w:val="00564A34"/>
    <w:rPr>
      <w:caps/>
      <w:color w:val="823B0B"/>
      <w:spacing w:val="5"/>
      <w:u w:color="823B0B"/>
    </w:rPr>
  </w:style>
  <w:style w:type="paragraph" w:customStyle="1" w:styleId="MyEqns">
    <w:name w:val="MyEqns"/>
    <w:basedOn w:val="Normal"/>
    <w:link w:val="MyEqnsChar"/>
    <w:qFormat/>
    <w:rsid w:val="00125D62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125D62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D71498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NormalLeftJust">
    <w:name w:val="NormalLeftJust"/>
    <w:basedOn w:val="Normal"/>
    <w:rsid w:val="000E132D"/>
  </w:style>
  <w:style w:type="paragraph" w:styleId="NoSpacing">
    <w:name w:val="No Spacing"/>
    <w:aliases w:val="NormalLeftJustified"/>
    <w:basedOn w:val="Normal"/>
    <w:link w:val="NoSpacingChar"/>
    <w:uiPriority w:val="1"/>
    <w:rsid w:val="000E132D"/>
  </w:style>
  <w:style w:type="character" w:customStyle="1" w:styleId="NoSpacingChar">
    <w:name w:val="No Spacing Char"/>
    <w:aliases w:val="NormalLeftJustified Char"/>
    <w:link w:val="NoSpacing"/>
    <w:uiPriority w:val="1"/>
    <w:rsid w:val="000E132D"/>
    <w:rPr>
      <w:rFonts w:ascii="Times New Roman" w:eastAsia="ＭＳ 明朝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71498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cg2ujhdabb">
    <w:name w:val="gcg2ujhdabb"/>
    <w:basedOn w:val="DefaultParagraphFont"/>
    <w:rsid w:val="00D41EE4"/>
  </w:style>
  <w:style w:type="character" w:customStyle="1" w:styleId="gcg2ujhdeab">
    <w:name w:val="gcg2ujhdeab"/>
    <w:basedOn w:val="DefaultParagraphFont"/>
    <w:rsid w:val="00D41EE4"/>
  </w:style>
  <w:style w:type="character" w:customStyle="1" w:styleId="gewyw5ybjeb">
    <w:name w:val="gewyw5ybjeb"/>
    <w:basedOn w:val="DefaultParagraphFont"/>
    <w:rsid w:val="00D41EE4"/>
  </w:style>
  <w:style w:type="character" w:customStyle="1" w:styleId="gewyw5ybmdb">
    <w:name w:val="gewyw5ybmdb"/>
    <w:basedOn w:val="DefaultParagraphFont"/>
    <w:rsid w:val="00D41EE4"/>
  </w:style>
  <w:style w:type="paragraph" w:styleId="NormalWeb">
    <w:name w:val="Normal (Web)"/>
    <w:basedOn w:val="Normal"/>
    <w:uiPriority w:val="99"/>
    <w:unhideWhenUsed/>
    <w:rsid w:val="00D41EE4"/>
    <w:pPr>
      <w:spacing w:before="100" w:beforeAutospacing="1" w:after="100" w:afterAutospacing="1"/>
    </w:pPr>
  </w:style>
  <w:style w:type="table" w:customStyle="1" w:styleId="PlainTable51">
    <w:name w:val="Plain Table 51"/>
    <w:basedOn w:val="TableNormal"/>
    <w:uiPriority w:val="45"/>
    <w:rsid w:val="00D41EE4"/>
    <w:rPr>
      <w:rFonts w:ascii="Cambria" w:eastAsia="Cambria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ＭＳ ゴシック" w:hAnsi="Calibri" w:cs="Times New Roman" w:hint="default"/>
        <w:i/>
        <w:iCs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41EE4"/>
    <w:rPr>
      <w:rFonts w:ascii="Cambria" w:eastAsia="SimSun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D41EE4"/>
    <w:rPr>
      <w:rFonts w:ascii="Cambria" w:eastAsia="SimSun" w:hAnsi="Cambria" w:cs="Times New Roma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ＭＳ ゴシック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ＭＳ ゴシック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ＭＳ ゴシック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ＭＳ ゴシック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D7149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71498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D41EE4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41EE4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D41EE4"/>
    <w:rPr>
      <w:b/>
      <w:bCs/>
      <w:color w:val="943634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D41E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EE4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character" w:styleId="SubtleEmphasis">
    <w:name w:val="Subtle Emphasis"/>
    <w:uiPriority w:val="19"/>
    <w:rsid w:val="00D41EE4"/>
    <w:rPr>
      <w:i/>
      <w:iCs/>
    </w:rPr>
  </w:style>
  <w:style w:type="character" w:styleId="SubtleReference">
    <w:name w:val="Subtle Reference"/>
    <w:uiPriority w:val="31"/>
    <w:rsid w:val="00D41EE4"/>
    <w:rPr>
      <w:rFonts w:ascii="Cambria" w:eastAsia="ＭＳ 明朝" w:hAnsi="Cambria" w:cs="Times New Roman"/>
      <w:i/>
      <w:iCs/>
      <w:color w:val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498"/>
    <w:pPr>
      <w:outlineLvl w:val="9"/>
    </w:pPr>
    <w:rPr>
      <w:lang w:bidi="en-US"/>
    </w:rPr>
  </w:style>
  <w:style w:type="character" w:customStyle="1" w:styleId="apple-style-span">
    <w:name w:val="apple-style-span"/>
    <w:basedOn w:val="DefaultParagraphFont"/>
    <w:rsid w:val="00D41EE4"/>
  </w:style>
  <w:style w:type="character" w:customStyle="1" w:styleId="apple-converted-space">
    <w:name w:val="apple-converted-space"/>
    <w:basedOn w:val="DefaultParagraphFont"/>
    <w:rsid w:val="00D41EE4"/>
  </w:style>
  <w:style w:type="paragraph" w:customStyle="1" w:styleId="PageNumber1">
    <w:name w:val="Page Number1"/>
    <w:basedOn w:val="Normal"/>
    <w:next w:val="Normal"/>
    <w:rsid w:val="00D71498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D41E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D41EE4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A44885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A44885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A44885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A44885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A44885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A4488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1595-5657-FF43-AE9A-CFE4CB1D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37</TotalTime>
  <Pages>2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13</cp:revision>
  <cp:lastPrinted>2015-12-11T16:39:00Z</cp:lastPrinted>
  <dcterms:created xsi:type="dcterms:W3CDTF">2017-03-04T00:07:00Z</dcterms:created>
  <dcterms:modified xsi:type="dcterms:W3CDTF">2017-12-05T01:29:00Z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(#C1.#S1.#E1)</vt:lpwstr>
  </property>
  <property fmtid="{D5CDD505-2E9C-101B-9397-08002B2CF9AE}" pid="3" name="MTWinEqns">
    <vt:bool>true</vt:bool>
  </property>
  <property fmtid="{D5CDD505-2E9C-101B-9397-08002B2CF9AE}" pid="4" name="MTMacEqns">
    <vt:bool>true</vt:bool>
  </property>
  <property fmtid="{D5CDD505-2E9C-101B-9397-08002B2CF9AE}" pid="5" name="MTEquationSection">
    <vt:lpwstr>1</vt:lpwstr>
  </property>
</Properties>
</file>